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5680890"/>
        <w:docPartObj>
          <w:docPartGallery w:val="Cover Pages"/>
          <w:docPartUnique/>
        </w:docPartObj>
      </w:sdtPr>
      <w:sdtEndPr>
        <w:rPr>
          <w:lang w:val="en-US"/>
        </w:rPr>
      </w:sdtEndPr>
      <w:sdtContent>
        <w:p w14:paraId="6907BDF5" w14:textId="77777777" w:rsidR="005E2EE3" w:rsidRDefault="005E2EE3" w:rsidP="005E2EE3"/>
        <w:p w14:paraId="690F42D5" w14:textId="77777777" w:rsidR="005E2EE3" w:rsidRDefault="005E2EE3" w:rsidP="00B548BE">
          <w:pPr>
            <w:ind w:left="1440" w:hanging="1440"/>
            <w:rPr>
              <w:lang w:val="en-US"/>
            </w:rPr>
          </w:pPr>
          <w:r>
            <w:rPr>
              <w:noProof/>
            </w:rPr>
            <mc:AlternateContent>
              <mc:Choice Requires="wps">
                <w:drawing>
                  <wp:anchor distT="0" distB="0" distL="182880" distR="182880" simplePos="0" relativeHeight="251658241" behindDoc="0" locked="0" layoutInCell="1" allowOverlap="1" wp14:anchorId="3F1DB88D" wp14:editId="650CFC69">
                    <wp:simplePos x="0" y="0"/>
                    <wp:positionH relativeFrom="margin">
                      <wp:posOffset>476250</wp:posOffset>
                    </wp:positionH>
                    <wp:positionV relativeFrom="page">
                      <wp:posOffset>3781425</wp:posOffset>
                    </wp:positionV>
                    <wp:extent cx="6033770" cy="2169160"/>
                    <wp:effectExtent l="0" t="0" r="508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6033770" cy="2169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39D52" w14:textId="09F36637" w:rsidR="00A20C24" w:rsidRPr="009E1736" w:rsidRDefault="00000000" w:rsidP="005E2EE3">
                                <w:pPr>
                                  <w:pStyle w:val="SemEspaamento"/>
                                  <w:spacing w:before="40" w:after="560" w:line="216" w:lineRule="auto"/>
                                  <w:rPr>
                                    <w:color w:val="D6615C" w:themeColor="accent1"/>
                                    <w:sz w:val="56"/>
                                    <w:szCs w:val="56"/>
                                    <w:lang w:val="pt-PT"/>
                                  </w:rPr>
                                </w:pPr>
                                <w:sdt>
                                  <w:sdtPr>
                                    <w:rPr>
                                      <w:color w:val="D6615C" w:themeColor="accent1"/>
                                      <w:sz w:val="56"/>
                                      <w:szCs w:val="56"/>
                                      <w:lang w:val="pt-PT"/>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proofErr w:type="spellStart"/>
                                    <w:r w:rsidR="002C796D" w:rsidRPr="002C796D">
                                      <w:rPr>
                                        <w:color w:val="D6615C" w:themeColor="accent1"/>
                                        <w:sz w:val="56"/>
                                        <w:szCs w:val="56"/>
                                        <w:lang w:val="pt-PT"/>
                                      </w:rPr>
                                      <w:t>Executive</w:t>
                                    </w:r>
                                    <w:proofErr w:type="spellEnd"/>
                                    <w:r w:rsidR="002C796D" w:rsidRPr="002C796D">
                                      <w:rPr>
                                        <w:color w:val="D6615C" w:themeColor="accent1"/>
                                        <w:sz w:val="56"/>
                                        <w:szCs w:val="56"/>
                                        <w:lang w:val="pt-PT"/>
                                      </w:rPr>
                                      <w:t xml:space="preserve"> </w:t>
                                    </w:r>
                                    <w:proofErr w:type="spellStart"/>
                                    <w:r w:rsidR="002C796D" w:rsidRPr="002C796D">
                                      <w:rPr>
                                        <w:color w:val="D6615C" w:themeColor="accent1"/>
                                        <w:sz w:val="56"/>
                                        <w:szCs w:val="56"/>
                                        <w:lang w:val="pt-PT"/>
                                      </w:rPr>
                                      <w:t>Report</w:t>
                                    </w:r>
                                    <w:proofErr w:type="spellEnd"/>
                                  </w:sdtContent>
                                </w:sdt>
                              </w:p>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419BA08C" w:rsidR="00A20C24" w:rsidRDefault="002C796D" w:rsidP="005E2EE3">
                                    <w:pPr>
                                      <w:pStyle w:val="SemEspaamento"/>
                                      <w:spacing w:before="80" w:after="40"/>
                                      <w:rPr>
                                        <w:caps/>
                                        <w:color w:val="E17E00" w:themeColor="accent5"/>
                                        <w:sz w:val="24"/>
                                        <w:szCs w:val="24"/>
                                        <w:lang w:val="pt-PT"/>
                                      </w:rPr>
                                    </w:pPr>
                                    <w:r w:rsidRPr="002C796D">
                                      <w:rPr>
                                        <w:caps/>
                                        <w:color w:val="E17E00" w:themeColor="accent5"/>
                                        <w:sz w:val="24"/>
                                        <w:szCs w:val="24"/>
                                        <w:lang w:val="pt-PT"/>
                                      </w:rPr>
                                      <w:t>PEDRO FERNANDES (1060503), Alexandra Leite (1170541), Vitor Costa (1180511)</w:t>
                                    </w:r>
                                    <w:r>
                                      <w:rPr>
                                        <w:caps/>
                                        <w:color w:val="E17E00" w:themeColor="accent5"/>
                                        <w:sz w:val="24"/>
                                        <w:szCs w:val="24"/>
                                        <w:lang w:val="pt-PT"/>
                                      </w:rPr>
                                      <w:t>, Vitor Pereira (1191244)</w:t>
                                    </w:r>
                                  </w:p>
                                </w:sdtContent>
                              </w:sdt>
                              <w:p w14:paraId="41C94D19" w14:textId="22968441" w:rsidR="00A20C24" w:rsidRPr="005E2EE3" w:rsidRDefault="00A20C24" w:rsidP="005E2EE3">
                                <w:pPr>
                                  <w:pStyle w:val="SemEspaamento"/>
                                  <w:spacing w:before="80" w:after="40"/>
                                  <w:rPr>
                                    <w:caps/>
                                    <w:color w:val="E17E00" w:themeColor="accent5"/>
                                    <w:sz w:val="24"/>
                                    <w:szCs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1DB88D" id="_x0000_t202" coordsize="21600,21600" o:spt="202" path="m,l,21600r21600,l21600,xe">
                    <v:stroke joinstyle="miter"/>
                    <v:path gradientshapeok="t" o:connecttype="rect"/>
                  </v:shapetype>
                  <v:shape id="Caixa de texto 131" o:spid="_x0000_s1026" type="#_x0000_t202" style="position:absolute;left:0;text-align:left;margin-left:37.5pt;margin-top:297.75pt;width:475.1pt;height:170.8pt;z-index:251658241;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" filled="f" stroked="f" strokeweight=".5pt">
                    <v:textbox inset="0,0,0,0">
                      <w:txbxContent>
                        <w:p w14:paraId="09B39D52" w14:textId="09F36637" w:rsidR="00A20C24" w:rsidRPr="009E1736" w:rsidRDefault="00000000" w:rsidP="005E2EE3">
                          <w:pPr>
                            <w:pStyle w:val="SemEspaamento"/>
                            <w:spacing w:before="40" w:after="560" w:line="216" w:lineRule="auto"/>
                            <w:rPr>
                              <w:color w:val="D6615C" w:themeColor="accent1"/>
                              <w:sz w:val="56"/>
                              <w:szCs w:val="56"/>
                              <w:lang w:val="pt-PT"/>
                            </w:rPr>
                          </w:pPr>
                          <w:sdt>
                            <w:sdtPr>
                              <w:rPr>
                                <w:color w:val="D6615C" w:themeColor="accent1"/>
                                <w:sz w:val="56"/>
                                <w:szCs w:val="56"/>
                                <w:lang w:val="pt-PT"/>
                              </w:rPr>
                              <w:alias w:val="Title"/>
                              <w:tag w:val=""/>
                              <w:id w:val="-918786880"/>
                              <w:dataBinding w:prefixMappings="xmlns:ns0='http://purl.org/dc/elements/1.1/' xmlns:ns1='http://schemas.openxmlformats.org/package/2006/metadata/core-properties' " w:xpath="/ns1:coreProperties[1]/ns0:title[1]" w:storeItemID="{6C3C8BC8-F283-45AE-878A-BAB7291924A1}"/>
                              <w:text/>
                            </w:sdtPr>
                            <w:sdtContent>
                              <w:proofErr w:type="spellStart"/>
                              <w:r w:rsidR="002C796D" w:rsidRPr="002C796D">
                                <w:rPr>
                                  <w:color w:val="D6615C" w:themeColor="accent1"/>
                                  <w:sz w:val="56"/>
                                  <w:szCs w:val="56"/>
                                  <w:lang w:val="pt-PT"/>
                                </w:rPr>
                                <w:t>Executive</w:t>
                              </w:r>
                              <w:proofErr w:type="spellEnd"/>
                              <w:r w:rsidR="002C796D" w:rsidRPr="002C796D">
                                <w:rPr>
                                  <w:color w:val="D6615C" w:themeColor="accent1"/>
                                  <w:sz w:val="56"/>
                                  <w:szCs w:val="56"/>
                                  <w:lang w:val="pt-PT"/>
                                </w:rPr>
                                <w:t xml:space="preserve"> </w:t>
                              </w:r>
                              <w:proofErr w:type="spellStart"/>
                              <w:r w:rsidR="002C796D" w:rsidRPr="002C796D">
                                <w:rPr>
                                  <w:color w:val="D6615C" w:themeColor="accent1"/>
                                  <w:sz w:val="56"/>
                                  <w:szCs w:val="56"/>
                                  <w:lang w:val="pt-PT"/>
                                </w:rPr>
                                <w:t>Report</w:t>
                              </w:r>
                              <w:proofErr w:type="spellEnd"/>
                            </w:sdtContent>
                          </w:sdt>
                        </w:p>
                        <w:sdt>
                          <w:sdtPr>
                            <w:rPr>
                              <w:caps/>
                              <w:color w:val="E17E00" w:themeColor="accent5"/>
                              <w:sz w:val="24"/>
                              <w:szCs w:val="24"/>
                              <w:lang w:val="pt-PT"/>
                            </w:rPr>
                            <w:alias w:val="Author"/>
                            <w:tag w:val=""/>
                            <w:id w:val="817921076"/>
                            <w:dataBinding w:prefixMappings="xmlns:ns0='http://purl.org/dc/elements/1.1/' xmlns:ns1='http://schemas.openxmlformats.org/package/2006/metadata/core-properties' " w:xpath="/ns1:coreProperties[1]/ns0:creator[1]" w:storeItemID="{6C3C8BC8-F283-45AE-878A-BAB7291924A1}"/>
                            <w:text/>
                          </w:sdtPr>
                          <w:sdtContent>
                            <w:p w14:paraId="0291886F" w14:textId="419BA08C" w:rsidR="00A20C24" w:rsidRDefault="002C796D" w:rsidP="005E2EE3">
                              <w:pPr>
                                <w:pStyle w:val="SemEspaamento"/>
                                <w:spacing w:before="80" w:after="40"/>
                                <w:rPr>
                                  <w:caps/>
                                  <w:color w:val="E17E00" w:themeColor="accent5"/>
                                  <w:sz w:val="24"/>
                                  <w:szCs w:val="24"/>
                                  <w:lang w:val="pt-PT"/>
                                </w:rPr>
                              </w:pPr>
                              <w:r w:rsidRPr="002C796D">
                                <w:rPr>
                                  <w:caps/>
                                  <w:color w:val="E17E00" w:themeColor="accent5"/>
                                  <w:sz w:val="24"/>
                                  <w:szCs w:val="24"/>
                                  <w:lang w:val="pt-PT"/>
                                </w:rPr>
                                <w:t>PEDRO FERNANDES (1060503), Alexandra Leite (1170541), Vitor Costa (1180511)</w:t>
                              </w:r>
                              <w:r>
                                <w:rPr>
                                  <w:caps/>
                                  <w:color w:val="E17E00" w:themeColor="accent5"/>
                                  <w:sz w:val="24"/>
                                  <w:szCs w:val="24"/>
                                  <w:lang w:val="pt-PT"/>
                                </w:rPr>
                                <w:t>, Vitor Pereira (1191244)</w:t>
                              </w:r>
                            </w:p>
                          </w:sdtContent>
                        </w:sdt>
                        <w:p w14:paraId="41C94D19" w14:textId="22968441" w:rsidR="00A20C24" w:rsidRPr="005E2EE3" w:rsidRDefault="00A20C24" w:rsidP="005E2EE3">
                          <w:pPr>
                            <w:pStyle w:val="SemEspaamento"/>
                            <w:spacing w:before="80" w:after="40"/>
                            <w:rPr>
                              <w:caps/>
                              <w:color w:val="E17E00" w:themeColor="accent5"/>
                              <w:sz w:val="24"/>
                              <w:szCs w:val="24"/>
                              <w:lang w:val="pt-PT"/>
                            </w:rPr>
                          </w:pP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6F9C197" wp14:editId="7684933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6-10T00:00:00Z">
                                    <w:dateFormat w:val="yyyy"/>
                                    <w:lid w:val="en-US"/>
                                    <w:storeMappedDataAs w:val="dateTime"/>
                                    <w:calendar w:val="gregorian"/>
                                  </w:date>
                                </w:sdtPr>
                                <w:sdtContent>
                                  <w:p w14:paraId="3CEF3537" w14:textId="6955A4EB" w:rsidR="00A20C24" w:rsidRDefault="002C796D" w:rsidP="005E2EE3">
                                    <w:pPr>
                                      <w:pStyle w:val="SemEspaament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F9C197" id="Retângulo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d6615c [3204]" stroked="f" strokeweight="1pt">
                    <o:lock v:ext="edit" aspectratio="t"/>
                    <v:textbox inset="3.6pt,,3.6pt">
                      <w:txbxContent>
                        <w:sdt>
                          <w:sdtPr>
                            <w:rPr>
                              <w:color w:val="FFFFFF" w:themeColor="background1"/>
                              <w:sz w:val="24"/>
                              <w:szCs w:val="24"/>
                            </w:rPr>
                            <w:alias w:val="Year"/>
                            <w:tag w:val=""/>
                            <w:id w:val="1045022992"/>
                            <w:dataBinding w:prefixMappings="xmlns:ns0='http://schemas.microsoft.com/office/2006/coverPageProps' " w:xpath="/ns0:CoverPageProperties[1]/ns0:PublishDate[1]" w:storeItemID="{55AF091B-3C7A-41E3-B477-F2FDAA23CFDA}"/>
                            <w:date w:fullDate="2024-06-10T00:00:00Z">
                              <w:dateFormat w:val="yyyy"/>
                              <w:lid w:val="en-US"/>
                              <w:storeMappedDataAs w:val="dateTime"/>
                              <w:calendar w:val="gregorian"/>
                            </w:date>
                          </w:sdtPr>
                          <w:sdtContent>
                            <w:p w14:paraId="3CEF3537" w14:textId="6955A4EB" w:rsidR="00A20C24" w:rsidRDefault="002C796D" w:rsidP="005E2EE3">
                              <w:pPr>
                                <w:pStyle w:val="SemEspaament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bCs/>
              <w:lang w:val="en-US"/>
            </w:rPr>
            <w:br w:type="page"/>
          </w:r>
        </w:p>
      </w:sdtContent>
    </w:sdt>
    <w:p w14:paraId="21A71259" w14:textId="54F15E3D" w:rsidR="002A3C30" w:rsidRPr="002F35EF" w:rsidRDefault="00F42B69" w:rsidP="00F42B69">
      <w:pPr>
        <w:pStyle w:val="Ttulo"/>
      </w:pPr>
      <w:r>
        <w:rPr>
          <w:sz w:val="28"/>
          <w:szCs w:val="28"/>
        </w:rPr>
        <w:lastRenderedPageBreak/>
        <w:t>Índice</w:t>
      </w:r>
    </w:p>
    <w:sdt>
      <w:sdtPr>
        <w:rPr>
          <w:rFonts w:asciiTheme="minorHAnsi" w:eastAsiaTheme="minorHAnsi" w:hAnsiTheme="minorHAnsi" w:cstheme="minorBidi"/>
          <w:color w:val="404040" w:themeColor="text1" w:themeTint="BF"/>
          <w:sz w:val="22"/>
          <w:szCs w:val="22"/>
          <w:lang w:eastAsia="ja-JP"/>
        </w:rPr>
        <w:id w:val="2117018071"/>
        <w:docPartObj>
          <w:docPartGallery w:val="Table of Contents"/>
          <w:docPartUnique/>
        </w:docPartObj>
      </w:sdtPr>
      <w:sdtContent>
        <w:p w14:paraId="2177B527" w14:textId="77777777" w:rsidR="002A3C30" w:rsidRPr="002F35EF" w:rsidRDefault="002A3C30" w:rsidP="3294F87F">
          <w:pPr>
            <w:pStyle w:val="Cabealhodondice"/>
            <w:numPr>
              <w:ilvl w:val="0"/>
              <w:numId w:val="0"/>
            </w:numPr>
          </w:pPr>
        </w:p>
        <w:p w14:paraId="5EA44C7F" w14:textId="252B39A9" w:rsidR="00DE18A1" w:rsidRDefault="002A3C30">
          <w:pPr>
            <w:pStyle w:val="ndice1"/>
            <w:tabs>
              <w:tab w:val="left" w:pos="660"/>
              <w:tab w:val="right" w:leader="dot" w:pos="9350"/>
            </w:tabs>
            <w:rPr>
              <w:rFonts w:eastAsiaTheme="minorEastAsia"/>
              <w:noProof/>
              <w:color w:val="auto"/>
              <w:kern w:val="2"/>
              <w:sz w:val="24"/>
              <w:szCs w:val="24"/>
              <w:lang w:eastAsia="pt-PT"/>
              <w14:ligatures w14:val="standardContextual"/>
            </w:rPr>
          </w:pPr>
          <w:r>
            <w:fldChar w:fldCharType="begin"/>
          </w:r>
          <w:r>
            <w:instrText xml:space="preserve"> TOC \o "1-3" \h \z \u </w:instrText>
          </w:r>
          <w:r>
            <w:fldChar w:fldCharType="separate"/>
          </w:r>
          <w:hyperlink w:anchor="_Toc169445098" w:history="1">
            <w:r w:rsidR="00DE18A1" w:rsidRPr="0014119E">
              <w:rPr>
                <w:rStyle w:val="Hiperligao"/>
                <w:noProof/>
              </w:rPr>
              <w:t>1</w:t>
            </w:r>
            <w:r w:rsidR="00DE18A1">
              <w:rPr>
                <w:rFonts w:eastAsiaTheme="minorEastAsia"/>
                <w:noProof/>
                <w:color w:val="auto"/>
                <w:kern w:val="2"/>
                <w:sz w:val="24"/>
                <w:szCs w:val="24"/>
                <w:lang w:eastAsia="pt-PT"/>
                <w14:ligatures w14:val="standardContextual"/>
              </w:rPr>
              <w:tab/>
            </w:r>
            <w:r w:rsidR="00DE18A1" w:rsidRPr="0014119E">
              <w:rPr>
                <w:rStyle w:val="Hiperligao"/>
                <w:noProof/>
              </w:rPr>
              <w:t>Introduction</w:t>
            </w:r>
            <w:r w:rsidR="00DE18A1">
              <w:rPr>
                <w:noProof/>
                <w:webHidden/>
              </w:rPr>
              <w:tab/>
            </w:r>
            <w:r w:rsidR="00DE18A1">
              <w:rPr>
                <w:noProof/>
                <w:webHidden/>
              </w:rPr>
              <w:fldChar w:fldCharType="begin"/>
            </w:r>
            <w:r w:rsidR="00DE18A1">
              <w:rPr>
                <w:noProof/>
                <w:webHidden/>
              </w:rPr>
              <w:instrText xml:space="preserve"> PAGEREF _Toc169445098 \h </w:instrText>
            </w:r>
            <w:r w:rsidR="00DE18A1">
              <w:rPr>
                <w:noProof/>
                <w:webHidden/>
              </w:rPr>
            </w:r>
            <w:r w:rsidR="00DE18A1">
              <w:rPr>
                <w:noProof/>
                <w:webHidden/>
              </w:rPr>
              <w:fldChar w:fldCharType="separate"/>
            </w:r>
            <w:r w:rsidR="00DE18A1">
              <w:rPr>
                <w:noProof/>
                <w:webHidden/>
              </w:rPr>
              <w:t>4</w:t>
            </w:r>
            <w:r w:rsidR="00DE18A1">
              <w:rPr>
                <w:noProof/>
                <w:webHidden/>
              </w:rPr>
              <w:fldChar w:fldCharType="end"/>
            </w:r>
          </w:hyperlink>
        </w:p>
        <w:p w14:paraId="60178CA9" w14:textId="1A096C0B" w:rsidR="00DE18A1" w:rsidRDefault="00DE18A1">
          <w:pPr>
            <w:pStyle w:val="ndice2"/>
            <w:tabs>
              <w:tab w:val="right" w:leader="dot" w:pos="9350"/>
            </w:tabs>
            <w:rPr>
              <w:rFonts w:eastAsiaTheme="minorEastAsia"/>
              <w:noProof/>
              <w:color w:val="auto"/>
              <w:kern w:val="2"/>
              <w:sz w:val="24"/>
              <w:szCs w:val="24"/>
              <w:lang w:eastAsia="pt-PT"/>
              <w14:ligatures w14:val="standardContextual"/>
            </w:rPr>
          </w:pPr>
          <w:hyperlink w:anchor="_Toc169445099" w:history="1">
            <w:r w:rsidRPr="0014119E">
              <w:rPr>
                <w:rStyle w:val="Hiperligao"/>
                <w:noProof/>
              </w:rPr>
              <w:t>1.1 Project Overview</w:t>
            </w:r>
            <w:r>
              <w:rPr>
                <w:noProof/>
                <w:webHidden/>
              </w:rPr>
              <w:tab/>
            </w:r>
            <w:r>
              <w:rPr>
                <w:noProof/>
                <w:webHidden/>
              </w:rPr>
              <w:fldChar w:fldCharType="begin"/>
            </w:r>
            <w:r>
              <w:rPr>
                <w:noProof/>
                <w:webHidden/>
              </w:rPr>
              <w:instrText xml:space="preserve"> PAGEREF _Toc169445099 \h </w:instrText>
            </w:r>
            <w:r>
              <w:rPr>
                <w:noProof/>
                <w:webHidden/>
              </w:rPr>
            </w:r>
            <w:r>
              <w:rPr>
                <w:noProof/>
                <w:webHidden/>
              </w:rPr>
              <w:fldChar w:fldCharType="separate"/>
            </w:r>
            <w:r>
              <w:rPr>
                <w:noProof/>
                <w:webHidden/>
              </w:rPr>
              <w:t>4</w:t>
            </w:r>
            <w:r>
              <w:rPr>
                <w:noProof/>
                <w:webHidden/>
              </w:rPr>
              <w:fldChar w:fldCharType="end"/>
            </w:r>
          </w:hyperlink>
        </w:p>
        <w:p w14:paraId="027C1826" w14:textId="5B7C6B3C" w:rsidR="00DE18A1" w:rsidRDefault="00DE18A1">
          <w:pPr>
            <w:pStyle w:val="ndice2"/>
            <w:tabs>
              <w:tab w:val="right" w:leader="dot" w:pos="9350"/>
            </w:tabs>
            <w:rPr>
              <w:rFonts w:eastAsiaTheme="minorEastAsia"/>
              <w:noProof/>
              <w:color w:val="auto"/>
              <w:kern w:val="2"/>
              <w:sz w:val="24"/>
              <w:szCs w:val="24"/>
              <w:lang w:eastAsia="pt-PT"/>
              <w14:ligatures w14:val="standardContextual"/>
            </w:rPr>
          </w:pPr>
          <w:hyperlink w:anchor="_Toc169445100" w:history="1">
            <w:r w:rsidRPr="0014119E">
              <w:rPr>
                <w:rStyle w:val="Hiperligao"/>
                <w:noProof/>
                <w:lang w:val="en-US"/>
              </w:rPr>
              <w:t>1.2 Objectives</w:t>
            </w:r>
            <w:r>
              <w:rPr>
                <w:noProof/>
                <w:webHidden/>
              </w:rPr>
              <w:tab/>
            </w:r>
            <w:r>
              <w:rPr>
                <w:noProof/>
                <w:webHidden/>
              </w:rPr>
              <w:fldChar w:fldCharType="begin"/>
            </w:r>
            <w:r>
              <w:rPr>
                <w:noProof/>
                <w:webHidden/>
              </w:rPr>
              <w:instrText xml:space="preserve"> PAGEREF _Toc169445100 \h </w:instrText>
            </w:r>
            <w:r>
              <w:rPr>
                <w:noProof/>
                <w:webHidden/>
              </w:rPr>
            </w:r>
            <w:r>
              <w:rPr>
                <w:noProof/>
                <w:webHidden/>
              </w:rPr>
              <w:fldChar w:fldCharType="separate"/>
            </w:r>
            <w:r>
              <w:rPr>
                <w:noProof/>
                <w:webHidden/>
              </w:rPr>
              <w:t>4</w:t>
            </w:r>
            <w:r>
              <w:rPr>
                <w:noProof/>
                <w:webHidden/>
              </w:rPr>
              <w:fldChar w:fldCharType="end"/>
            </w:r>
          </w:hyperlink>
        </w:p>
        <w:p w14:paraId="6DB71ABB" w14:textId="79F066F5" w:rsidR="00DE18A1" w:rsidRDefault="00DE18A1">
          <w:pPr>
            <w:pStyle w:val="ndice2"/>
            <w:tabs>
              <w:tab w:val="right" w:leader="dot" w:pos="9350"/>
            </w:tabs>
            <w:rPr>
              <w:rFonts w:eastAsiaTheme="minorEastAsia"/>
              <w:noProof/>
              <w:color w:val="auto"/>
              <w:kern w:val="2"/>
              <w:sz w:val="24"/>
              <w:szCs w:val="24"/>
              <w:lang w:eastAsia="pt-PT"/>
              <w14:ligatures w14:val="standardContextual"/>
            </w:rPr>
          </w:pPr>
          <w:hyperlink w:anchor="_Toc169445101" w:history="1">
            <w:r w:rsidRPr="0014119E">
              <w:rPr>
                <w:rStyle w:val="Hiperligao"/>
                <w:noProof/>
                <w:lang w:val="en-US"/>
              </w:rPr>
              <w:t>1.3 Background</w:t>
            </w:r>
            <w:r>
              <w:rPr>
                <w:noProof/>
                <w:webHidden/>
              </w:rPr>
              <w:tab/>
            </w:r>
            <w:r>
              <w:rPr>
                <w:noProof/>
                <w:webHidden/>
              </w:rPr>
              <w:fldChar w:fldCharType="begin"/>
            </w:r>
            <w:r>
              <w:rPr>
                <w:noProof/>
                <w:webHidden/>
              </w:rPr>
              <w:instrText xml:space="preserve"> PAGEREF _Toc169445101 \h </w:instrText>
            </w:r>
            <w:r>
              <w:rPr>
                <w:noProof/>
                <w:webHidden/>
              </w:rPr>
            </w:r>
            <w:r>
              <w:rPr>
                <w:noProof/>
                <w:webHidden/>
              </w:rPr>
              <w:fldChar w:fldCharType="separate"/>
            </w:r>
            <w:r>
              <w:rPr>
                <w:noProof/>
                <w:webHidden/>
              </w:rPr>
              <w:t>5</w:t>
            </w:r>
            <w:r>
              <w:rPr>
                <w:noProof/>
                <w:webHidden/>
              </w:rPr>
              <w:fldChar w:fldCharType="end"/>
            </w:r>
          </w:hyperlink>
        </w:p>
        <w:p w14:paraId="2489693B" w14:textId="29DCA0DC" w:rsidR="00DE18A1" w:rsidRDefault="00DE18A1">
          <w:pPr>
            <w:pStyle w:val="ndice2"/>
            <w:tabs>
              <w:tab w:val="right" w:leader="dot" w:pos="9350"/>
            </w:tabs>
            <w:rPr>
              <w:rFonts w:eastAsiaTheme="minorEastAsia"/>
              <w:noProof/>
              <w:color w:val="auto"/>
              <w:kern w:val="2"/>
              <w:sz w:val="24"/>
              <w:szCs w:val="24"/>
              <w:lang w:eastAsia="pt-PT"/>
              <w14:ligatures w14:val="standardContextual"/>
            </w:rPr>
          </w:pPr>
          <w:hyperlink w:anchor="_Toc169445102" w:history="1">
            <w:r w:rsidRPr="0014119E">
              <w:rPr>
                <w:rStyle w:val="Hiperligao"/>
                <w:noProof/>
                <w:lang w:val="en-US"/>
              </w:rPr>
              <w:t>1.4 Methodology</w:t>
            </w:r>
            <w:r>
              <w:rPr>
                <w:noProof/>
                <w:webHidden/>
              </w:rPr>
              <w:tab/>
            </w:r>
            <w:r>
              <w:rPr>
                <w:noProof/>
                <w:webHidden/>
              </w:rPr>
              <w:fldChar w:fldCharType="begin"/>
            </w:r>
            <w:r>
              <w:rPr>
                <w:noProof/>
                <w:webHidden/>
              </w:rPr>
              <w:instrText xml:space="preserve"> PAGEREF _Toc169445102 \h </w:instrText>
            </w:r>
            <w:r>
              <w:rPr>
                <w:noProof/>
                <w:webHidden/>
              </w:rPr>
            </w:r>
            <w:r>
              <w:rPr>
                <w:noProof/>
                <w:webHidden/>
              </w:rPr>
              <w:fldChar w:fldCharType="separate"/>
            </w:r>
            <w:r>
              <w:rPr>
                <w:noProof/>
                <w:webHidden/>
              </w:rPr>
              <w:t>5</w:t>
            </w:r>
            <w:r>
              <w:rPr>
                <w:noProof/>
                <w:webHidden/>
              </w:rPr>
              <w:fldChar w:fldCharType="end"/>
            </w:r>
          </w:hyperlink>
        </w:p>
        <w:p w14:paraId="4696B933" w14:textId="54B6A772" w:rsidR="00DE18A1" w:rsidRDefault="00DE18A1">
          <w:pPr>
            <w:pStyle w:val="ndice1"/>
            <w:tabs>
              <w:tab w:val="left" w:pos="660"/>
              <w:tab w:val="right" w:leader="dot" w:pos="9350"/>
            </w:tabs>
            <w:rPr>
              <w:rFonts w:eastAsiaTheme="minorEastAsia"/>
              <w:noProof/>
              <w:color w:val="auto"/>
              <w:kern w:val="2"/>
              <w:sz w:val="24"/>
              <w:szCs w:val="24"/>
              <w:lang w:eastAsia="pt-PT"/>
              <w14:ligatures w14:val="standardContextual"/>
            </w:rPr>
          </w:pPr>
          <w:hyperlink w:anchor="_Toc169445103" w:history="1">
            <w:r w:rsidRPr="0014119E">
              <w:rPr>
                <w:rStyle w:val="Hiperligao"/>
                <w:noProof/>
              </w:rPr>
              <w:t>2</w:t>
            </w:r>
            <w:r>
              <w:rPr>
                <w:rFonts w:eastAsiaTheme="minorEastAsia"/>
                <w:noProof/>
                <w:color w:val="auto"/>
                <w:kern w:val="2"/>
                <w:sz w:val="24"/>
                <w:szCs w:val="24"/>
                <w:lang w:eastAsia="pt-PT"/>
                <w14:ligatures w14:val="standardContextual"/>
              </w:rPr>
              <w:tab/>
            </w:r>
            <w:r w:rsidRPr="0014119E">
              <w:rPr>
                <w:rStyle w:val="Hiperligao"/>
                <w:noProof/>
              </w:rPr>
              <w:t>Domain Model</w:t>
            </w:r>
            <w:r>
              <w:rPr>
                <w:noProof/>
                <w:webHidden/>
              </w:rPr>
              <w:tab/>
            </w:r>
            <w:r>
              <w:rPr>
                <w:noProof/>
                <w:webHidden/>
              </w:rPr>
              <w:fldChar w:fldCharType="begin"/>
            </w:r>
            <w:r>
              <w:rPr>
                <w:noProof/>
                <w:webHidden/>
              </w:rPr>
              <w:instrText xml:space="preserve"> PAGEREF _Toc169445103 \h </w:instrText>
            </w:r>
            <w:r>
              <w:rPr>
                <w:noProof/>
                <w:webHidden/>
              </w:rPr>
            </w:r>
            <w:r>
              <w:rPr>
                <w:noProof/>
                <w:webHidden/>
              </w:rPr>
              <w:fldChar w:fldCharType="separate"/>
            </w:r>
            <w:r>
              <w:rPr>
                <w:noProof/>
                <w:webHidden/>
              </w:rPr>
              <w:t>6</w:t>
            </w:r>
            <w:r>
              <w:rPr>
                <w:noProof/>
                <w:webHidden/>
              </w:rPr>
              <w:fldChar w:fldCharType="end"/>
            </w:r>
          </w:hyperlink>
        </w:p>
        <w:p w14:paraId="1F4BBF48" w14:textId="16EEE94A"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04" w:history="1">
            <w:r w:rsidRPr="0014119E">
              <w:rPr>
                <w:rStyle w:val="Hiperligao"/>
                <w:noProof/>
              </w:rPr>
              <w:t>2.1</w:t>
            </w:r>
            <w:r>
              <w:rPr>
                <w:rFonts w:eastAsiaTheme="minorEastAsia"/>
                <w:noProof/>
                <w:color w:val="auto"/>
                <w:kern w:val="2"/>
                <w:sz w:val="24"/>
                <w:szCs w:val="24"/>
                <w:lang w:eastAsia="pt-PT"/>
                <w14:ligatures w14:val="standardContextual"/>
              </w:rPr>
              <w:tab/>
            </w:r>
            <w:r w:rsidRPr="0014119E">
              <w:rPr>
                <w:rStyle w:val="Hiperligao"/>
                <w:noProof/>
              </w:rPr>
              <w:t>Viva</w:t>
            </w:r>
            <w:r>
              <w:rPr>
                <w:noProof/>
                <w:webHidden/>
              </w:rPr>
              <w:tab/>
            </w:r>
            <w:r>
              <w:rPr>
                <w:noProof/>
                <w:webHidden/>
              </w:rPr>
              <w:fldChar w:fldCharType="begin"/>
            </w:r>
            <w:r>
              <w:rPr>
                <w:noProof/>
                <w:webHidden/>
              </w:rPr>
              <w:instrText xml:space="preserve"> PAGEREF _Toc169445104 \h </w:instrText>
            </w:r>
            <w:r>
              <w:rPr>
                <w:noProof/>
                <w:webHidden/>
              </w:rPr>
            </w:r>
            <w:r>
              <w:rPr>
                <w:noProof/>
                <w:webHidden/>
              </w:rPr>
              <w:fldChar w:fldCharType="separate"/>
            </w:r>
            <w:r>
              <w:rPr>
                <w:noProof/>
                <w:webHidden/>
              </w:rPr>
              <w:t>7</w:t>
            </w:r>
            <w:r>
              <w:rPr>
                <w:noProof/>
                <w:webHidden/>
              </w:rPr>
              <w:fldChar w:fldCharType="end"/>
            </w:r>
          </w:hyperlink>
        </w:p>
        <w:p w14:paraId="37F5FA42" w14:textId="4984C65F"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05" w:history="1">
            <w:r w:rsidRPr="0014119E">
              <w:rPr>
                <w:rStyle w:val="Hiperligao"/>
                <w:noProof/>
                <w:lang w:val="en-US"/>
              </w:rPr>
              <w:t>2.2</w:t>
            </w:r>
            <w:r>
              <w:rPr>
                <w:rFonts w:eastAsiaTheme="minorEastAsia"/>
                <w:noProof/>
                <w:color w:val="auto"/>
                <w:kern w:val="2"/>
                <w:sz w:val="24"/>
                <w:szCs w:val="24"/>
                <w:lang w:eastAsia="pt-PT"/>
                <w14:ligatures w14:val="standardContextual"/>
              </w:rPr>
              <w:tab/>
            </w:r>
            <w:r w:rsidRPr="0014119E">
              <w:rPr>
                <w:rStyle w:val="Hiperligao"/>
                <w:noProof/>
                <w:lang w:val="en-US"/>
              </w:rPr>
              <w:t>Role</w:t>
            </w:r>
            <w:r>
              <w:rPr>
                <w:noProof/>
                <w:webHidden/>
              </w:rPr>
              <w:tab/>
            </w:r>
            <w:r>
              <w:rPr>
                <w:noProof/>
                <w:webHidden/>
              </w:rPr>
              <w:fldChar w:fldCharType="begin"/>
            </w:r>
            <w:r>
              <w:rPr>
                <w:noProof/>
                <w:webHidden/>
              </w:rPr>
              <w:instrText xml:space="preserve"> PAGEREF _Toc169445105 \h </w:instrText>
            </w:r>
            <w:r>
              <w:rPr>
                <w:noProof/>
                <w:webHidden/>
              </w:rPr>
            </w:r>
            <w:r>
              <w:rPr>
                <w:noProof/>
                <w:webHidden/>
              </w:rPr>
              <w:fldChar w:fldCharType="separate"/>
            </w:r>
            <w:r>
              <w:rPr>
                <w:noProof/>
                <w:webHidden/>
              </w:rPr>
              <w:t>7</w:t>
            </w:r>
            <w:r>
              <w:rPr>
                <w:noProof/>
                <w:webHidden/>
              </w:rPr>
              <w:fldChar w:fldCharType="end"/>
            </w:r>
          </w:hyperlink>
        </w:p>
        <w:p w14:paraId="728E8C4B" w14:textId="31966BD4"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06" w:history="1">
            <w:r w:rsidRPr="0014119E">
              <w:rPr>
                <w:rStyle w:val="Hiperligao"/>
                <w:noProof/>
                <w:lang w:val="en-US"/>
              </w:rPr>
              <w:t>2.3</w:t>
            </w:r>
            <w:r>
              <w:rPr>
                <w:rFonts w:eastAsiaTheme="minorEastAsia"/>
                <w:noProof/>
                <w:color w:val="auto"/>
                <w:kern w:val="2"/>
                <w:sz w:val="24"/>
                <w:szCs w:val="24"/>
                <w:lang w:eastAsia="pt-PT"/>
                <w14:ligatures w14:val="standardContextual"/>
              </w:rPr>
              <w:tab/>
            </w:r>
            <w:r w:rsidRPr="0014119E">
              <w:rPr>
                <w:rStyle w:val="Hiperligao"/>
                <w:noProof/>
                <w:lang w:val="en-US"/>
              </w:rPr>
              <w:t>ResourceId</w:t>
            </w:r>
            <w:r>
              <w:rPr>
                <w:noProof/>
                <w:webHidden/>
              </w:rPr>
              <w:tab/>
            </w:r>
            <w:r>
              <w:rPr>
                <w:noProof/>
                <w:webHidden/>
              </w:rPr>
              <w:fldChar w:fldCharType="begin"/>
            </w:r>
            <w:r>
              <w:rPr>
                <w:noProof/>
                <w:webHidden/>
              </w:rPr>
              <w:instrText xml:space="preserve"> PAGEREF _Toc169445106 \h </w:instrText>
            </w:r>
            <w:r>
              <w:rPr>
                <w:noProof/>
                <w:webHidden/>
              </w:rPr>
            </w:r>
            <w:r>
              <w:rPr>
                <w:noProof/>
                <w:webHidden/>
              </w:rPr>
              <w:fldChar w:fldCharType="separate"/>
            </w:r>
            <w:r>
              <w:rPr>
                <w:noProof/>
                <w:webHidden/>
              </w:rPr>
              <w:t>7</w:t>
            </w:r>
            <w:r>
              <w:rPr>
                <w:noProof/>
                <w:webHidden/>
              </w:rPr>
              <w:fldChar w:fldCharType="end"/>
            </w:r>
          </w:hyperlink>
        </w:p>
        <w:p w14:paraId="61A8FCAD" w14:textId="10D9D536"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07" w:history="1">
            <w:r w:rsidRPr="0014119E">
              <w:rPr>
                <w:rStyle w:val="Hiperligao"/>
                <w:noProof/>
                <w:lang w:val="en-US"/>
              </w:rPr>
              <w:t>2.4</w:t>
            </w:r>
            <w:r>
              <w:rPr>
                <w:rFonts w:eastAsiaTheme="minorEastAsia"/>
                <w:noProof/>
                <w:color w:val="auto"/>
                <w:kern w:val="2"/>
                <w:sz w:val="24"/>
                <w:szCs w:val="24"/>
                <w:lang w:eastAsia="pt-PT"/>
                <w14:ligatures w14:val="standardContextual"/>
              </w:rPr>
              <w:tab/>
            </w:r>
            <w:r w:rsidRPr="0014119E">
              <w:rPr>
                <w:rStyle w:val="Hiperligao"/>
                <w:noProof/>
                <w:lang w:val="en-US"/>
              </w:rPr>
              <w:t>Resource</w:t>
            </w:r>
            <w:r>
              <w:rPr>
                <w:noProof/>
                <w:webHidden/>
              </w:rPr>
              <w:tab/>
            </w:r>
            <w:r>
              <w:rPr>
                <w:noProof/>
                <w:webHidden/>
              </w:rPr>
              <w:fldChar w:fldCharType="begin"/>
            </w:r>
            <w:r>
              <w:rPr>
                <w:noProof/>
                <w:webHidden/>
              </w:rPr>
              <w:instrText xml:space="preserve"> PAGEREF _Toc169445107 \h </w:instrText>
            </w:r>
            <w:r>
              <w:rPr>
                <w:noProof/>
                <w:webHidden/>
              </w:rPr>
            </w:r>
            <w:r>
              <w:rPr>
                <w:noProof/>
                <w:webHidden/>
              </w:rPr>
              <w:fldChar w:fldCharType="separate"/>
            </w:r>
            <w:r>
              <w:rPr>
                <w:noProof/>
                <w:webHidden/>
              </w:rPr>
              <w:t>7</w:t>
            </w:r>
            <w:r>
              <w:rPr>
                <w:noProof/>
                <w:webHidden/>
              </w:rPr>
              <w:fldChar w:fldCharType="end"/>
            </w:r>
          </w:hyperlink>
        </w:p>
        <w:p w14:paraId="2AF25430" w14:textId="7766BF95"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08" w:history="1">
            <w:r w:rsidRPr="0014119E">
              <w:rPr>
                <w:rStyle w:val="Hiperligao"/>
                <w:noProof/>
                <w:lang w:val="en-US"/>
              </w:rPr>
              <w:t>2.5</w:t>
            </w:r>
            <w:r>
              <w:rPr>
                <w:rFonts w:eastAsiaTheme="minorEastAsia"/>
                <w:noProof/>
                <w:color w:val="auto"/>
                <w:kern w:val="2"/>
                <w:sz w:val="24"/>
                <w:szCs w:val="24"/>
                <w:lang w:eastAsia="pt-PT"/>
                <w14:ligatures w14:val="standardContextual"/>
              </w:rPr>
              <w:tab/>
            </w:r>
            <w:r w:rsidRPr="0014119E">
              <w:rPr>
                <w:rStyle w:val="Hiperligao"/>
                <w:noProof/>
                <w:lang w:val="en-US"/>
              </w:rPr>
              <w:t>Availability</w:t>
            </w:r>
            <w:r>
              <w:rPr>
                <w:noProof/>
                <w:webHidden/>
              </w:rPr>
              <w:tab/>
            </w:r>
            <w:r>
              <w:rPr>
                <w:noProof/>
                <w:webHidden/>
              </w:rPr>
              <w:fldChar w:fldCharType="begin"/>
            </w:r>
            <w:r>
              <w:rPr>
                <w:noProof/>
                <w:webHidden/>
              </w:rPr>
              <w:instrText xml:space="preserve"> PAGEREF _Toc169445108 \h </w:instrText>
            </w:r>
            <w:r>
              <w:rPr>
                <w:noProof/>
                <w:webHidden/>
              </w:rPr>
            </w:r>
            <w:r>
              <w:rPr>
                <w:noProof/>
                <w:webHidden/>
              </w:rPr>
              <w:fldChar w:fldCharType="separate"/>
            </w:r>
            <w:r>
              <w:rPr>
                <w:noProof/>
                <w:webHidden/>
              </w:rPr>
              <w:t>8</w:t>
            </w:r>
            <w:r>
              <w:rPr>
                <w:noProof/>
                <w:webHidden/>
              </w:rPr>
              <w:fldChar w:fldCharType="end"/>
            </w:r>
          </w:hyperlink>
        </w:p>
        <w:p w14:paraId="2D947906" w14:textId="3D525629"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09" w:history="1">
            <w:r w:rsidRPr="0014119E">
              <w:rPr>
                <w:rStyle w:val="Hiperligao"/>
                <w:noProof/>
                <w:lang w:val="en-US"/>
              </w:rPr>
              <w:t>2.6</w:t>
            </w:r>
            <w:r>
              <w:rPr>
                <w:rFonts w:eastAsiaTheme="minorEastAsia"/>
                <w:noProof/>
                <w:color w:val="auto"/>
                <w:kern w:val="2"/>
                <w:sz w:val="24"/>
                <w:szCs w:val="24"/>
                <w:lang w:eastAsia="pt-PT"/>
                <w14:ligatures w14:val="standardContextual"/>
              </w:rPr>
              <w:tab/>
            </w:r>
            <w:r w:rsidRPr="0014119E">
              <w:rPr>
                <w:rStyle w:val="Hiperligao"/>
                <w:noProof/>
                <w:lang w:val="en-US"/>
              </w:rPr>
              <w:t>ScheduledViva</w:t>
            </w:r>
            <w:r>
              <w:rPr>
                <w:noProof/>
                <w:webHidden/>
              </w:rPr>
              <w:tab/>
            </w:r>
            <w:r>
              <w:rPr>
                <w:noProof/>
                <w:webHidden/>
              </w:rPr>
              <w:fldChar w:fldCharType="begin"/>
            </w:r>
            <w:r>
              <w:rPr>
                <w:noProof/>
                <w:webHidden/>
              </w:rPr>
              <w:instrText xml:space="preserve"> PAGEREF _Toc169445109 \h </w:instrText>
            </w:r>
            <w:r>
              <w:rPr>
                <w:noProof/>
                <w:webHidden/>
              </w:rPr>
            </w:r>
            <w:r>
              <w:rPr>
                <w:noProof/>
                <w:webHidden/>
              </w:rPr>
              <w:fldChar w:fldCharType="separate"/>
            </w:r>
            <w:r>
              <w:rPr>
                <w:noProof/>
                <w:webHidden/>
              </w:rPr>
              <w:t>8</w:t>
            </w:r>
            <w:r>
              <w:rPr>
                <w:noProof/>
                <w:webHidden/>
              </w:rPr>
              <w:fldChar w:fldCharType="end"/>
            </w:r>
          </w:hyperlink>
        </w:p>
        <w:p w14:paraId="33F3AEE0" w14:textId="2E448F7B"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10" w:history="1">
            <w:r w:rsidRPr="0014119E">
              <w:rPr>
                <w:rStyle w:val="Hiperligao"/>
                <w:noProof/>
                <w:lang w:val="en-US"/>
              </w:rPr>
              <w:t>2.7</w:t>
            </w:r>
            <w:r>
              <w:rPr>
                <w:rFonts w:eastAsiaTheme="minorEastAsia"/>
                <w:noProof/>
                <w:color w:val="auto"/>
                <w:kern w:val="2"/>
                <w:sz w:val="24"/>
                <w:szCs w:val="24"/>
                <w:lang w:eastAsia="pt-PT"/>
                <w14:ligatures w14:val="standardContextual"/>
              </w:rPr>
              <w:tab/>
            </w:r>
            <w:r w:rsidRPr="0014119E">
              <w:rPr>
                <w:rStyle w:val="Hiperligao"/>
                <w:noProof/>
                <w:lang w:val="en-US"/>
              </w:rPr>
              <w:t>CompleteSchedule</w:t>
            </w:r>
            <w:r>
              <w:rPr>
                <w:noProof/>
                <w:webHidden/>
              </w:rPr>
              <w:tab/>
            </w:r>
            <w:r>
              <w:rPr>
                <w:noProof/>
                <w:webHidden/>
              </w:rPr>
              <w:fldChar w:fldCharType="begin"/>
            </w:r>
            <w:r>
              <w:rPr>
                <w:noProof/>
                <w:webHidden/>
              </w:rPr>
              <w:instrText xml:space="preserve"> PAGEREF _Toc169445110 \h </w:instrText>
            </w:r>
            <w:r>
              <w:rPr>
                <w:noProof/>
                <w:webHidden/>
              </w:rPr>
            </w:r>
            <w:r>
              <w:rPr>
                <w:noProof/>
                <w:webHidden/>
              </w:rPr>
              <w:fldChar w:fldCharType="separate"/>
            </w:r>
            <w:r>
              <w:rPr>
                <w:noProof/>
                <w:webHidden/>
              </w:rPr>
              <w:t>8</w:t>
            </w:r>
            <w:r>
              <w:rPr>
                <w:noProof/>
                <w:webHidden/>
              </w:rPr>
              <w:fldChar w:fldCharType="end"/>
            </w:r>
          </w:hyperlink>
        </w:p>
        <w:p w14:paraId="26889D18" w14:textId="3825850A" w:rsidR="00DE18A1" w:rsidRDefault="00DE18A1">
          <w:pPr>
            <w:pStyle w:val="ndice1"/>
            <w:tabs>
              <w:tab w:val="left" w:pos="660"/>
              <w:tab w:val="right" w:leader="dot" w:pos="9350"/>
            </w:tabs>
            <w:rPr>
              <w:rFonts w:eastAsiaTheme="minorEastAsia"/>
              <w:noProof/>
              <w:color w:val="auto"/>
              <w:kern w:val="2"/>
              <w:sz w:val="24"/>
              <w:szCs w:val="24"/>
              <w:lang w:eastAsia="pt-PT"/>
              <w14:ligatures w14:val="standardContextual"/>
            </w:rPr>
          </w:pPr>
          <w:hyperlink w:anchor="_Toc169445111" w:history="1">
            <w:r w:rsidRPr="0014119E">
              <w:rPr>
                <w:rStyle w:val="Hiperligao"/>
                <w:noProof/>
              </w:rPr>
              <w:t>3</w:t>
            </w:r>
            <w:r>
              <w:rPr>
                <w:rFonts w:eastAsiaTheme="minorEastAsia"/>
                <w:noProof/>
                <w:color w:val="auto"/>
                <w:kern w:val="2"/>
                <w:sz w:val="24"/>
                <w:szCs w:val="24"/>
                <w:lang w:eastAsia="pt-PT"/>
                <w14:ligatures w14:val="standardContextual"/>
              </w:rPr>
              <w:tab/>
            </w:r>
            <w:r w:rsidRPr="0014119E">
              <w:rPr>
                <w:rStyle w:val="Hiperligao"/>
                <w:noProof/>
              </w:rPr>
              <w:t>Key Decisions &amp; Justifications</w:t>
            </w:r>
            <w:r>
              <w:rPr>
                <w:noProof/>
                <w:webHidden/>
              </w:rPr>
              <w:tab/>
            </w:r>
            <w:r>
              <w:rPr>
                <w:noProof/>
                <w:webHidden/>
              </w:rPr>
              <w:fldChar w:fldCharType="begin"/>
            </w:r>
            <w:r>
              <w:rPr>
                <w:noProof/>
                <w:webHidden/>
              </w:rPr>
              <w:instrText xml:space="preserve"> PAGEREF _Toc169445111 \h </w:instrText>
            </w:r>
            <w:r>
              <w:rPr>
                <w:noProof/>
                <w:webHidden/>
              </w:rPr>
            </w:r>
            <w:r>
              <w:rPr>
                <w:noProof/>
                <w:webHidden/>
              </w:rPr>
              <w:fldChar w:fldCharType="separate"/>
            </w:r>
            <w:r>
              <w:rPr>
                <w:noProof/>
                <w:webHidden/>
              </w:rPr>
              <w:t>9</w:t>
            </w:r>
            <w:r>
              <w:rPr>
                <w:noProof/>
                <w:webHidden/>
              </w:rPr>
              <w:fldChar w:fldCharType="end"/>
            </w:r>
          </w:hyperlink>
        </w:p>
        <w:p w14:paraId="61FF73C3" w14:textId="3E522399"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12" w:history="1">
            <w:r w:rsidRPr="0014119E">
              <w:rPr>
                <w:rStyle w:val="Hiperligao"/>
                <w:noProof/>
              </w:rPr>
              <w:t>3.1</w:t>
            </w:r>
            <w:r>
              <w:rPr>
                <w:rFonts w:eastAsiaTheme="minorEastAsia"/>
                <w:noProof/>
                <w:color w:val="auto"/>
                <w:kern w:val="2"/>
                <w:sz w:val="24"/>
                <w:szCs w:val="24"/>
                <w:lang w:eastAsia="pt-PT"/>
                <w14:ligatures w14:val="standardContextual"/>
              </w:rPr>
              <w:tab/>
            </w:r>
            <w:r w:rsidRPr="0014119E">
              <w:rPr>
                <w:rStyle w:val="Hiperligao"/>
                <w:noProof/>
              </w:rPr>
              <w:t>Viva Model</w:t>
            </w:r>
            <w:r>
              <w:rPr>
                <w:noProof/>
                <w:webHidden/>
              </w:rPr>
              <w:tab/>
            </w:r>
            <w:r>
              <w:rPr>
                <w:noProof/>
                <w:webHidden/>
              </w:rPr>
              <w:fldChar w:fldCharType="begin"/>
            </w:r>
            <w:r>
              <w:rPr>
                <w:noProof/>
                <w:webHidden/>
              </w:rPr>
              <w:instrText xml:space="preserve"> PAGEREF _Toc169445112 \h </w:instrText>
            </w:r>
            <w:r>
              <w:rPr>
                <w:noProof/>
                <w:webHidden/>
              </w:rPr>
            </w:r>
            <w:r>
              <w:rPr>
                <w:noProof/>
                <w:webHidden/>
              </w:rPr>
              <w:fldChar w:fldCharType="separate"/>
            </w:r>
            <w:r>
              <w:rPr>
                <w:noProof/>
                <w:webHidden/>
              </w:rPr>
              <w:t>9</w:t>
            </w:r>
            <w:r>
              <w:rPr>
                <w:noProof/>
                <w:webHidden/>
              </w:rPr>
              <w:fldChar w:fldCharType="end"/>
            </w:r>
          </w:hyperlink>
        </w:p>
        <w:p w14:paraId="2008FC13" w14:textId="094D7A4C"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13" w:history="1">
            <w:r w:rsidRPr="0014119E">
              <w:rPr>
                <w:rStyle w:val="Hiperligao"/>
                <w:noProof/>
                <w:lang w:val="en-US"/>
              </w:rPr>
              <w:t>3.2</w:t>
            </w:r>
            <w:r>
              <w:rPr>
                <w:rFonts w:eastAsiaTheme="minorEastAsia"/>
                <w:noProof/>
                <w:color w:val="auto"/>
                <w:kern w:val="2"/>
                <w:sz w:val="24"/>
                <w:szCs w:val="24"/>
                <w:lang w:eastAsia="pt-PT"/>
                <w14:ligatures w14:val="standardContextual"/>
              </w:rPr>
              <w:tab/>
            </w:r>
            <w:r w:rsidRPr="0014119E">
              <w:rPr>
                <w:rStyle w:val="Hiperligao"/>
                <w:noProof/>
                <w:lang w:val="en-US"/>
              </w:rPr>
              <w:t>Role Operations</w:t>
            </w:r>
            <w:r>
              <w:rPr>
                <w:noProof/>
                <w:webHidden/>
              </w:rPr>
              <w:tab/>
            </w:r>
            <w:r>
              <w:rPr>
                <w:noProof/>
                <w:webHidden/>
              </w:rPr>
              <w:fldChar w:fldCharType="begin"/>
            </w:r>
            <w:r>
              <w:rPr>
                <w:noProof/>
                <w:webHidden/>
              </w:rPr>
              <w:instrText xml:space="preserve"> PAGEREF _Toc169445113 \h </w:instrText>
            </w:r>
            <w:r>
              <w:rPr>
                <w:noProof/>
                <w:webHidden/>
              </w:rPr>
            </w:r>
            <w:r>
              <w:rPr>
                <w:noProof/>
                <w:webHidden/>
              </w:rPr>
              <w:fldChar w:fldCharType="separate"/>
            </w:r>
            <w:r>
              <w:rPr>
                <w:noProof/>
                <w:webHidden/>
              </w:rPr>
              <w:t>10</w:t>
            </w:r>
            <w:r>
              <w:rPr>
                <w:noProof/>
                <w:webHidden/>
              </w:rPr>
              <w:fldChar w:fldCharType="end"/>
            </w:r>
          </w:hyperlink>
        </w:p>
        <w:p w14:paraId="13BB1E86" w14:textId="445FBA8D" w:rsidR="00DE18A1" w:rsidRDefault="00DE18A1">
          <w:pPr>
            <w:pStyle w:val="ndice1"/>
            <w:tabs>
              <w:tab w:val="left" w:pos="660"/>
              <w:tab w:val="right" w:leader="dot" w:pos="9350"/>
            </w:tabs>
            <w:rPr>
              <w:rFonts w:eastAsiaTheme="minorEastAsia"/>
              <w:noProof/>
              <w:color w:val="auto"/>
              <w:kern w:val="2"/>
              <w:sz w:val="24"/>
              <w:szCs w:val="24"/>
              <w:lang w:eastAsia="pt-PT"/>
              <w14:ligatures w14:val="standardContextual"/>
            </w:rPr>
          </w:pPr>
          <w:hyperlink w:anchor="_Toc169445114" w:history="1">
            <w:r w:rsidRPr="0014119E">
              <w:rPr>
                <w:rStyle w:val="Hiperligao"/>
                <w:noProof/>
                <w:lang w:val="en-US"/>
              </w:rPr>
              <w:t>4</w:t>
            </w:r>
            <w:r>
              <w:rPr>
                <w:rFonts w:eastAsiaTheme="minorEastAsia"/>
                <w:noProof/>
                <w:color w:val="auto"/>
                <w:kern w:val="2"/>
                <w:sz w:val="24"/>
                <w:szCs w:val="24"/>
                <w:lang w:eastAsia="pt-PT"/>
                <w14:ligatures w14:val="standardContextual"/>
              </w:rPr>
              <w:tab/>
            </w:r>
            <w:r w:rsidRPr="0014119E">
              <w:rPr>
                <w:rStyle w:val="Hiperligao"/>
                <w:noProof/>
                <w:lang w:val="en-US"/>
              </w:rPr>
              <w:t>Challenges &amp; Solutions</w:t>
            </w:r>
            <w:r>
              <w:rPr>
                <w:noProof/>
                <w:webHidden/>
              </w:rPr>
              <w:tab/>
            </w:r>
            <w:r>
              <w:rPr>
                <w:noProof/>
                <w:webHidden/>
              </w:rPr>
              <w:fldChar w:fldCharType="begin"/>
            </w:r>
            <w:r>
              <w:rPr>
                <w:noProof/>
                <w:webHidden/>
              </w:rPr>
              <w:instrText xml:space="preserve"> PAGEREF _Toc169445114 \h </w:instrText>
            </w:r>
            <w:r>
              <w:rPr>
                <w:noProof/>
                <w:webHidden/>
              </w:rPr>
            </w:r>
            <w:r>
              <w:rPr>
                <w:noProof/>
                <w:webHidden/>
              </w:rPr>
              <w:fldChar w:fldCharType="separate"/>
            </w:r>
            <w:r>
              <w:rPr>
                <w:noProof/>
                <w:webHidden/>
              </w:rPr>
              <w:t>12</w:t>
            </w:r>
            <w:r>
              <w:rPr>
                <w:noProof/>
                <w:webHidden/>
              </w:rPr>
              <w:fldChar w:fldCharType="end"/>
            </w:r>
          </w:hyperlink>
        </w:p>
        <w:p w14:paraId="0C8EC84F" w14:textId="55E7EC6B"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15" w:history="1">
            <w:r w:rsidRPr="0014119E">
              <w:rPr>
                <w:rStyle w:val="Hiperligao"/>
                <w:noProof/>
                <w:lang w:val="en-US"/>
              </w:rPr>
              <w:t>4.1</w:t>
            </w:r>
            <w:r>
              <w:rPr>
                <w:rFonts w:eastAsiaTheme="minorEastAsia"/>
                <w:noProof/>
                <w:color w:val="auto"/>
                <w:kern w:val="2"/>
                <w:sz w:val="24"/>
                <w:szCs w:val="24"/>
                <w:lang w:eastAsia="pt-PT"/>
                <w14:ligatures w14:val="standardContextual"/>
              </w:rPr>
              <w:tab/>
            </w:r>
            <w:r w:rsidRPr="0014119E">
              <w:rPr>
                <w:rStyle w:val="Hiperligao"/>
                <w:noProof/>
              </w:rPr>
              <w:t>Availability Constraints</w:t>
            </w:r>
            <w:r>
              <w:rPr>
                <w:noProof/>
                <w:webHidden/>
              </w:rPr>
              <w:tab/>
            </w:r>
            <w:r>
              <w:rPr>
                <w:noProof/>
                <w:webHidden/>
              </w:rPr>
              <w:fldChar w:fldCharType="begin"/>
            </w:r>
            <w:r>
              <w:rPr>
                <w:noProof/>
                <w:webHidden/>
              </w:rPr>
              <w:instrText xml:space="preserve"> PAGEREF _Toc169445115 \h </w:instrText>
            </w:r>
            <w:r>
              <w:rPr>
                <w:noProof/>
                <w:webHidden/>
              </w:rPr>
            </w:r>
            <w:r>
              <w:rPr>
                <w:noProof/>
                <w:webHidden/>
              </w:rPr>
              <w:fldChar w:fldCharType="separate"/>
            </w:r>
            <w:r>
              <w:rPr>
                <w:noProof/>
                <w:webHidden/>
              </w:rPr>
              <w:t>12</w:t>
            </w:r>
            <w:r>
              <w:rPr>
                <w:noProof/>
                <w:webHidden/>
              </w:rPr>
              <w:fldChar w:fldCharType="end"/>
            </w:r>
          </w:hyperlink>
        </w:p>
        <w:p w14:paraId="5CA73911" w14:textId="166138A6"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16" w:history="1">
            <w:r w:rsidRPr="0014119E">
              <w:rPr>
                <w:rStyle w:val="Hiperligao"/>
                <w:noProof/>
                <w:lang w:val="en-US"/>
              </w:rPr>
              <w:t>4.1.1</w:t>
            </w:r>
            <w:r>
              <w:rPr>
                <w:rFonts w:eastAsiaTheme="minorEastAsia"/>
                <w:noProof/>
                <w:color w:val="auto"/>
                <w:kern w:val="2"/>
                <w:sz w:val="24"/>
                <w:szCs w:val="24"/>
                <w:lang w:eastAsia="pt-PT"/>
                <w14:ligatures w14:val="standardContextual"/>
              </w:rPr>
              <w:tab/>
            </w:r>
            <w:r w:rsidRPr="0014119E">
              <w:rPr>
                <w:rStyle w:val="Hiperligao"/>
                <w:noProof/>
                <w:lang w:val="en-US"/>
              </w:rPr>
              <w:t>intersectable</w:t>
            </w:r>
            <w:r>
              <w:rPr>
                <w:noProof/>
                <w:webHidden/>
              </w:rPr>
              <w:tab/>
            </w:r>
            <w:r>
              <w:rPr>
                <w:noProof/>
                <w:webHidden/>
              </w:rPr>
              <w:fldChar w:fldCharType="begin"/>
            </w:r>
            <w:r>
              <w:rPr>
                <w:noProof/>
                <w:webHidden/>
              </w:rPr>
              <w:instrText xml:space="preserve"> PAGEREF _Toc169445116 \h </w:instrText>
            </w:r>
            <w:r>
              <w:rPr>
                <w:noProof/>
                <w:webHidden/>
              </w:rPr>
            </w:r>
            <w:r>
              <w:rPr>
                <w:noProof/>
                <w:webHidden/>
              </w:rPr>
              <w:fldChar w:fldCharType="separate"/>
            </w:r>
            <w:r>
              <w:rPr>
                <w:noProof/>
                <w:webHidden/>
              </w:rPr>
              <w:t>13</w:t>
            </w:r>
            <w:r>
              <w:rPr>
                <w:noProof/>
                <w:webHidden/>
              </w:rPr>
              <w:fldChar w:fldCharType="end"/>
            </w:r>
          </w:hyperlink>
        </w:p>
        <w:p w14:paraId="16452E20" w14:textId="15C5DE24"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17" w:history="1">
            <w:r w:rsidRPr="0014119E">
              <w:rPr>
                <w:rStyle w:val="Hiperligao"/>
                <w:noProof/>
              </w:rPr>
              <w:t>4.2</w:t>
            </w:r>
            <w:r>
              <w:rPr>
                <w:rFonts w:eastAsiaTheme="minorEastAsia"/>
                <w:noProof/>
                <w:color w:val="auto"/>
                <w:kern w:val="2"/>
                <w:sz w:val="24"/>
                <w:szCs w:val="24"/>
                <w:lang w:eastAsia="pt-PT"/>
                <w14:ligatures w14:val="standardContextual"/>
              </w:rPr>
              <w:tab/>
            </w:r>
            <w:r w:rsidRPr="0014119E">
              <w:rPr>
                <w:rStyle w:val="Hiperligao"/>
                <w:noProof/>
              </w:rPr>
              <w:t>Preference Maximization</w:t>
            </w:r>
            <w:r>
              <w:rPr>
                <w:noProof/>
                <w:webHidden/>
              </w:rPr>
              <w:tab/>
            </w:r>
            <w:r>
              <w:rPr>
                <w:noProof/>
                <w:webHidden/>
              </w:rPr>
              <w:fldChar w:fldCharType="begin"/>
            </w:r>
            <w:r>
              <w:rPr>
                <w:noProof/>
                <w:webHidden/>
              </w:rPr>
              <w:instrText xml:space="preserve"> PAGEREF _Toc169445117 \h </w:instrText>
            </w:r>
            <w:r>
              <w:rPr>
                <w:noProof/>
                <w:webHidden/>
              </w:rPr>
            </w:r>
            <w:r>
              <w:rPr>
                <w:noProof/>
                <w:webHidden/>
              </w:rPr>
              <w:fldChar w:fldCharType="separate"/>
            </w:r>
            <w:r>
              <w:rPr>
                <w:noProof/>
                <w:webHidden/>
              </w:rPr>
              <w:t>13</w:t>
            </w:r>
            <w:r>
              <w:rPr>
                <w:noProof/>
                <w:webHidden/>
              </w:rPr>
              <w:fldChar w:fldCharType="end"/>
            </w:r>
          </w:hyperlink>
        </w:p>
        <w:p w14:paraId="77073925" w14:textId="05A2396A"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18" w:history="1">
            <w:r w:rsidRPr="0014119E">
              <w:rPr>
                <w:rStyle w:val="Hiperligao"/>
                <w:noProof/>
                <w:lang w:val="en-US"/>
              </w:rPr>
              <w:t>4.3</w:t>
            </w:r>
            <w:r>
              <w:rPr>
                <w:rFonts w:eastAsiaTheme="minorEastAsia"/>
                <w:noProof/>
                <w:color w:val="auto"/>
                <w:kern w:val="2"/>
                <w:sz w:val="24"/>
                <w:szCs w:val="24"/>
                <w:lang w:eastAsia="pt-PT"/>
                <w14:ligatures w14:val="standardContextual"/>
              </w:rPr>
              <w:tab/>
            </w:r>
            <w:r w:rsidRPr="0014119E">
              <w:rPr>
                <w:rStyle w:val="Hiperligao"/>
                <w:noProof/>
                <w:lang w:val="en-US"/>
              </w:rPr>
              <w:t>Conflict Minimization</w:t>
            </w:r>
            <w:r>
              <w:rPr>
                <w:noProof/>
                <w:webHidden/>
              </w:rPr>
              <w:tab/>
            </w:r>
            <w:r>
              <w:rPr>
                <w:noProof/>
                <w:webHidden/>
              </w:rPr>
              <w:fldChar w:fldCharType="begin"/>
            </w:r>
            <w:r>
              <w:rPr>
                <w:noProof/>
                <w:webHidden/>
              </w:rPr>
              <w:instrText xml:space="preserve"> PAGEREF _Toc169445118 \h </w:instrText>
            </w:r>
            <w:r>
              <w:rPr>
                <w:noProof/>
                <w:webHidden/>
              </w:rPr>
            </w:r>
            <w:r>
              <w:rPr>
                <w:noProof/>
                <w:webHidden/>
              </w:rPr>
              <w:fldChar w:fldCharType="separate"/>
            </w:r>
            <w:r>
              <w:rPr>
                <w:noProof/>
                <w:webHidden/>
              </w:rPr>
              <w:t>14</w:t>
            </w:r>
            <w:r>
              <w:rPr>
                <w:noProof/>
                <w:webHidden/>
              </w:rPr>
              <w:fldChar w:fldCharType="end"/>
            </w:r>
          </w:hyperlink>
        </w:p>
        <w:p w14:paraId="6B283122" w14:textId="200340EB"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19" w:history="1">
            <w:r w:rsidRPr="0014119E">
              <w:rPr>
                <w:rStyle w:val="Hiperligao"/>
                <w:noProof/>
                <w:lang w:val="en-US"/>
              </w:rPr>
              <w:t>4.4</w:t>
            </w:r>
            <w:r>
              <w:rPr>
                <w:rFonts w:eastAsiaTheme="minorEastAsia"/>
                <w:noProof/>
                <w:color w:val="auto"/>
                <w:kern w:val="2"/>
                <w:sz w:val="24"/>
                <w:szCs w:val="24"/>
                <w:lang w:eastAsia="pt-PT"/>
                <w14:ligatures w14:val="standardContextual"/>
              </w:rPr>
              <w:tab/>
            </w:r>
            <w:r w:rsidRPr="0014119E">
              <w:rPr>
                <w:rStyle w:val="Hiperligao"/>
                <w:noProof/>
                <w:lang w:val="en-US"/>
              </w:rPr>
              <w:t>Scalability</w:t>
            </w:r>
            <w:r>
              <w:rPr>
                <w:noProof/>
                <w:webHidden/>
              </w:rPr>
              <w:tab/>
            </w:r>
            <w:r>
              <w:rPr>
                <w:noProof/>
                <w:webHidden/>
              </w:rPr>
              <w:fldChar w:fldCharType="begin"/>
            </w:r>
            <w:r>
              <w:rPr>
                <w:noProof/>
                <w:webHidden/>
              </w:rPr>
              <w:instrText xml:space="preserve"> PAGEREF _Toc169445119 \h </w:instrText>
            </w:r>
            <w:r>
              <w:rPr>
                <w:noProof/>
                <w:webHidden/>
              </w:rPr>
            </w:r>
            <w:r>
              <w:rPr>
                <w:noProof/>
                <w:webHidden/>
              </w:rPr>
              <w:fldChar w:fldCharType="separate"/>
            </w:r>
            <w:r>
              <w:rPr>
                <w:noProof/>
                <w:webHidden/>
              </w:rPr>
              <w:t>14</w:t>
            </w:r>
            <w:r>
              <w:rPr>
                <w:noProof/>
                <w:webHidden/>
              </w:rPr>
              <w:fldChar w:fldCharType="end"/>
            </w:r>
          </w:hyperlink>
        </w:p>
        <w:p w14:paraId="7FF1C661" w14:textId="7F48C225" w:rsidR="00DE18A1" w:rsidRDefault="00DE18A1">
          <w:pPr>
            <w:pStyle w:val="ndice1"/>
            <w:tabs>
              <w:tab w:val="left" w:pos="660"/>
              <w:tab w:val="right" w:leader="dot" w:pos="9350"/>
            </w:tabs>
            <w:rPr>
              <w:rFonts w:eastAsiaTheme="minorEastAsia"/>
              <w:noProof/>
              <w:color w:val="auto"/>
              <w:kern w:val="2"/>
              <w:sz w:val="24"/>
              <w:szCs w:val="24"/>
              <w:lang w:eastAsia="pt-PT"/>
              <w14:ligatures w14:val="standardContextual"/>
            </w:rPr>
          </w:pPr>
          <w:hyperlink w:anchor="_Toc169445120" w:history="1">
            <w:r w:rsidRPr="0014119E">
              <w:rPr>
                <w:rStyle w:val="Hiperligao"/>
                <w:noProof/>
              </w:rPr>
              <w:t>5</w:t>
            </w:r>
            <w:r>
              <w:rPr>
                <w:rFonts w:eastAsiaTheme="minorEastAsia"/>
                <w:noProof/>
                <w:color w:val="auto"/>
                <w:kern w:val="2"/>
                <w:sz w:val="24"/>
                <w:szCs w:val="24"/>
                <w:lang w:eastAsia="pt-PT"/>
                <w14:ligatures w14:val="standardContextual"/>
              </w:rPr>
              <w:tab/>
            </w:r>
            <w:r w:rsidRPr="0014119E">
              <w:rPr>
                <w:rStyle w:val="Hiperligao"/>
                <w:noProof/>
              </w:rPr>
              <w:t>Milestones</w:t>
            </w:r>
            <w:r>
              <w:rPr>
                <w:noProof/>
                <w:webHidden/>
              </w:rPr>
              <w:tab/>
            </w:r>
            <w:r>
              <w:rPr>
                <w:noProof/>
                <w:webHidden/>
              </w:rPr>
              <w:fldChar w:fldCharType="begin"/>
            </w:r>
            <w:r>
              <w:rPr>
                <w:noProof/>
                <w:webHidden/>
              </w:rPr>
              <w:instrText xml:space="preserve"> PAGEREF _Toc169445120 \h </w:instrText>
            </w:r>
            <w:r>
              <w:rPr>
                <w:noProof/>
                <w:webHidden/>
              </w:rPr>
            </w:r>
            <w:r>
              <w:rPr>
                <w:noProof/>
                <w:webHidden/>
              </w:rPr>
              <w:fldChar w:fldCharType="separate"/>
            </w:r>
            <w:r>
              <w:rPr>
                <w:noProof/>
                <w:webHidden/>
              </w:rPr>
              <w:t>15</w:t>
            </w:r>
            <w:r>
              <w:rPr>
                <w:noProof/>
                <w:webHidden/>
              </w:rPr>
              <w:fldChar w:fldCharType="end"/>
            </w:r>
          </w:hyperlink>
        </w:p>
        <w:p w14:paraId="79548021" w14:textId="718992B3"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21" w:history="1">
            <w:r w:rsidRPr="0014119E">
              <w:rPr>
                <w:rStyle w:val="Hiperligao"/>
                <w:noProof/>
                <w:lang w:val="en-US"/>
              </w:rPr>
              <w:t>5.1</w:t>
            </w:r>
            <w:r>
              <w:rPr>
                <w:rFonts w:eastAsiaTheme="minorEastAsia"/>
                <w:noProof/>
                <w:color w:val="auto"/>
                <w:kern w:val="2"/>
                <w:sz w:val="24"/>
                <w:szCs w:val="24"/>
                <w:lang w:eastAsia="pt-PT"/>
                <w14:ligatures w14:val="standardContextual"/>
              </w:rPr>
              <w:tab/>
            </w:r>
            <w:r w:rsidRPr="0014119E">
              <w:rPr>
                <w:rStyle w:val="Hiperligao"/>
                <w:noProof/>
                <w:lang w:val="en-US"/>
              </w:rPr>
              <w:t>Milestone 1: First Come First Served (FCFS)</w:t>
            </w:r>
            <w:r>
              <w:rPr>
                <w:noProof/>
                <w:webHidden/>
              </w:rPr>
              <w:tab/>
            </w:r>
            <w:r>
              <w:rPr>
                <w:noProof/>
                <w:webHidden/>
              </w:rPr>
              <w:fldChar w:fldCharType="begin"/>
            </w:r>
            <w:r>
              <w:rPr>
                <w:noProof/>
                <w:webHidden/>
              </w:rPr>
              <w:instrText xml:space="preserve"> PAGEREF _Toc169445121 \h </w:instrText>
            </w:r>
            <w:r>
              <w:rPr>
                <w:noProof/>
                <w:webHidden/>
              </w:rPr>
            </w:r>
            <w:r>
              <w:rPr>
                <w:noProof/>
                <w:webHidden/>
              </w:rPr>
              <w:fldChar w:fldCharType="separate"/>
            </w:r>
            <w:r>
              <w:rPr>
                <w:noProof/>
                <w:webHidden/>
              </w:rPr>
              <w:t>15</w:t>
            </w:r>
            <w:r>
              <w:rPr>
                <w:noProof/>
                <w:webHidden/>
              </w:rPr>
              <w:fldChar w:fldCharType="end"/>
            </w:r>
          </w:hyperlink>
        </w:p>
        <w:p w14:paraId="39C46CCC" w14:textId="7ECF520E"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22" w:history="1">
            <w:r w:rsidRPr="0014119E">
              <w:rPr>
                <w:rStyle w:val="Hiperligao"/>
                <w:noProof/>
                <w:lang w:val="en-US"/>
              </w:rPr>
              <w:t>5.1.1</w:t>
            </w:r>
            <w:r>
              <w:rPr>
                <w:rFonts w:eastAsiaTheme="minorEastAsia"/>
                <w:noProof/>
                <w:color w:val="auto"/>
                <w:kern w:val="2"/>
                <w:sz w:val="24"/>
                <w:szCs w:val="24"/>
                <w:lang w:eastAsia="pt-PT"/>
                <w14:ligatures w14:val="standardContextual"/>
              </w:rPr>
              <w:tab/>
            </w:r>
            <w:r w:rsidRPr="0014119E">
              <w:rPr>
                <w:rStyle w:val="Hiperligao"/>
                <w:noProof/>
              </w:rPr>
              <w:t>Objective</w:t>
            </w:r>
            <w:r>
              <w:rPr>
                <w:noProof/>
                <w:webHidden/>
              </w:rPr>
              <w:tab/>
            </w:r>
            <w:r>
              <w:rPr>
                <w:noProof/>
                <w:webHidden/>
              </w:rPr>
              <w:fldChar w:fldCharType="begin"/>
            </w:r>
            <w:r>
              <w:rPr>
                <w:noProof/>
                <w:webHidden/>
              </w:rPr>
              <w:instrText xml:space="preserve"> PAGEREF _Toc169445122 \h </w:instrText>
            </w:r>
            <w:r>
              <w:rPr>
                <w:noProof/>
                <w:webHidden/>
              </w:rPr>
            </w:r>
            <w:r>
              <w:rPr>
                <w:noProof/>
                <w:webHidden/>
              </w:rPr>
              <w:fldChar w:fldCharType="separate"/>
            </w:r>
            <w:r>
              <w:rPr>
                <w:noProof/>
                <w:webHidden/>
              </w:rPr>
              <w:t>15</w:t>
            </w:r>
            <w:r>
              <w:rPr>
                <w:noProof/>
                <w:webHidden/>
              </w:rPr>
              <w:fldChar w:fldCharType="end"/>
            </w:r>
          </w:hyperlink>
        </w:p>
        <w:p w14:paraId="3F8E9CDC" w14:textId="0EC2C64F"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23" w:history="1">
            <w:r w:rsidRPr="0014119E">
              <w:rPr>
                <w:rStyle w:val="Hiperligao"/>
                <w:noProof/>
              </w:rPr>
              <w:t>5.1.2</w:t>
            </w:r>
            <w:r>
              <w:rPr>
                <w:rFonts w:eastAsiaTheme="minorEastAsia"/>
                <w:noProof/>
                <w:color w:val="auto"/>
                <w:kern w:val="2"/>
                <w:sz w:val="24"/>
                <w:szCs w:val="24"/>
                <w:lang w:eastAsia="pt-PT"/>
                <w14:ligatures w14:val="standardContextual"/>
              </w:rPr>
              <w:tab/>
            </w:r>
            <w:r w:rsidRPr="0014119E">
              <w:rPr>
                <w:rStyle w:val="Hiperligao"/>
                <w:noProof/>
              </w:rPr>
              <w:t>Implementation Details</w:t>
            </w:r>
            <w:r>
              <w:rPr>
                <w:noProof/>
                <w:webHidden/>
              </w:rPr>
              <w:tab/>
            </w:r>
            <w:r>
              <w:rPr>
                <w:noProof/>
                <w:webHidden/>
              </w:rPr>
              <w:fldChar w:fldCharType="begin"/>
            </w:r>
            <w:r>
              <w:rPr>
                <w:noProof/>
                <w:webHidden/>
              </w:rPr>
              <w:instrText xml:space="preserve"> PAGEREF _Toc169445123 \h </w:instrText>
            </w:r>
            <w:r>
              <w:rPr>
                <w:noProof/>
                <w:webHidden/>
              </w:rPr>
            </w:r>
            <w:r>
              <w:rPr>
                <w:noProof/>
                <w:webHidden/>
              </w:rPr>
              <w:fldChar w:fldCharType="separate"/>
            </w:r>
            <w:r>
              <w:rPr>
                <w:noProof/>
                <w:webHidden/>
              </w:rPr>
              <w:t>15</w:t>
            </w:r>
            <w:r>
              <w:rPr>
                <w:noProof/>
                <w:webHidden/>
              </w:rPr>
              <w:fldChar w:fldCharType="end"/>
            </w:r>
          </w:hyperlink>
        </w:p>
        <w:p w14:paraId="5D247A17" w14:textId="51151C86"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24" w:history="1">
            <w:r w:rsidRPr="0014119E">
              <w:rPr>
                <w:rStyle w:val="Hiperligao"/>
                <w:noProof/>
                <w:lang w:val="en-US"/>
              </w:rPr>
              <w:t>5.1.3</w:t>
            </w:r>
            <w:r>
              <w:rPr>
                <w:rFonts w:eastAsiaTheme="minorEastAsia"/>
                <w:noProof/>
                <w:color w:val="auto"/>
                <w:kern w:val="2"/>
                <w:sz w:val="24"/>
                <w:szCs w:val="24"/>
                <w:lang w:eastAsia="pt-PT"/>
                <w14:ligatures w14:val="standardContextual"/>
              </w:rPr>
              <w:tab/>
            </w:r>
            <w:r w:rsidRPr="0014119E">
              <w:rPr>
                <w:rStyle w:val="Hiperligao"/>
                <w:noProof/>
                <w:lang w:val="en-US"/>
              </w:rPr>
              <w:t>Tests</w:t>
            </w:r>
            <w:r>
              <w:rPr>
                <w:noProof/>
                <w:webHidden/>
              </w:rPr>
              <w:tab/>
            </w:r>
            <w:r>
              <w:rPr>
                <w:noProof/>
                <w:webHidden/>
              </w:rPr>
              <w:fldChar w:fldCharType="begin"/>
            </w:r>
            <w:r>
              <w:rPr>
                <w:noProof/>
                <w:webHidden/>
              </w:rPr>
              <w:instrText xml:space="preserve"> PAGEREF _Toc169445124 \h </w:instrText>
            </w:r>
            <w:r>
              <w:rPr>
                <w:noProof/>
                <w:webHidden/>
              </w:rPr>
            </w:r>
            <w:r>
              <w:rPr>
                <w:noProof/>
                <w:webHidden/>
              </w:rPr>
              <w:fldChar w:fldCharType="separate"/>
            </w:r>
            <w:r>
              <w:rPr>
                <w:noProof/>
                <w:webHidden/>
              </w:rPr>
              <w:t>16</w:t>
            </w:r>
            <w:r>
              <w:rPr>
                <w:noProof/>
                <w:webHidden/>
              </w:rPr>
              <w:fldChar w:fldCharType="end"/>
            </w:r>
          </w:hyperlink>
        </w:p>
        <w:p w14:paraId="5B6C99D9" w14:textId="2E5E93D0" w:rsidR="00DE18A1" w:rsidRDefault="00DE18A1">
          <w:pPr>
            <w:pStyle w:val="ndice3"/>
            <w:tabs>
              <w:tab w:val="right" w:leader="dot" w:pos="9350"/>
            </w:tabs>
            <w:rPr>
              <w:rFonts w:eastAsiaTheme="minorEastAsia"/>
              <w:noProof/>
              <w:color w:val="auto"/>
              <w:kern w:val="2"/>
              <w:sz w:val="24"/>
              <w:szCs w:val="24"/>
              <w:lang w:eastAsia="pt-PT"/>
              <w14:ligatures w14:val="standardContextual"/>
            </w:rPr>
          </w:pPr>
          <w:hyperlink w:anchor="_Toc169445125" w:history="1">
            <w:r w:rsidRPr="0014119E">
              <w:rPr>
                <w:rStyle w:val="Hiperligao"/>
                <w:noProof/>
              </w:rPr>
              <w:t>5.1.4 Challenges</w:t>
            </w:r>
            <w:r>
              <w:rPr>
                <w:noProof/>
                <w:webHidden/>
              </w:rPr>
              <w:tab/>
            </w:r>
            <w:r>
              <w:rPr>
                <w:noProof/>
                <w:webHidden/>
              </w:rPr>
              <w:fldChar w:fldCharType="begin"/>
            </w:r>
            <w:r>
              <w:rPr>
                <w:noProof/>
                <w:webHidden/>
              </w:rPr>
              <w:instrText xml:space="preserve"> PAGEREF _Toc169445125 \h </w:instrText>
            </w:r>
            <w:r>
              <w:rPr>
                <w:noProof/>
                <w:webHidden/>
              </w:rPr>
            </w:r>
            <w:r>
              <w:rPr>
                <w:noProof/>
                <w:webHidden/>
              </w:rPr>
              <w:fldChar w:fldCharType="separate"/>
            </w:r>
            <w:r>
              <w:rPr>
                <w:noProof/>
                <w:webHidden/>
              </w:rPr>
              <w:t>20</w:t>
            </w:r>
            <w:r>
              <w:rPr>
                <w:noProof/>
                <w:webHidden/>
              </w:rPr>
              <w:fldChar w:fldCharType="end"/>
            </w:r>
          </w:hyperlink>
        </w:p>
        <w:p w14:paraId="7056FD56" w14:textId="6D044534"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26" w:history="1">
            <w:r w:rsidRPr="0014119E">
              <w:rPr>
                <w:rStyle w:val="Hiperligao"/>
                <w:noProof/>
              </w:rPr>
              <w:t>5.1.5</w:t>
            </w:r>
            <w:r>
              <w:rPr>
                <w:rFonts w:eastAsiaTheme="minorEastAsia"/>
                <w:noProof/>
                <w:color w:val="auto"/>
                <w:kern w:val="2"/>
                <w:sz w:val="24"/>
                <w:szCs w:val="24"/>
                <w:lang w:eastAsia="pt-PT"/>
                <w14:ligatures w14:val="standardContextual"/>
              </w:rPr>
              <w:tab/>
            </w:r>
            <w:r w:rsidRPr="0014119E">
              <w:rPr>
                <w:rStyle w:val="Hiperligao"/>
                <w:noProof/>
              </w:rPr>
              <w:t>Results and Validation</w:t>
            </w:r>
            <w:r>
              <w:rPr>
                <w:noProof/>
                <w:webHidden/>
              </w:rPr>
              <w:tab/>
            </w:r>
            <w:r>
              <w:rPr>
                <w:noProof/>
                <w:webHidden/>
              </w:rPr>
              <w:fldChar w:fldCharType="begin"/>
            </w:r>
            <w:r>
              <w:rPr>
                <w:noProof/>
                <w:webHidden/>
              </w:rPr>
              <w:instrText xml:space="preserve"> PAGEREF _Toc169445126 \h </w:instrText>
            </w:r>
            <w:r>
              <w:rPr>
                <w:noProof/>
                <w:webHidden/>
              </w:rPr>
            </w:r>
            <w:r>
              <w:rPr>
                <w:noProof/>
                <w:webHidden/>
              </w:rPr>
              <w:fldChar w:fldCharType="separate"/>
            </w:r>
            <w:r>
              <w:rPr>
                <w:noProof/>
                <w:webHidden/>
              </w:rPr>
              <w:t>20</w:t>
            </w:r>
            <w:r>
              <w:rPr>
                <w:noProof/>
                <w:webHidden/>
              </w:rPr>
              <w:fldChar w:fldCharType="end"/>
            </w:r>
          </w:hyperlink>
        </w:p>
        <w:p w14:paraId="5441AE79" w14:textId="7205779D"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27" w:history="1">
            <w:r w:rsidRPr="0014119E">
              <w:rPr>
                <w:rStyle w:val="Hiperligao"/>
                <w:noProof/>
              </w:rPr>
              <w:t>5.2</w:t>
            </w:r>
            <w:r>
              <w:rPr>
                <w:rFonts w:eastAsiaTheme="minorEastAsia"/>
                <w:noProof/>
                <w:color w:val="auto"/>
                <w:kern w:val="2"/>
                <w:sz w:val="24"/>
                <w:szCs w:val="24"/>
                <w:lang w:eastAsia="pt-PT"/>
                <w14:ligatures w14:val="standardContextual"/>
              </w:rPr>
              <w:tab/>
            </w:r>
            <w:r w:rsidRPr="0014119E">
              <w:rPr>
                <w:rStyle w:val="Hiperligao"/>
                <w:noProof/>
              </w:rPr>
              <w:t>Milestone 2: Property-based Tests</w:t>
            </w:r>
            <w:r>
              <w:rPr>
                <w:noProof/>
                <w:webHidden/>
              </w:rPr>
              <w:tab/>
            </w:r>
            <w:r>
              <w:rPr>
                <w:noProof/>
                <w:webHidden/>
              </w:rPr>
              <w:fldChar w:fldCharType="begin"/>
            </w:r>
            <w:r>
              <w:rPr>
                <w:noProof/>
                <w:webHidden/>
              </w:rPr>
              <w:instrText xml:space="preserve"> PAGEREF _Toc169445127 \h </w:instrText>
            </w:r>
            <w:r>
              <w:rPr>
                <w:noProof/>
                <w:webHidden/>
              </w:rPr>
            </w:r>
            <w:r>
              <w:rPr>
                <w:noProof/>
                <w:webHidden/>
              </w:rPr>
              <w:fldChar w:fldCharType="separate"/>
            </w:r>
            <w:r>
              <w:rPr>
                <w:noProof/>
                <w:webHidden/>
              </w:rPr>
              <w:t>21</w:t>
            </w:r>
            <w:r>
              <w:rPr>
                <w:noProof/>
                <w:webHidden/>
              </w:rPr>
              <w:fldChar w:fldCharType="end"/>
            </w:r>
          </w:hyperlink>
        </w:p>
        <w:p w14:paraId="76CF36E3" w14:textId="2767AF7C"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28" w:history="1">
            <w:r w:rsidRPr="0014119E">
              <w:rPr>
                <w:rStyle w:val="Hiperligao"/>
                <w:noProof/>
              </w:rPr>
              <w:t>5.2.1</w:t>
            </w:r>
            <w:r>
              <w:rPr>
                <w:rFonts w:eastAsiaTheme="minorEastAsia"/>
                <w:noProof/>
                <w:color w:val="auto"/>
                <w:kern w:val="2"/>
                <w:sz w:val="24"/>
                <w:szCs w:val="24"/>
                <w:lang w:eastAsia="pt-PT"/>
                <w14:ligatures w14:val="standardContextual"/>
              </w:rPr>
              <w:tab/>
            </w:r>
            <w:r w:rsidRPr="0014119E">
              <w:rPr>
                <w:rStyle w:val="Hiperligao"/>
                <w:noProof/>
              </w:rPr>
              <w:t>Objective</w:t>
            </w:r>
            <w:r>
              <w:rPr>
                <w:noProof/>
                <w:webHidden/>
              </w:rPr>
              <w:tab/>
            </w:r>
            <w:r>
              <w:rPr>
                <w:noProof/>
                <w:webHidden/>
              </w:rPr>
              <w:fldChar w:fldCharType="begin"/>
            </w:r>
            <w:r>
              <w:rPr>
                <w:noProof/>
                <w:webHidden/>
              </w:rPr>
              <w:instrText xml:space="preserve"> PAGEREF _Toc169445128 \h </w:instrText>
            </w:r>
            <w:r>
              <w:rPr>
                <w:noProof/>
                <w:webHidden/>
              </w:rPr>
            </w:r>
            <w:r>
              <w:rPr>
                <w:noProof/>
                <w:webHidden/>
              </w:rPr>
              <w:fldChar w:fldCharType="separate"/>
            </w:r>
            <w:r>
              <w:rPr>
                <w:noProof/>
                <w:webHidden/>
              </w:rPr>
              <w:t>21</w:t>
            </w:r>
            <w:r>
              <w:rPr>
                <w:noProof/>
                <w:webHidden/>
              </w:rPr>
              <w:fldChar w:fldCharType="end"/>
            </w:r>
          </w:hyperlink>
        </w:p>
        <w:p w14:paraId="0679A7FE" w14:textId="65FB594A"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29" w:history="1">
            <w:r w:rsidRPr="0014119E">
              <w:rPr>
                <w:rStyle w:val="Hiperligao"/>
                <w:noProof/>
              </w:rPr>
              <w:t>5.2.2</w:t>
            </w:r>
            <w:r>
              <w:rPr>
                <w:rFonts w:eastAsiaTheme="minorEastAsia"/>
                <w:noProof/>
                <w:color w:val="auto"/>
                <w:kern w:val="2"/>
                <w:sz w:val="24"/>
                <w:szCs w:val="24"/>
                <w:lang w:eastAsia="pt-PT"/>
                <w14:ligatures w14:val="standardContextual"/>
              </w:rPr>
              <w:tab/>
            </w:r>
            <w:r w:rsidRPr="0014119E">
              <w:rPr>
                <w:rStyle w:val="Hiperligao"/>
                <w:noProof/>
              </w:rPr>
              <w:t>Implementation Details</w:t>
            </w:r>
            <w:r>
              <w:rPr>
                <w:noProof/>
                <w:webHidden/>
              </w:rPr>
              <w:tab/>
            </w:r>
            <w:r>
              <w:rPr>
                <w:noProof/>
                <w:webHidden/>
              </w:rPr>
              <w:fldChar w:fldCharType="begin"/>
            </w:r>
            <w:r>
              <w:rPr>
                <w:noProof/>
                <w:webHidden/>
              </w:rPr>
              <w:instrText xml:space="preserve"> PAGEREF _Toc169445129 \h </w:instrText>
            </w:r>
            <w:r>
              <w:rPr>
                <w:noProof/>
                <w:webHidden/>
              </w:rPr>
            </w:r>
            <w:r>
              <w:rPr>
                <w:noProof/>
                <w:webHidden/>
              </w:rPr>
              <w:fldChar w:fldCharType="separate"/>
            </w:r>
            <w:r>
              <w:rPr>
                <w:noProof/>
                <w:webHidden/>
              </w:rPr>
              <w:t>21</w:t>
            </w:r>
            <w:r>
              <w:rPr>
                <w:noProof/>
                <w:webHidden/>
              </w:rPr>
              <w:fldChar w:fldCharType="end"/>
            </w:r>
          </w:hyperlink>
        </w:p>
        <w:p w14:paraId="042E62C4" w14:textId="6A812E1A"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0" w:history="1">
            <w:r w:rsidRPr="0014119E">
              <w:rPr>
                <w:rStyle w:val="Hiperligao"/>
                <w:noProof/>
                <w:lang w:val="en-US"/>
              </w:rPr>
              <w:t>5.2.3</w:t>
            </w:r>
            <w:r>
              <w:rPr>
                <w:rFonts w:eastAsiaTheme="minorEastAsia"/>
                <w:noProof/>
                <w:color w:val="auto"/>
                <w:kern w:val="2"/>
                <w:sz w:val="24"/>
                <w:szCs w:val="24"/>
                <w:lang w:eastAsia="pt-PT"/>
                <w14:ligatures w14:val="standardContextual"/>
              </w:rPr>
              <w:tab/>
            </w:r>
            <w:r w:rsidRPr="0014119E">
              <w:rPr>
                <w:rStyle w:val="Hiperligao"/>
                <w:noProof/>
                <w:lang w:val="en-US"/>
              </w:rPr>
              <w:t>Property Based Tests</w:t>
            </w:r>
            <w:r>
              <w:rPr>
                <w:noProof/>
                <w:webHidden/>
              </w:rPr>
              <w:tab/>
            </w:r>
            <w:r>
              <w:rPr>
                <w:noProof/>
                <w:webHidden/>
              </w:rPr>
              <w:fldChar w:fldCharType="begin"/>
            </w:r>
            <w:r>
              <w:rPr>
                <w:noProof/>
                <w:webHidden/>
              </w:rPr>
              <w:instrText xml:space="preserve"> PAGEREF _Toc169445130 \h </w:instrText>
            </w:r>
            <w:r>
              <w:rPr>
                <w:noProof/>
                <w:webHidden/>
              </w:rPr>
            </w:r>
            <w:r>
              <w:rPr>
                <w:noProof/>
                <w:webHidden/>
              </w:rPr>
              <w:fldChar w:fldCharType="separate"/>
            </w:r>
            <w:r>
              <w:rPr>
                <w:noProof/>
                <w:webHidden/>
              </w:rPr>
              <w:t>21</w:t>
            </w:r>
            <w:r>
              <w:rPr>
                <w:noProof/>
                <w:webHidden/>
              </w:rPr>
              <w:fldChar w:fldCharType="end"/>
            </w:r>
          </w:hyperlink>
        </w:p>
        <w:p w14:paraId="028FA21E" w14:textId="3ADCD882"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1" w:history="1">
            <w:r w:rsidRPr="0014119E">
              <w:rPr>
                <w:rStyle w:val="Hiperligao"/>
                <w:noProof/>
                <w:lang w:val="en-US"/>
              </w:rPr>
              <w:t>5.2.4</w:t>
            </w:r>
            <w:r>
              <w:rPr>
                <w:rFonts w:eastAsiaTheme="minorEastAsia"/>
                <w:noProof/>
                <w:color w:val="auto"/>
                <w:kern w:val="2"/>
                <w:sz w:val="24"/>
                <w:szCs w:val="24"/>
                <w:lang w:eastAsia="pt-PT"/>
                <w14:ligatures w14:val="standardContextual"/>
              </w:rPr>
              <w:tab/>
            </w:r>
            <w:r w:rsidRPr="0014119E">
              <w:rPr>
                <w:rStyle w:val="Hiperligao"/>
                <w:noProof/>
                <w:lang w:val="en-US"/>
              </w:rPr>
              <w:t>Bugs Found</w:t>
            </w:r>
            <w:r>
              <w:rPr>
                <w:noProof/>
                <w:webHidden/>
              </w:rPr>
              <w:tab/>
            </w:r>
            <w:r>
              <w:rPr>
                <w:noProof/>
                <w:webHidden/>
              </w:rPr>
              <w:fldChar w:fldCharType="begin"/>
            </w:r>
            <w:r>
              <w:rPr>
                <w:noProof/>
                <w:webHidden/>
              </w:rPr>
              <w:instrText xml:space="preserve"> PAGEREF _Toc169445131 \h </w:instrText>
            </w:r>
            <w:r>
              <w:rPr>
                <w:noProof/>
                <w:webHidden/>
              </w:rPr>
            </w:r>
            <w:r>
              <w:rPr>
                <w:noProof/>
                <w:webHidden/>
              </w:rPr>
              <w:fldChar w:fldCharType="separate"/>
            </w:r>
            <w:r>
              <w:rPr>
                <w:noProof/>
                <w:webHidden/>
              </w:rPr>
              <w:t>23</w:t>
            </w:r>
            <w:r>
              <w:rPr>
                <w:noProof/>
                <w:webHidden/>
              </w:rPr>
              <w:fldChar w:fldCharType="end"/>
            </w:r>
          </w:hyperlink>
        </w:p>
        <w:p w14:paraId="5B4B131E" w14:textId="51BC782C"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2" w:history="1">
            <w:r w:rsidRPr="0014119E">
              <w:rPr>
                <w:rStyle w:val="Hiperligao"/>
                <w:noProof/>
                <w:lang w:val="en-US"/>
              </w:rPr>
              <w:t>5.2.5</w:t>
            </w:r>
            <w:r>
              <w:rPr>
                <w:rFonts w:eastAsiaTheme="minorEastAsia"/>
                <w:noProof/>
                <w:color w:val="auto"/>
                <w:kern w:val="2"/>
                <w:sz w:val="24"/>
                <w:szCs w:val="24"/>
                <w:lang w:eastAsia="pt-PT"/>
                <w14:ligatures w14:val="standardContextual"/>
              </w:rPr>
              <w:tab/>
            </w:r>
            <w:r w:rsidRPr="0014119E">
              <w:rPr>
                <w:rStyle w:val="Hiperligao"/>
                <w:noProof/>
                <w:lang w:val="en-US"/>
              </w:rPr>
              <w:t>The First-Come First Served (FCFS) Problem</w:t>
            </w:r>
            <w:r>
              <w:rPr>
                <w:noProof/>
                <w:webHidden/>
              </w:rPr>
              <w:tab/>
            </w:r>
            <w:r>
              <w:rPr>
                <w:noProof/>
                <w:webHidden/>
              </w:rPr>
              <w:fldChar w:fldCharType="begin"/>
            </w:r>
            <w:r>
              <w:rPr>
                <w:noProof/>
                <w:webHidden/>
              </w:rPr>
              <w:instrText xml:space="preserve"> PAGEREF _Toc169445132 \h </w:instrText>
            </w:r>
            <w:r>
              <w:rPr>
                <w:noProof/>
                <w:webHidden/>
              </w:rPr>
            </w:r>
            <w:r>
              <w:rPr>
                <w:noProof/>
                <w:webHidden/>
              </w:rPr>
              <w:fldChar w:fldCharType="separate"/>
            </w:r>
            <w:r>
              <w:rPr>
                <w:noProof/>
                <w:webHidden/>
              </w:rPr>
              <w:t>24</w:t>
            </w:r>
            <w:r>
              <w:rPr>
                <w:noProof/>
                <w:webHidden/>
              </w:rPr>
              <w:fldChar w:fldCharType="end"/>
            </w:r>
          </w:hyperlink>
        </w:p>
        <w:p w14:paraId="6A2944E8" w14:textId="06088143"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3" w:history="1">
            <w:r w:rsidRPr="0014119E">
              <w:rPr>
                <w:rStyle w:val="Hiperligao"/>
                <w:noProof/>
              </w:rPr>
              <w:t>5.2.6</w:t>
            </w:r>
            <w:r>
              <w:rPr>
                <w:rFonts w:eastAsiaTheme="minorEastAsia"/>
                <w:noProof/>
                <w:color w:val="auto"/>
                <w:kern w:val="2"/>
                <w:sz w:val="24"/>
                <w:szCs w:val="24"/>
                <w:lang w:eastAsia="pt-PT"/>
                <w14:ligatures w14:val="standardContextual"/>
              </w:rPr>
              <w:tab/>
            </w:r>
            <w:r w:rsidRPr="0014119E">
              <w:rPr>
                <w:rStyle w:val="Hiperligao"/>
                <w:noProof/>
              </w:rPr>
              <w:t>Challenges</w:t>
            </w:r>
            <w:r>
              <w:rPr>
                <w:noProof/>
                <w:webHidden/>
              </w:rPr>
              <w:tab/>
            </w:r>
            <w:r>
              <w:rPr>
                <w:noProof/>
                <w:webHidden/>
              </w:rPr>
              <w:fldChar w:fldCharType="begin"/>
            </w:r>
            <w:r>
              <w:rPr>
                <w:noProof/>
                <w:webHidden/>
              </w:rPr>
              <w:instrText xml:space="preserve"> PAGEREF _Toc169445133 \h </w:instrText>
            </w:r>
            <w:r>
              <w:rPr>
                <w:noProof/>
                <w:webHidden/>
              </w:rPr>
            </w:r>
            <w:r>
              <w:rPr>
                <w:noProof/>
                <w:webHidden/>
              </w:rPr>
              <w:fldChar w:fldCharType="separate"/>
            </w:r>
            <w:r>
              <w:rPr>
                <w:noProof/>
                <w:webHidden/>
              </w:rPr>
              <w:t>25</w:t>
            </w:r>
            <w:r>
              <w:rPr>
                <w:noProof/>
                <w:webHidden/>
              </w:rPr>
              <w:fldChar w:fldCharType="end"/>
            </w:r>
          </w:hyperlink>
        </w:p>
        <w:p w14:paraId="4C457569" w14:textId="641F6483"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4" w:history="1">
            <w:r w:rsidRPr="0014119E">
              <w:rPr>
                <w:rStyle w:val="Hiperligao"/>
                <w:noProof/>
              </w:rPr>
              <w:t>5.2.7</w:t>
            </w:r>
            <w:r>
              <w:rPr>
                <w:rFonts w:eastAsiaTheme="minorEastAsia"/>
                <w:noProof/>
                <w:color w:val="auto"/>
                <w:kern w:val="2"/>
                <w:sz w:val="24"/>
                <w:szCs w:val="24"/>
                <w:lang w:eastAsia="pt-PT"/>
                <w14:ligatures w14:val="standardContextual"/>
              </w:rPr>
              <w:tab/>
            </w:r>
            <w:r w:rsidRPr="0014119E">
              <w:rPr>
                <w:rStyle w:val="Hiperligao"/>
                <w:noProof/>
              </w:rPr>
              <w:t>Results and Validation</w:t>
            </w:r>
            <w:r>
              <w:rPr>
                <w:noProof/>
                <w:webHidden/>
              </w:rPr>
              <w:tab/>
            </w:r>
            <w:r>
              <w:rPr>
                <w:noProof/>
                <w:webHidden/>
              </w:rPr>
              <w:fldChar w:fldCharType="begin"/>
            </w:r>
            <w:r>
              <w:rPr>
                <w:noProof/>
                <w:webHidden/>
              </w:rPr>
              <w:instrText xml:space="preserve"> PAGEREF _Toc169445134 \h </w:instrText>
            </w:r>
            <w:r>
              <w:rPr>
                <w:noProof/>
                <w:webHidden/>
              </w:rPr>
            </w:r>
            <w:r>
              <w:rPr>
                <w:noProof/>
                <w:webHidden/>
              </w:rPr>
              <w:fldChar w:fldCharType="separate"/>
            </w:r>
            <w:r>
              <w:rPr>
                <w:noProof/>
                <w:webHidden/>
              </w:rPr>
              <w:t>26</w:t>
            </w:r>
            <w:r>
              <w:rPr>
                <w:noProof/>
                <w:webHidden/>
              </w:rPr>
              <w:fldChar w:fldCharType="end"/>
            </w:r>
          </w:hyperlink>
        </w:p>
        <w:p w14:paraId="1FB62406" w14:textId="216101F0" w:rsidR="00DE18A1" w:rsidRDefault="00DE18A1">
          <w:pPr>
            <w:pStyle w:val="ndice2"/>
            <w:tabs>
              <w:tab w:val="left" w:pos="880"/>
              <w:tab w:val="right" w:leader="dot" w:pos="9350"/>
            </w:tabs>
            <w:rPr>
              <w:rFonts w:eastAsiaTheme="minorEastAsia"/>
              <w:noProof/>
              <w:color w:val="auto"/>
              <w:kern w:val="2"/>
              <w:sz w:val="24"/>
              <w:szCs w:val="24"/>
              <w:lang w:eastAsia="pt-PT"/>
              <w14:ligatures w14:val="standardContextual"/>
            </w:rPr>
          </w:pPr>
          <w:hyperlink w:anchor="_Toc169445135" w:history="1">
            <w:r w:rsidRPr="0014119E">
              <w:rPr>
                <w:rStyle w:val="Hiperligao"/>
                <w:noProof/>
              </w:rPr>
              <w:t>5.3</w:t>
            </w:r>
            <w:r>
              <w:rPr>
                <w:rFonts w:eastAsiaTheme="minorEastAsia"/>
                <w:noProof/>
                <w:color w:val="auto"/>
                <w:kern w:val="2"/>
                <w:sz w:val="24"/>
                <w:szCs w:val="24"/>
                <w:lang w:eastAsia="pt-PT"/>
                <w14:ligatures w14:val="standardContextual"/>
              </w:rPr>
              <w:tab/>
            </w:r>
            <w:r w:rsidRPr="0014119E">
              <w:rPr>
                <w:rStyle w:val="Hiperligao"/>
                <w:noProof/>
              </w:rPr>
              <w:t>Milestone 3: Preference Maximization</w:t>
            </w:r>
            <w:r>
              <w:rPr>
                <w:noProof/>
                <w:webHidden/>
              </w:rPr>
              <w:tab/>
            </w:r>
            <w:r>
              <w:rPr>
                <w:noProof/>
                <w:webHidden/>
              </w:rPr>
              <w:fldChar w:fldCharType="begin"/>
            </w:r>
            <w:r>
              <w:rPr>
                <w:noProof/>
                <w:webHidden/>
              </w:rPr>
              <w:instrText xml:space="preserve"> PAGEREF _Toc169445135 \h </w:instrText>
            </w:r>
            <w:r>
              <w:rPr>
                <w:noProof/>
                <w:webHidden/>
              </w:rPr>
            </w:r>
            <w:r>
              <w:rPr>
                <w:noProof/>
                <w:webHidden/>
              </w:rPr>
              <w:fldChar w:fldCharType="separate"/>
            </w:r>
            <w:r>
              <w:rPr>
                <w:noProof/>
                <w:webHidden/>
              </w:rPr>
              <w:t>26</w:t>
            </w:r>
            <w:r>
              <w:rPr>
                <w:noProof/>
                <w:webHidden/>
              </w:rPr>
              <w:fldChar w:fldCharType="end"/>
            </w:r>
          </w:hyperlink>
        </w:p>
        <w:p w14:paraId="2990BCB8" w14:textId="15A516C2"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6" w:history="1">
            <w:r w:rsidRPr="0014119E">
              <w:rPr>
                <w:rStyle w:val="Hiperligao"/>
                <w:noProof/>
              </w:rPr>
              <w:t>5.3.1</w:t>
            </w:r>
            <w:r>
              <w:rPr>
                <w:rFonts w:eastAsiaTheme="minorEastAsia"/>
                <w:noProof/>
                <w:color w:val="auto"/>
                <w:kern w:val="2"/>
                <w:sz w:val="24"/>
                <w:szCs w:val="24"/>
                <w:lang w:eastAsia="pt-PT"/>
                <w14:ligatures w14:val="standardContextual"/>
              </w:rPr>
              <w:tab/>
            </w:r>
            <w:r w:rsidRPr="0014119E">
              <w:rPr>
                <w:rStyle w:val="Hiperligao"/>
                <w:noProof/>
              </w:rPr>
              <w:t>Objective</w:t>
            </w:r>
            <w:r>
              <w:rPr>
                <w:noProof/>
                <w:webHidden/>
              </w:rPr>
              <w:tab/>
            </w:r>
            <w:r>
              <w:rPr>
                <w:noProof/>
                <w:webHidden/>
              </w:rPr>
              <w:fldChar w:fldCharType="begin"/>
            </w:r>
            <w:r>
              <w:rPr>
                <w:noProof/>
                <w:webHidden/>
              </w:rPr>
              <w:instrText xml:space="preserve"> PAGEREF _Toc169445136 \h </w:instrText>
            </w:r>
            <w:r>
              <w:rPr>
                <w:noProof/>
                <w:webHidden/>
              </w:rPr>
            </w:r>
            <w:r>
              <w:rPr>
                <w:noProof/>
                <w:webHidden/>
              </w:rPr>
              <w:fldChar w:fldCharType="separate"/>
            </w:r>
            <w:r>
              <w:rPr>
                <w:noProof/>
                <w:webHidden/>
              </w:rPr>
              <w:t>26</w:t>
            </w:r>
            <w:r>
              <w:rPr>
                <w:noProof/>
                <w:webHidden/>
              </w:rPr>
              <w:fldChar w:fldCharType="end"/>
            </w:r>
          </w:hyperlink>
        </w:p>
        <w:p w14:paraId="30A49DB6" w14:textId="5D96275C"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7" w:history="1">
            <w:r w:rsidRPr="0014119E">
              <w:rPr>
                <w:rStyle w:val="Hiperligao"/>
                <w:noProof/>
              </w:rPr>
              <w:t>5.3.2</w:t>
            </w:r>
            <w:r>
              <w:rPr>
                <w:rFonts w:eastAsiaTheme="minorEastAsia"/>
                <w:noProof/>
                <w:color w:val="auto"/>
                <w:kern w:val="2"/>
                <w:sz w:val="24"/>
                <w:szCs w:val="24"/>
                <w:lang w:eastAsia="pt-PT"/>
                <w14:ligatures w14:val="standardContextual"/>
              </w:rPr>
              <w:tab/>
            </w:r>
            <w:r w:rsidRPr="0014119E">
              <w:rPr>
                <w:rStyle w:val="Hiperligao"/>
                <w:noProof/>
              </w:rPr>
              <w:t>Implementation Details</w:t>
            </w:r>
            <w:r>
              <w:rPr>
                <w:noProof/>
                <w:webHidden/>
              </w:rPr>
              <w:tab/>
            </w:r>
            <w:r>
              <w:rPr>
                <w:noProof/>
                <w:webHidden/>
              </w:rPr>
              <w:fldChar w:fldCharType="begin"/>
            </w:r>
            <w:r>
              <w:rPr>
                <w:noProof/>
                <w:webHidden/>
              </w:rPr>
              <w:instrText xml:space="preserve"> PAGEREF _Toc169445137 \h </w:instrText>
            </w:r>
            <w:r>
              <w:rPr>
                <w:noProof/>
                <w:webHidden/>
              </w:rPr>
            </w:r>
            <w:r>
              <w:rPr>
                <w:noProof/>
                <w:webHidden/>
              </w:rPr>
              <w:fldChar w:fldCharType="separate"/>
            </w:r>
            <w:r>
              <w:rPr>
                <w:noProof/>
                <w:webHidden/>
              </w:rPr>
              <w:t>26</w:t>
            </w:r>
            <w:r>
              <w:rPr>
                <w:noProof/>
                <w:webHidden/>
              </w:rPr>
              <w:fldChar w:fldCharType="end"/>
            </w:r>
          </w:hyperlink>
        </w:p>
        <w:p w14:paraId="364311CE" w14:textId="39144EDD"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8" w:history="1">
            <w:r w:rsidRPr="0014119E">
              <w:rPr>
                <w:rStyle w:val="Hiperligao"/>
                <w:noProof/>
              </w:rPr>
              <w:t>5.3.3</w:t>
            </w:r>
            <w:r>
              <w:rPr>
                <w:rFonts w:eastAsiaTheme="minorEastAsia"/>
                <w:noProof/>
                <w:color w:val="auto"/>
                <w:kern w:val="2"/>
                <w:sz w:val="24"/>
                <w:szCs w:val="24"/>
                <w:lang w:eastAsia="pt-PT"/>
                <w14:ligatures w14:val="standardContextual"/>
              </w:rPr>
              <w:tab/>
            </w:r>
            <w:r w:rsidRPr="0014119E">
              <w:rPr>
                <w:rStyle w:val="Hiperligao"/>
                <w:noProof/>
              </w:rPr>
              <w:t>Challenges</w:t>
            </w:r>
            <w:r>
              <w:rPr>
                <w:noProof/>
                <w:webHidden/>
              </w:rPr>
              <w:tab/>
            </w:r>
            <w:r>
              <w:rPr>
                <w:noProof/>
                <w:webHidden/>
              </w:rPr>
              <w:fldChar w:fldCharType="begin"/>
            </w:r>
            <w:r>
              <w:rPr>
                <w:noProof/>
                <w:webHidden/>
              </w:rPr>
              <w:instrText xml:space="preserve"> PAGEREF _Toc169445138 \h </w:instrText>
            </w:r>
            <w:r>
              <w:rPr>
                <w:noProof/>
                <w:webHidden/>
              </w:rPr>
            </w:r>
            <w:r>
              <w:rPr>
                <w:noProof/>
                <w:webHidden/>
              </w:rPr>
              <w:fldChar w:fldCharType="separate"/>
            </w:r>
            <w:r>
              <w:rPr>
                <w:noProof/>
                <w:webHidden/>
              </w:rPr>
              <w:t>26</w:t>
            </w:r>
            <w:r>
              <w:rPr>
                <w:noProof/>
                <w:webHidden/>
              </w:rPr>
              <w:fldChar w:fldCharType="end"/>
            </w:r>
          </w:hyperlink>
        </w:p>
        <w:p w14:paraId="460ED8A3" w14:textId="7C1690D2" w:rsidR="00DE18A1" w:rsidRDefault="00DE18A1">
          <w:pPr>
            <w:pStyle w:val="ndice3"/>
            <w:tabs>
              <w:tab w:val="left" w:pos="1320"/>
              <w:tab w:val="right" w:leader="dot" w:pos="9350"/>
            </w:tabs>
            <w:rPr>
              <w:rFonts w:eastAsiaTheme="minorEastAsia"/>
              <w:noProof/>
              <w:color w:val="auto"/>
              <w:kern w:val="2"/>
              <w:sz w:val="24"/>
              <w:szCs w:val="24"/>
              <w:lang w:eastAsia="pt-PT"/>
              <w14:ligatures w14:val="standardContextual"/>
            </w:rPr>
          </w:pPr>
          <w:hyperlink w:anchor="_Toc169445139" w:history="1">
            <w:r w:rsidRPr="0014119E">
              <w:rPr>
                <w:rStyle w:val="Hiperligao"/>
                <w:noProof/>
              </w:rPr>
              <w:t>5.3.4</w:t>
            </w:r>
            <w:r>
              <w:rPr>
                <w:rFonts w:eastAsiaTheme="minorEastAsia"/>
                <w:noProof/>
                <w:color w:val="auto"/>
                <w:kern w:val="2"/>
                <w:sz w:val="24"/>
                <w:szCs w:val="24"/>
                <w:lang w:eastAsia="pt-PT"/>
                <w14:ligatures w14:val="standardContextual"/>
              </w:rPr>
              <w:tab/>
            </w:r>
            <w:r w:rsidRPr="0014119E">
              <w:rPr>
                <w:rStyle w:val="Hiperligao"/>
                <w:noProof/>
              </w:rPr>
              <w:t>Results and Validation</w:t>
            </w:r>
            <w:r>
              <w:rPr>
                <w:noProof/>
                <w:webHidden/>
              </w:rPr>
              <w:tab/>
            </w:r>
            <w:r>
              <w:rPr>
                <w:noProof/>
                <w:webHidden/>
              </w:rPr>
              <w:fldChar w:fldCharType="begin"/>
            </w:r>
            <w:r>
              <w:rPr>
                <w:noProof/>
                <w:webHidden/>
              </w:rPr>
              <w:instrText xml:space="preserve"> PAGEREF _Toc169445139 \h </w:instrText>
            </w:r>
            <w:r>
              <w:rPr>
                <w:noProof/>
                <w:webHidden/>
              </w:rPr>
            </w:r>
            <w:r>
              <w:rPr>
                <w:noProof/>
                <w:webHidden/>
              </w:rPr>
              <w:fldChar w:fldCharType="separate"/>
            </w:r>
            <w:r>
              <w:rPr>
                <w:noProof/>
                <w:webHidden/>
              </w:rPr>
              <w:t>26</w:t>
            </w:r>
            <w:r>
              <w:rPr>
                <w:noProof/>
                <w:webHidden/>
              </w:rPr>
              <w:fldChar w:fldCharType="end"/>
            </w:r>
          </w:hyperlink>
        </w:p>
        <w:p w14:paraId="31AECEAF" w14:textId="4299C606" w:rsidR="002A3C30" w:rsidRPr="002F35EF" w:rsidRDefault="002A3C30" w:rsidP="003E5069">
          <w:r>
            <w:rPr>
              <w:b/>
              <w:bCs/>
              <w:noProof/>
            </w:rPr>
            <w:fldChar w:fldCharType="end"/>
          </w:r>
        </w:p>
      </w:sdtContent>
    </w:sdt>
    <w:p w14:paraId="1A3BCB72" w14:textId="77777777" w:rsidR="00B57BEF" w:rsidRPr="002F35EF" w:rsidRDefault="0066712E" w:rsidP="00B57BEF">
      <w:bookmarkStart w:id="0" w:name="_Hlk494619974"/>
      <w:r w:rsidRPr="002F35EF">
        <w:br w:type="page"/>
      </w:r>
    </w:p>
    <w:p w14:paraId="5553EE1F" w14:textId="5C17B5FB" w:rsidR="001B4740" w:rsidRDefault="00EF2F86" w:rsidP="003E5069">
      <w:pPr>
        <w:pStyle w:val="Ttulo1"/>
      </w:pPr>
      <w:bookmarkStart w:id="1" w:name="_Toc169445098"/>
      <w:proofErr w:type="spellStart"/>
      <w:r>
        <w:lastRenderedPageBreak/>
        <w:t>Introduction</w:t>
      </w:r>
      <w:bookmarkEnd w:id="1"/>
      <w:proofErr w:type="spellEnd"/>
    </w:p>
    <w:p w14:paraId="0F44A8AF" w14:textId="09531913" w:rsidR="002C796D" w:rsidRPr="00EF2F86" w:rsidRDefault="00EF2F86" w:rsidP="00EF2F86">
      <w:pPr>
        <w:pStyle w:val="Ttulo2"/>
        <w:numPr>
          <w:ilvl w:val="0"/>
          <w:numId w:val="0"/>
        </w:numPr>
        <w:ind w:left="720"/>
      </w:pPr>
      <w:bookmarkStart w:id="2" w:name="_Toc169445099"/>
      <w:r>
        <w:t>1.1</w:t>
      </w:r>
      <w:r w:rsidRPr="00EF2F86">
        <w:t xml:space="preserve"> </w:t>
      </w:r>
      <w:r w:rsidRPr="00EF2F86">
        <w:t xml:space="preserve">Project </w:t>
      </w:r>
      <w:proofErr w:type="spellStart"/>
      <w:r w:rsidRPr="00EF2F86">
        <w:t>Overview</w:t>
      </w:r>
      <w:bookmarkEnd w:id="0"/>
      <w:bookmarkEnd w:id="2"/>
      <w:proofErr w:type="spellEnd"/>
    </w:p>
    <w:p w14:paraId="57B33AEB" w14:textId="0A745EF3" w:rsidR="00727578" w:rsidRDefault="00E516D9" w:rsidP="00727578">
      <w:pPr>
        <w:spacing w:line="360" w:lineRule="auto"/>
        <w:ind w:left="0" w:firstLine="288"/>
        <w:jc w:val="left"/>
        <w:rPr>
          <w:sz w:val="24"/>
          <w:szCs w:val="24"/>
          <w:lang w:val="en-US"/>
        </w:rPr>
      </w:pPr>
      <w:r w:rsidRPr="00E516D9">
        <w:rPr>
          <w:sz w:val="24"/>
          <w:szCs w:val="24"/>
          <w:lang w:val="en-US"/>
        </w:rPr>
        <w:t>The project involves the scheduling of MSc dissertation defenses, also known as viva. The objective is to create a scheduling system that can efficiently allocate time slots for viva based on various constraints and restrictions. This system aims to streamline the scheduling process, saving time and effort for students, teachers, and external participants, while ensuring optimal scheduling that considers availability and preferences.</w:t>
      </w:r>
    </w:p>
    <w:p w14:paraId="40A761A3" w14:textId="18AFD77A" w:rsidR="00C60367" w:rsidRPr="00C60367" w:rsidRDefault="00C60367" w:rsidP="00C60367">
      <w:pPr>
        <w:spacing w:line="360" w:lineRule="auto"/>
        <w:ind w:left="0" w:firstLine="288"/>
        <w:jc w:val="left"/>
        <w:rPr>
          <w:sz w:val="24"/>
          <w:szCs w:val="24"/>
          <w:lang w:val="en-US"/>
        </w:rPr>
      </w:pPr>
      <w:r w:rsidRPr="00C60367">
        <w:rPr>
          <w:sz w:val="24"/>
          <w:szCs w:val="24"/>
          <w:lang w:val="en-US"/>
        </w:rPr>
        <w:t>The significance of this project lies in its potential to greatly improve the scheduling process for MSc dissertation defenses. By automating and optimizing the scheduling process, the system can reduce the administrative burden on academic staff and ensure that viva</w:t>
      </w:r>
      <w:r>
        <w:rPr>
          <w:sz w:val="24"/>
          <w:szCs w:val="24"/>
          <w:lang w:val="en-US"/>
        </w:rPr>
        <w:t>s</w:t>
      </w:r>
      <w:r w:rsidRPr="00C60367">
        <w:rPr>
          <w:sz w:val="24"/>
          <w:szCs w:val="24"/>
          <w:lang w:val="en-US"/>
        </w:rPr>
        <w:t xml:space="preserve"> are scheduled at times that are convenient for all participants. This not only enhances the efficiency of the scheduling process but also improves the overall experience for students and faculty members.</w:t>
      </w:r>
    </w:p>
    <w:p w14:paraId="27FBEF2B" w14:textId="70599104" w:rsidR="00C60367" w:rsidRPr="00727578" w:rsidRDefault="00C60367" w:rsidP="00C60367">
      <w:pPr>
        <w:spacing w:line="360" w:lineRule="auto"/>
        <w:ind w:left="0" w:firstLine="288"/>
        <w:jc w:val="left"/>
        <w:rPr>
          <w:sz w:val="24"/>
          <w:szCs w:val="24"/>
          <w:lang w:val="en-US"/>
        </w:rPr>
      </w:pPr>
      <w:r w:rsidRPr="00C60367">
        <w:rPr>
          <w:sz w:val="24"/>
          <w:szCs w:val="24"/>
          <w:lang w:val="en-US"/>
        </w:rPr>
        <w:t xml:space="preserve">Overall, the project aims to deliver a comprehensive scheduling solution that addresses the complexities and constraints of scheduling MSc dissertation defenses, making the process smoother and more effective for all parties involved. </w:t>
      </w:r>
      <w:r w:rsidRPr="00C60367">
        <w:rPr>
          <w:rFonts w:ascii="Arial" w:hAnsi="Arial" w:cs="Arial"/>
          <w:sz w:val="24"/>
          <w:szCs w:val="24"/>
          <w:lang w:val="en-US"/>
        </w:rPr>
        <w:t>​</w:t>
      </w:r>
    </w:p>
    <w:p w14:paraId="11E81D25" w14:textId="3589BACA" w:rsidR="00727578" w:rsidRPr="009A6424" w:rsidRDefault="00727578" w:rsidP="00727578">
      <w:pPr>
        <w:pStyle w:val="Ttulo2"/>
        <w:numPr>
          <w:ilvl w:val="0"/>
          <w:numId w:val="0"/>
        </w:numPr>
        <w:ind w:left="720"/>
        <w:rPr>
          <w:lang w:val="en-US"/>
        </w:rPr>
      </w:pPr>
      <w:bookmarkStart w:id="3" w:name="_Toc169445100"/>
      <w:r w:rsidRPr="009A6424">
        <w:rPr>
          <w:lang w:val="en-US"/>
        </w:rPr>
        <w:t>1.</w:t>
      </w:r>
      <w:r w:rsidRPr="009A6424">
        <w:rPr>
          <w:lang w:val="en-US"/>
        </w:rPr>
        <w:t>2</w:t>
      </w:r>
      <w:r w:rsidRPr="009A6424">
        <w:rPr>
          <w:lang w:val="en-US"/>
        </w:rPr>
        <w:t xml:space="preserve"> </w:t>
      </w:r>
      <w:r w:rsidR="009A6424" w:rsidRPr="009A6424">
        <w:rPr>
          <w:lang w:val="en-US"/>
        </w:rPr>
        <w:t>Objectives</w:t>
      </w:r>
      <w:bookmarkEnd w:id="3"/>
    </w:p>
    <w:p w14:paraId="0767FB3A" w14:textId="7F61B829" w:rsidR="006C13E0" w:rsidRPr="006C13E0" w:rsidRDefault="006C13E0" w:rsidP="006C13E0">
      <w:pPr>
        <w:spacing w:line="360" w:lineRule="auto"/>
        <w:ind w:left="0" w:firstLine="288"/>
        <w:jc w:val="left"/>
        <w:rPr>
          <w:sz w:val="24"/>
          <w:szCs w:val="24"/>
          <w:lang w:val="en-US"/>
        </w:rPr>
      </w:pPr>
      <w:r w:rsidRPr="006C13E0">
        <w:rPr>
          <w:sz w:val="24"/>
          <w:szCs w:val="24"/>
          <w:lang w:val="en-US"/>
        </w:rPr>
        <w:t>The main objectives of this project are:</w:t>
      </w:r>
    </w:p>
    <w:p w14:paraId="3B1D8FCD" w14:textId="77777777" w:rsidR="006C13E0" w:rsidRPr="006C13E0" w:rsidRDefault="006C13E0" w:rsidP="00CE3BC3">
      <w:pPr>
        <w:pStyle w:val="PargrafodaLista"/>
        <w:numPr>
          <w:ilvl w:val="0"/>
          <w:numId w:val="8"/>
        </w:numPr>
        <w:spacing w:line="360" w:lineRule="auto"/>
        <w:jc w:val="left"/>
        <w:rPr>
          <w:sz w:val="24"/>
          <w:szCs w:val="24"/>
          <w:lang w:val="en-US"/>
        </w:rPr>
      </w:pPr>
      <w:r w:rsidRPr="006C13E0">
        <w:rPr>
          <w:b/>
          <w:bCs/>
          <w:sz w:val="24"/>
          <w:szCs w:val="24"/>
          <w:lang w:val="en-US"/>
        </w:rPr>
        <w:t>Efficiency:</w:t>
      </w:r>
      <w:r w:rsidRPr="006C13E0">
        <w:rPr>
          <w:sz w:val="24"/>
          <w:szCs w:val="24"/>
          <w:lang w:val="en-US"/>
        </w:rPr>
        <w:t xml:space="preserve"> To streamline the scheduling process for MSc dissertation defenses, saving time and effort for all entities involved.</w:t>
      </w:r>
    </w:p>
    <w:p w14:paraId="782279FF" w14:textId="77777777" w:rsidR="006C13E0" w:rsidRPr="006C13E0" w:rsidRDefault="006C13E0" w:rsidP="00CE3BC3">
      <w:pPr>
        <w:pStyle w:val="PargrafodaLista"/>
        <w:numPr>
          <w:ilvl w:val="0"/>
          <w:numId w:val="8"/>
        </w:numPr>
        <w:spacing w:line="360" w:lineRule="auto"/>
        <w:jc w:val="left"/>
        <w:rPr>
          <w:sz w:val="24"/>
          <w:szCs w:val="24"/>
          <w:lang w:val="en-US"/>
        </w:rPr>
      </w:pPr>
      <w:r w:rsidRPr="006C13E0">
        <w:rPr>
          <w:b/>
          <w:bCs/>
          <w:sz w:val="24"/>
          <w:szCs w:val="24"/>
          <w:lang w:val="en-US"/>
        </w:rPr>
        <w:t>Optimization:</w:t>
      </w:r>
      <w:r w:rsidRPr="006C13E0">
        <w:rPr>
          <w:sz w:val="24"/>
          <w:szCs w:val="24"/>
          <w:lang w:val="en-US"/>
        </w:rPr>
        <w:t xml:space="preserve"> To schedule viva at the most favorable times by considering the availability and preferences of the participants.</w:t>
      </w:r>
    </w:p>
    <w:p w14:paraId="5DAF1343" w14:textId="2CEA2243" w:rsidR="006C13E0" w:rsidRPr="006C13E0" w:rsidRDefault="006C13E0" w:rsidP="00CE3BC3">
      <w:pPr>
        <w:pStyle w:val="PargrafodaLista"/>
        <w:numPr>
          <w:ilvl w:val="0"/>
          <w:numId w:val="8"/>
        </w:numPr>
        <w:spacing w:line="360" w:lineRule="auto"/>
        <w:jc w:val="left"/>
        <w:rPr>
          <w:sz w:val="24"/>
          <w:szCs w:val="24"/>
          <w:lang w:val="en-US"/>
        </w:rPr>
      </w:pPr>
      <w:r w:rsidRPr="006C13E0">
        <w:rPr>
          <w:b/>
          <w:bCs/>
          <w:sz w:val="24"/>
          <w:szCs w:val="24"/>
          <w:lang w:val="en-US"/>
        </w:rPr>
        <w:t>Conflict Minimization:</w:t>
      </w:r>
      <w:r w:rsidRPr="006C13E0">
        <w:rPr>
          <w:sz w:val="24"/>
          <w:szCs w:val="24"/>
          <w:lang w:val="en-US"/>
        </w:rPr>
        <w:t xml:space="preserve"> To ensure that scheduling conflicts are minimized, particularly when the same resources (teachers or examiners) are required for multiple viva</w:t>
      </w:r>
      <w:r w:rsidR="00C60367">
        <w:rPr>
          <w:sz w:val="24"/>
          <w:szCs w:val="24"/>
          <w:lang w:val="en-US"/>
        </w:rPr>
        <w:t>s</w:t>
      </w:r>
      <w:r w:rsidRPr="006C13E0">
        <w:rPr>
          <w:sz w:val="24"/>
          <w:szCs w:val="24"/>
          <w:lang w:val="en-US"/>
        </w:rPr>
        <w:t>.</w:t>
      </w:r>
    </w:p>
    <w:p w14:paraId="2082D346" w14:textId="2D312DFF" w:rsidR="006C13E0" w:rsidRPr="006C13E0" w:rsidRDefault="006C13E0" w:rsidP="00CE3BC3">
      <w:pPr>
        <w:pStyle w:val="PargrafodaLista"/>
        <w:numPr>
          <w:ilvl w:val="0"/>
          <w:numId w:val="8"/>
        </w:numPr>
        <w:spacing w:line="360" w:lineRule="auto"/>
        <w:jc w:val="left"/>
        <w:rPr>
          <w:sz w:val="24"/>
          <w:szCs w:val="24"/>
          <w:lang w:val="en-US"/>
        </w:rPr>
      </w:pPr>
      <w:r w:rsidRPr="006C13E0">
        <w:rPr>
          <w:b/>
          <w:bCs/>
          <w:sz w:val="24"/>
          <w:szCs w:val="24"/>
          <w:lang w:val="en-US"/>
        </w:rPr>
        <w:lastRenderedPageBreak/>
        <w:t>Scalability:</w:t>
      </w:r>
      <w:r w:rsidRPr="006C13E0">
        <w:rPr>
          <w:sz w:val="24"/>
          <w:szCs w:val="24"/>
          <w:lang w:val="en-US"/>
        </w:rPr>
        <w:t xml:space="preserve"> To handle the scheduling of multiple viva</w:t>
      </w:r>
      <w:r w:rsidR="00C60367">
        <w:rPr>
          <w:sz w:val="24"/>
          <w:szCs w:val="24"/>
          <w:lang w:val="en-US"/>
        </w:rPr>
        <w:t>s</w:t>
      </w:r>
      <w:r w:rsidRPr="006C13E0">
        <w:rPr>
          <w:sz w:val="24"/>
          <w:szCs w:val="24"/>
          <w:lang w:val="en-US"/>
        </w:rPr>
        <w:t xml:space="preserve"> within a given period, accommodating any overlapping requirements and constraints.</w:t>
      </w:r>
    </w:p>
    <w:p w14:paraId="0D20B8CD" w14:textId="62E3014B" w:rsidR="009A6424" w:rsidRDefault="006C13E0" w:rsidP="00CE3BC3">
      <w:pPr>
        <w:pStyle w:val="PargrafodaLista"/>
        <w:numPr>
          <w:ilvl w:val="0"/>
          <w:numId w:val="8"/>
        </w:numPr>
        <w:spacing w:line="360" w:lineRule="auto"/>
        <w:jc w:val="left"/>
        <w:rPr>
          <w:sz w:val="24"/>
          <w:szCs w:val="24"/>
          <w:lang w:val="en-US"/>
        </w:rPr>
      </w:pPr>
      <w:r w:rsidRPr="006C13E0">
        <w:rPr>
          <w:b/>
          <w:bCs/>
          <w:sz w:val="24"/>
          <w:szCs w:val="24"/>
          <w:lang w:val="en-US"/>
        </w:rPr>
        <w:t>Robustness:</w:t>
      </w:r>
      <w:r w:rsidRPr="006C13E0">
        <w:rPr>
          <w:sz w:val="24"/>
          <w:szCs w:val="24"/>
          <w:lang w:val="en-US"/>
        </w:rPr>
        <w:t xml:space="preserve"> To develop a reliable and flexible scheduling system that can adapt to various changes in availability and preferences.</w:t>
      </w:r>
    </w:p>
    <w:p w14:paraId="142E82AF" w14:textId="685AA8C4" w:rsidR="006C13E0" w:rsidRPr="006C13E0" w:rsidRDefault="006C13E0" w:rsidP="006C13E0">
      <w:pPr>
        <w:pStyle w:val="Ttulo2"/>
        <w:numPr>
          <w:ilvl w:val="0"/>
          <w:numId w:val="0"/>
        </w:numPr>
        <w:ind w:left="567"/>
        <w:rPr>
          <w:lang w:val="en-US"/>
        </w:rPr>
      </w:pPr>
      <w:bookmarkStart w:id="4" w:name="_Toc169445101"/>
      <w:r w:rsidRPr="006C13E0">
        <w:rPr>
          <w:lang w:val="en-US"/>
        </w:rPr>
        <w:t xml:space="preserve">1.3 </w:t>
      </w:r>
      <w:r w:rsidRPr="006C13E0">
        <w:rPr>
          <w:lang w:val="en-US"/>
        </w:rPr>
        <w:t>Background</w:t>
      </w:r>
      <w:bookmarkEnd w:id="4"/>
    </w:p>
    <w:p w14:paraId="790964B4" w14:textId="0CA50970" w:rsidR="006C13E0" w:rsidRDefault="00923288" w:rsidP="006C13E0">
      <w:pPr>
        <w:spacing w:line="360" w:lineRule="auto"/>
        <w:ind w:left="0" w:firstLine="288"/>
        <w:jc w:val="left"/>
        <w:rPr>
          <w:sz w:val="24"/>
          <w:szCs w:val="24"/>
          <w:lang w:val="en-US"/>
        </w:rPr>
      </w:pPr>
      <w:r w:rsidRPr="00923288">
        <w:rPr>
          <w:sz w:val="24"/>
          <w:szCs w:val="24"/>
          <w:lang w:val="en-US"/>
        </w:rPr>
        <w:t xml:space="preserve">Scheduling dissertation defenses is a complex problem due to the multiple constraints and entities involved. Each viva needs to be scheduled at a time that suits all participants, which includes the student, their advisor, co-advisors, supervisors, and the president of the jury. Additionally, the problem is compounded when multiple </w:t>
      </w:r>
      <w:proofErr w:type="gramStart"/>
      <w:r w:rsidRPr="00923288">
        <w:rPr>
          <w:sz w:val="24"/>
          <w:szCs w:val="24"/>
          <w:lang w:val="en-US"/>
        </w:rPr>
        <w:t>viva</w:t>
      </w:r>
      <w:proofErr w:type="gramEnd"/>
      <w:r w:rsidRPr="00923288">
        <w:rPr>
          <w:sz w:val="24"/>
          <w:szCs w:val="24"/>
          <w:lang w:val="en-US"/>
        </w:rPr>
        <w:t xml:space="preserve"> need to be scheduled within a short timeframe, requiring careful consideration of overlapping availabilities.</w:t>
      </w:r>
    </w:p>
    <w:p w14:paraId="5397E0D7" w14:textId="7BBA95C7" w:rsidR="00923288" w:rsidRPr="006C13E0" w:rsidRDefault="00923288" w:rsidP="00923288">
      <w:pPr>
        <w:pStyle w:val="Ttulo2"/>
        <w:numPr>
          <w:ilvl w:val="0"/>
          <w:numId w:val="0"/>
        </w:numPr>
        <w:ind w:left="567"/>
        <w:rPr>
          <w:lang w:val="en-US"/>
        </w:rPr>
      </w:pPr>
      <w:bookmarkStart w:id="5" w:name="_Toc169445102"/>
      <w:r w:rsidRPr="00923288">
        <w:rPr>
          <w:lang w:val="en-US"/>
        </w:rPr>
        <w:t xml:space="preserve">1.4 </w:t>
      </w:r>
      <w:r w:rsidRPr="00923288">
        <w:rPr>
          <w:lang w:val="en-US"/>
        </w:rPr>
        <w:t>Methodology</w:t>
      </w:r>
      <w:bookmarkEnd w:id="5"/>
    </w:p>
    <w:p w14:paraId="22A1AFA6" w14:textId="750B6CB2" w:rsidR="001E6834" w:rsidRPr="001E6834" w:rsidRDefault="001E6834" w:rsidP="001E6834">
      <w:pPr>
        <w:spacing w:line="360" w:lineRule="auto"/>
        <w:ind w:left="0" w:firstLine="288"/>
        <w:jc w:val="left"/>
        <w:rPr>
          <w:sz w:val="24"/>
          <w:szCs w:val="24"/>
          <w:lang w:val="en-US"/>
        </w:rPr>
      </w:pPr>
      <w:r w:rsidRPr="001E6834">
        <w:rPr>
          <w:sz w:val="24"/>
          <w:szCs w:val="24"/>
          <w:lang w:val="en-US"/>
        </w:rPr>
        <w:t>To address this problem, the project is divided into three main milestones:</w:t>
      </w:r>
    </w:p>
    <w:p w14:paraId="2ED95506" w14:textId="34F2D09D" w:rsidR="001E6834" w:rsidRPr="001E6834" w:rsidRDefault="001E6834" w:rsidP="00CE3BC3">
      <w:pPr>
        <w:pStyle w:val="PargrafodaLista"/>
        <w:numPr>
          <w:ilvl w:val="0"/>
          <w:numId w:val="9"/>
        </w:numPr>
        <w:spacing w:line="360" w:lineRule="auto"/>
        <w:jc w:val="left"/>
        <w:rPr>
          <w:b/>
          <w:bCs/>
          <w:sz w:val="24"/>
          <w:szCs w:val="24"/>
          <w:lang w:val="en-US"/>
        </w:rPr>
      </w:pPr>
      <w:r w:rsidRPr="001E6834">
        <w:rPr>
          <w:b/>
          <w:bCs/>
          <w:sz w:val="24"/>
          <w:szCs w:val="24"/>
          <w:lang w:val="en-US"/>
        </w:rPr>
        <w:t>Milestone 1: First Come First Served (FCFS):</w:t>
      </w:r>
    </w:p>
    <w:p w14:paraId="629F940E" w14:textId="77777777" w:rsidR="001E6834" w:rsidRPr="001E6834" w:rsidRDefault="001E6834" w:rsidP="00CE3BC3">
      <w:pPr>
        <w:pStyle w:val="PargrafodaLista"/>
        <w:numPr>
          <w:ilvl w:val="0"/>
          <w:numId w:val="10"/>
        </w:numPr>
        <w:spacing w:line="360" w:lineRule="auto"/>
        <w:jc w:val="left"/>
        <w:rPr>
          <w:sz w:val="24"/>
          <w:szCs w:val="24"/>
          <w:lang w:val="en-US"/>
        </w:rPr>
      </w:pPr>
      <w:r w:rsidRPr="001E6834">
        <w:rPr>
          <w:sz w:val="24"/>
          <w:szCs w:val="24"/>
          <w:lang w:val="en-US"/>
        </w:rPr>
        <w:t>Develop a basic scheduling algorithm that assigns time slots to viva in a sequential manner based on the first available common slot for all required participants.</w:t>
      </w:r>
    </w:p>
    <w:p w14:paraId="55301BB7" w14:textId="7B057585" w:rsidR="001E6834" w:rsidRPr="001E6834" w:rsidRDefault="001E6834" w:rsidP="00CE3BC3">
      <w:pPr>
        <w:pStyle w:val="PargrafodaLista"/>
        <w:numPr>
          <w:ilvl w:val="0"/>
          <w:numId w:val="9"/>
        </w:numPr>
        <w:spacing w:line="360" w:lineRule="auto"/>
        <w:jc w:val="left"/>
        <w:rPr>
          <w:b/>
          <w:bCs/>
          <w:sz w:val="24"/>
          <w:szCs w:val="24"/>
          <w:lang w:val="en-US"/>
        </w:rPr>
      </w:pPr>
      <w:r w:rsidRPr="001E6834">
        <w:rPr>
          <w:b/>
          <w:bCs/>
          <w:sz w:val="24"/>
          <w:szCs w:val="24"/>
          <w:lang w:val="en-US"/>
        </w:rPr>
        <w:t>Milestone 2: Property-based Tests:</w:t>
      </w:r>
    </w:p>
    <w:p w14:paraId="31A4159F" w14:textId="77777777" w:rsidR="001E6834" w:rsidRPr="001E6834" w:rsidRDefault="001E6834" w:rsidP="00CE3BC3">
      <w:pPr>
        <w:pStyle w:val="PargrafodaLista"/>
        <w:numPr>
          <w:ilvl w:val="0"/>
          <w:numId w:val="10"/>
        </w:numPr>
        <w:spacing w:line="360" w:lineRule="auto"/>
        <w:jc w:val="left"/>
        <w:rPr>
          <w:sz w:val="24"/>
          <w:szCs w:val="24"/>
          <w:lang w:val="en-US"/>
        </w:rPr>
      </w:pPr>
      <w:r w:rsidRPr="001E6834">
        <w:rPr>
          <w:sz w:val="24"/>
          <w:szCs w:val="24"/>
          <w:lang w:val="en-US"/>
        </w:rPr>
        <w:t>Enhance the system by introducing property-based testing to ensure the correctness and robustness of the scheduling algorithm. This involves defining key properties that the scheduling system must satisfy and validating the system against these properties.</w:t>
      </w:r>
    </w:p>
    <w:p w14:paraId="2EAE7BD2" w14:textId="36448BE6" w:rsidR="001E6834" w:rsidRPr="001E6834" w:rsidRDefault="001E6834" w:rsidP="00CE3BC3">
      <w:pPr>
        <w:pStyle w:val="PargrafodaLista"/>
        <w:numPr>
          <w:ilvl w:val="0"/>
          <w:numId w:val="9"/>
        </w:numPr>
        <w:spacing w:line="360" w:lineRule="auto"/>
        <w:jc w:val="left"/>
        <w:rPr>
          <w:b/>
          <w:bCs/>
          <w:sz w:val="24"/>
          <w:szCs w:val="24"/>
          <w:lang w:val="en-US"/>
        </w:rPr>
      </w:pPr>
      <w:r w:rsidRPr="001E6834">
        <w:rPr>
          <w:b/>
          <w:bCs/>
          <w:sz w:val="24"/>
          <w:szCs w:val="24"/>
          <w:lang w:val="en-US"/>
        </w:rPr>
        <w:t>Milestone 3: Preference Maximization:</w:t>
      </w:r>
    </w:p>
    <w:p w14:paraId="1A22E393" w14:textId="261A7FD1" w:rsidR="00727578" w:rsidRPr="00C60367" w:rsidRDefault="001E6834" w:rsidP="00CE3BC3">
      <w:pPr>
        <w:pStyle w:val="PargrafodaLista"/>
        <w:numPr>
          <w:ilvl w:val="0"/>
          <w:numId w:val="10"/>
        </w:numPr>
        <w:spacing w:line="360" w:lineRule="auto"/>
        <w:jc w:val="left"/>
        <w:rPr>
          <w:sz w:val="24"/>
          <w:szCs w:val="24"/>
          <w:lang w:val="en-US"/>
        </w:rPr>
      </w:pPr>
      <w:r w:rsidRPr="001E6834">
        <w:rPr>
          <w:sz w:val="24"/>
          <w:szCs w:val="24"/>
          <w:lang w:val="en-US"/>
        </w:rPr>
        <w:t>Optimize the scheduling algorithm to maximize the preferences of all participants. This involves considering the preference scores of different time slots and selecting the schedule that offers the highest overall preference.</w:t>
      </w:r>
    </w:p>
    <w:p w14:paraId="6692BA6F" w14:textId="48521681" w:rsidR="00552FB3" w:rsidRPr="002F35EF" w:rsidRDefault="002C796D" w:rsidP="00552FB3">
      <w:pPr>
        <w:pStyle w:val="Ttulo1"/>
        <w:ind w:left="288" w:hanging="288"/>
      </w:pPr>
      <w:bookmarkStart w:id="6" w:name="_Toc169445103"/>
      <w:proofErr w:type="spellStart"/>
      <w:r w:rsidRPr="002C796D">
        <w:lastRenderedPageBreak/>
        <w:t>Domain</w:t>
      </w:r>
      <w:proofErr w:type="spellEnd"/>
      <w:r w:rsidRPr="002C796D">
        <w:t xml:space="preserve"> </w:t>
      </w:r>
      <w:proofErr w:type="spellStart"/>
      <w:r w:rsidRPr="002C796D">
        <w:t>Model</w:t>
      </w:r>
      <w:bookmarkEnd w:id="6"/>
      <w:proofErr w:type="spellEnd"/>
    </w:p>
    <w:p w14:paraId="649E7991" w14:textId="0CF70E33" w:rsidR="009B48B1" w:rsidRPr="00631A04" w:rsidRDefault="009B48B1" w:rsidP="00631A04"/>
    <w:p w14:paraId="3F1FC18A" w14:textId="77777777" w:rsidR="002C796D" w:rsidRDefault="002C796D" w:rsidP="002C796D">
      <w:pPr>
        <w:spacing w:line="360" w:lineRule="auto"/>
        <w:ind w:left="0" w:firstLine="288"/>
        <w:jc w:val="left"/>
        <w:rPr>
          <w:sz w:val="24"/>
          <w:szCs w:val="24"/>
        </w:rPr>
      </w:pPr>
      <w:r w:rsidRPr="002C796D">
        <w:rPr>
          <w:sz w:val="24"/>
          <w:szCs w:val="24"/>
          <w:lang w:val="en-US"/>
        </w:rPr>
        <w:t xml:space="preserve">The domain model for the Viva scheduling system is designed around the concept of roles and their operations. </w:t>
      </w:r>
      <w:proofErr w:type="spellStart"/>
      <w:r w:rsidRPr="002C796D">
        <w:rPr>
          <w:sz w:val="24"/>
          <w:szCs w:val="24"/>
        </w:rPr>
        <w:t>The</w:t>
      </w:r>
      <w:proofErr w:type="spellEnd"/>
      <w:r w:rsidRPr="002C796D">
        <w:rPr>
          <w:sz w:val="24"/>
          <w:szCs w:val="24"/>
        </w:rPr>
        <w:t xml:space="preserve"> </w:t>
      </w:r>
      <w:proofErr w:type="spellStart"/>
      <w:r w:rsidRPr="002C796D">
        <w:rPr>
          <w:sz w:val="24"/>
          <w:szCs w:val="24"/>
        </w:rPr>
        <w:t>key</w:t>
      </w:r>
      <w:proofErr w:type="spellEnd"/>
      <w:r w:rsidRPr="002C796D">
        <w:rPr>
          <w:sz w:val="24"/>
          <w:szCs w:val="24"/>
        </w:rPr>
        <w:t xml:space="preserve"> </w:t>
      </w:r>
      <w:proofErr w:type="spellStart"/>
      <w:r w:rsidRPr="002C796D">
        <w:rPr>
          <w:sz w:val="24"/>
          <w:szCs w:val="24"/>
        </w:rPr>
        <w:t>entities</w:t>
      </w:r>
      <w:proofErr w:type="spellEnd"/>
      <w:r w:rsidRPr="002C796D">
        <w:rPr>
          <w:sz w:val="24"/>
          <w:szCs w:val="24"/>
        </w:rPr>
        <w:t xml:space="preserve"> in </w:t>
      </w:r>
      <w:proofErr w:type="spellStart"/>
      <w:r w:rsidRPr="002C796D">
        <w:rPr>
          <w:sz w:val="24"/>
          <w:szCs w:val="24"/>
        </w:rPr>
        <w:t>this</w:t>
      </w:r>
      <w:proofErr w:type="spellEnd"/>
      <w:r w:rsidRPr="002C796D">
        <w:rPr>
          <w:sz w:val="24"/>
          <w:szCs w:val="24"/>
        </w:rPr>
        <w:t xml:space="preserve"> </w:t>
      </w:r>
      <w:proofErr w:type="spellStart"/>
      <w:r w:rsidRPr="002C796D">
        <w:rPr>
          <w:sz w:val="24"/>
          <w:szCs w:val="24"/>
        </w:rPr>
        <w:t>model</w:t>
      </w:r>
      <w:proofErr w:type="spellEnd"/>
      <w:r w:rsidRPr="002C796D">
        <w:rPr>
          <w:sz w:val="24"/>
          <w:szCs w:val="24"/>
        </w:rPr>
        <w:t xml:space="preserve"> are:</w:t>
      </w:r>
    </w:p>
    <w:p w14:paraId="62281098" w14:textId="77777777" w:rsidR="002C796D" w:rsidRDefault="002C796D" w:rsidP="002C796D">
      <w:pPr>
        <w:spacing w:line="360" w:lineRule="auto"/>
        <w:ind w:left="0" w:firstLine="288"/>
        <w:jc w:val="center"/>
      </w:pPr>
      <w:r>
        <w:rPr>
          <w:noProof/>
        </w:rPr>
        <w:drawing>
          <wp:inline distT="0" distB="0" distL="0" distR="0" wp14:anchorId="4485B586" wp14:editId="17B5128E">
            <wp:extent cx="4381500" cy="6997442"/>
            <wp:effectExtent l="0" t="0" r="0" b="0"/>
            <wp:docPr id="733420351"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40" cy="7007568"/>
                    </a:xfrm>
                    <a:prstGeom prst="rect">
                      <a:avLst/>
                    </a:prstGeom>
                    <a:noFill/>
                    <a:ln>
                      <a:noFill/>
                    </a:ln>
                  </pic:spPr>
                </pic:pic>
              </a:graphicData>
            </a:graphic>
          </wp:inline>
        </w:drawing>
      </w:r>
    </w:p>
    <w:p w14:paraId="567D0415" w14:textId="5F7BDA48" w:rsidR="002C796D" w:rsidRPr="002C796D" w:rsidRDefault="002C796D" w:rsidP="00CE3BC3">
      <w:pPr>
        <w:pStyle w:val="Ttulo2"/>
        <w:numPr>
          <w:ilvl w:val="1"/>
          <w:numId w:val="2"/>
        </w:numPr>
      </w:pPr>
      <w:bookmarkStart w:id="7" w:name="_Toc169445104"/>
      <w:r>
        <w:lastRenderedPageBreak/>
        <w:t>Viva</w:t>
      </w:r>
      <w:bookmarkEnd w:id="7"/>
    </w:p>
    <w:p w14:paraId="5D07E05E" w14:textId="5942106D" w:rsidR="002C796D" w:rsidRDefault="002C796D" w:rsidP="002C796D">
      <w:pPr>
        <w:spacing w:line="360" w:lineRule="auto"/>
        <w:ind w:left="0" w:firstLine="288"/>
        <w:jc w:val="left"/>
        <w:rPr>
          <w:sz w:val="24"/>
          <w:szCs w:val="24"/>
          <w:lang w:val="en-US"/>
        </w:rPr>
      </w:pPr>
      <w:r w:rsidRPr="002C796D">
        <w:rPr>
          <w:sz w:val="24"/>
          <w:szCs w:val="24"/>
          <w:lang w:val="en-US"/>
        </w:rPr>
        <w:t>A Viva instance represents an individual dissertation defense session. It contains information about the student presenting their dissertation, the title of the dissertation, and the members of the jury who will evaluate the defense. The jury members are represented by a list of Role instances.</w:t>
      </w:r>
    </w:p>
    <w:p w14:paraId="1FE29D8B" w14:textId="79CAE832" w:rsidR="002C796D" w:rsidRPr="002C796D" w:rsidRDefault="002C796D" w:rsidP="00CE3BC3">
      <w:pPr>
        <w:pStyle w:val="Ttulo2"/>
        <w:numPr>
          <w:ilvl w:val="1"/>
          <w:numId w:val="2"/>
        </w:numPr>
        <w:rPr>
          <w:lang w:val="en-US"/>
        </w:rPr>
      </w:pPr>
      <w:bookmarkStart w:id="8" w:name="_Toc169445105"/>
      <w:r>
        <w:rPr>
          <w:lang w:val="en-US"/>
        </w:rPr>
        <w:t>Role</w:t>
      </w:r>
      <w:bookmarkEnd w:id="8"/>
    </w:p>
    <w:p w14:paraId="6E0646AC" w14:textId="506C64D0" w:rsidR="002C796D" w:rsidRDefault="002C796D" w:rsidP="002C796D">
      <w:pPr>
        <w:spacing w:line="360" w:lineRule="auto"/>
        <w:ind w:left="0" w:firstLine="288"/>
        <w:jc w:val="left"/>
        <w:rPr>
          <w:sz w:val="24"/>
          <w:szCs w:val="24"/>
          <w:lang w:val="en-US"/>
        </w:rPr>
      </w:pPr>
      <w:r w:rsidRPr="002C796D">
        <w:rPr>
          <w:sz w:val="24"/>
          <w:szCs w:val="24"/>
          <w:lang w:val="en-US"/>
        </w:rPr>
        <w:t xml:space="preserve">The Role </w:t>
      </w:r>
      <w:proofErr w:type="spellStart"/>
      <w:r w:rsidRPr="002C796D">
        <w:rPr>
          <w:sz w:val="24"/>
          <w:szCs w:val="24"/>
          <w:lang w:val="en-US"/>
        </w:rPr>
        <w:t>enum</w:t>
      </w:r>
      <w:proofErr w:type="spellEnd"/>
      <w:r w:rsidRPr="002C796D">
        <w:rPr>
          <w:sz w:val="24"/>
          <w:szCs w:val="24"/>
          <w:lang w:val="en-US"/>
        </w:rPr>
        <w:t xml:space="preserve"> defines the different roles that individuals can have during a dissertation defense. These roles include:</w:t>
      </w:r>
    </w:p>
    <w:p w14:paraId="447A0D8D" w14:textId="663DFBA3" w:rsidR="002C796D" w:rsidRPr="002C796D" w:rsidRDefault="002C796D" w:rsidP="00CE3BC3">
      <w:pPr>
        <w:pStyle w:val="PargrafodaLista"/>
        <w:numPr>
          <w:ilvl w:val="0"/>
          <w:numId w:val="6"/>
        </w:numPr>
        <w:spacing w:line="360" w:lineRule="auto"/>
        <w:rPr>
          <w:sz w:val="24"/>
          <w:szCs w:val="24"/>
          <w:lang w:val="en-US"/>
        </w:rPr>
      </w:pPr>
      <w:r w:rsidRPr="002C796D">
        <w:rPr>
          <w:b/>
          <w:bCs/>
          <w:sz w:val="24"/>
          <w:szCs w:val="24"/>
          <w:lang w:val="en-US"/>
        </w:rPr>
        <w:t>President:</w:t>
      </w:r>
      <w:r w:rsidRPr="002C796D">
        <w:rPr>
          <w:sz w:val="24"/>
          <w:szCs w:val="24"/>
          <w:lang w:val="en-US"/>
        </w:rPr>
        <w:t xml:space="preserve"> Typically, the head of the examination panel.</w:t>
      </w:r>
    </w:p>
    <w:p w14:paraId="69042006" w14:textId="77777777" w:rsidR="002C796D" w:rsidRPr="002C796D" w:rsidRDefault="002C796D" w:rsidP="00CE3BC3">
      <w:pPr>
        <w:pStyle w:val="PargrafodaLista"/>
        <w:numPr>
          <w:ilvl w:val="0"/>
          <w:numId w:val="6"/>
        </w:numPr>
        <w:rPr>
          <w:sz w:val="24"/>
          <w:szCs w:val="24"/>
          <w:lang w:val="en-US"/>
        </w:rPr>
      </w:pPr>
      <w:r w:rsidRPr="002C796D">
        <w:rPr>
          <w:b/>
          <w:bCs/>
          <w:sz w:val="24"/>
          <w:szCs w:val="24"/>
          <w:lang w:val="en-US"/>
        </w:rPr>
        <w:t>Advisor:</w:t>
      </w:r>
      <w:r w:rsidRPr="002C796D">
        <w:rPr>
          <w:sz w:val="24"/>
          <w:szCs w:val="24"/>
          <w:lang w:val="en-US"/>
        </w:rPr>
        <w:t xml:space="preserve"> The academic advisor who has guided the student throughout their dissertation.</w:t>
      </w:r>
    </w:p>
    <w:p w14:paraId="016B9FA2" w14:textId="77777777" w:rsidR="002C796D" w:rsidRPr="002C796D" w:rsidRDefault="002C796D" w:rsidP="00CE3BC3">
      <w:pPr>
        <w:pStyle w:val="PargrafodaLista"/>
        <w:numPr>
          <w:ilvl w:val="0"/>
          <w:numId w:val="6"/>
        </w:numPr>
        <w:spacing w:line="360" w:lineRule="auto"/>
        <w:jc w:val="left"/>
        <w:rPr>
          <w:sz w:val="24"/>
          <w:szCs w:val="24"/>
          <w:lang w:val="en-US"/>
        </w:rPr>
      </w:pPr>
      <w:proofErr w:type="spellStart"/>
      <w:r w:rsidRPr="002C796D">
        <w:rPr>
          <w:b/>
          <w:bCs/>
          <w:sz w:val="24"/>
          <w:szCs w:val="24"/>
          <w:lang w:val="en-US"/>
        </w:rPr>
        <w:t>CoAdvisor</w:t>
      </w:r>
      <w:proofErr w:type="spellEnd"/>
      <w:r w:rsidRPr="002C796D">
        <w:rPr>
          <w:b/>
          <w:bCs/>
          <w:sz w:val="24"/>
          <w:szCs w:val="24"/>
          <w:lang w:val="en-US"/>
        </w:rPr>
        <w:t>:</w:t>
      </w:r>
      <w:r w:rsidRPr="002C796D">
        <w:rPr>
          <w:sz w:val="24"/>
          <w:szCs w:val="24"/>
          <w:lang w:val="en-US"/>
        </w:rPr>
        <w:t xml:space="preserve"> An additional advisor who may have provided support during the dissertation process.</w:t>
      </w:r>
    </w:p>
    <w:p w14:paraId="29D456AE" w14:textId="3C2D06FE" w:rsidR="002C796D" w:rsidRPr="002C796D" w:rsidRDefault="002C796D" w:rsidP="00CE3BC3">
      <w:pPr>
        <w:pStyle w:val="PargrafodaLista"/>
        <w:numPr>
          <w:ilvl w:val="0"/>
          <w:numId w:val="6"/>
        </w:numPr>
        <w:spacing w:line="360" w:lineRule="auto"/>
        <w:jc w:val="left"/>
        <w:rPr>
          <w:sz w:val="24"/>
          <w:szCs w:val="24"/>
          <w:lang w:val="en-US"/>
        </w:rPr>
      </w:pPr>
      <w:r w:rsidRPr="002C796D">
        <w:rPr>
          <w:b/>
          <w:bCs/>
          <w:sz w:val="24"/>
          <w:szCs w:val="24"/>
          <w:lang w:val="en-US"/>
        </w:rPr>
        <w:t>Supervisor:</w:t>
      </w:r>
      <w:r w:rsidRPr="002C796D">
        <w:rPr>
          <w:sz w:val="24"/>
          <w:szCs w:val="24"/>
          <w:lang w:val="en-US"/>
        </w:rPr>
        <w:t xml:space="preserve"> A supervisory role overseeing the dissertation defense process.</w:t>
      </w:r>
      <w:r>
        <w:rPr>
          <w:sz w:val="24"/>
          <w:szCs w:val="24"/>
          <w:lang w:val="en-US"/>
        </w:rPr>
        <w:t xml:space="preserve"> </w:t>
      </w:r>
      <w:r w:rsidRPr="002C796D">
        <w:rPr>
          <w:sz w:val="24"/>
          <w:szCs w:val="24"/>
          <w:lang w:val="en-US"/>
        </w:rPr>
        <w:t>Each role has an associated resource, which could be a teacher or an external examiner.</w:t>
      </w:r>
    </w:p>
    <w:p w14:paraId="0451C7D8" w14:textId="44E0E71C" w:rsidR="002C796D" w:rsidRPr="002C796D" w:rsidRDefault="002C796D" w:rsidP="00CE3BC3">
      <w:pPr>
        <w:pStyle w:val="Ttulo2"/>
        <w:numPr>
          <w:ilvl w:val="1"/>
          <w:numId w:val="2"/>
        </w:numPr>
        <w:rPr>
          <w:lang w:val="en-US"/>
        </w:rPr>
      </w:pPr>
      <w:bookmarkStart w:id="9" w:name="_Toc169445106"/>
      <w:proofErr w:type="spellStart"/>
      <w:r w:rsidRPr="002C796D">
        <w:rPr>
          <w:lang w:val="en-US"/>
        </w:rPr>
        <w:t>ResourceId</w:t>
      </w:r>
      <w:bookmarkEnd w:id="9"/>
      <w:proofErr w:type="spellEnd"/>
    </w:p>
    <w:p w14:paraId="72A5230C" w14:textId="7AED15E1" w:rsidR="002C796D" w:rsidRDefault="002C796D" w:rsidP="002C796D">
      <w:pPr>
        <w:spacing w:line="360" w:lineRule="auto"/>
        <w:ind w:left="0" w:firstLine="288"/>
        <w:jc w:val="left"/>
        <w:rPr>
          <w:sz w:val="24"/>
          <w:szCs w:val="24"/>
          <w:lang w:val="en-US"/>
        </w:rPr>
      </w:pPr>
      <w:r w:rsidRPr="002C796D">
        <w:rPr>
          <w:sz w:val="24"/>
          <w:szCs w:val="24"/>
          <w:lang w:val="en-US"/>
        </w:rPr>
        <w:t xml:space="preserve">The </w:t>
      </w:r>
      <w:proofErr w:type="spellStart"/>
      <w:r w:rsidRPr="002C796D">
        <w:rPr>
          <w:sz w:val="24"/>
          <w:szCs w:val="24"/>
          <w:lang w:val="en-US"/>
        </w:rPr>
        <w:t>ResourceId</w:t>
      </w:r>
      <w:proofErr w:type="spellEnd"/>
      <w:r w:rsidRPr="002C796D">
        <w:rPr>
          <w:sz w:val="24"/>
          <w:szCs w:val="24"/>
          <w:lang w:val="en-US"/>
        </w:rPr>
        <w:t xml:space="preserve"> trait serves as the identifier for resources associated with roles. It is a common interface implemented by specific resource identifiers, such as </w:t>
      </w:r>
      <w:proofErr w:type="spellStart"/>
      <w:r w:rsidRPr="002C796D">
        <w:rPr>
          <w:sz w:val="24"/>
          <w:szCs w:val="24"/>
          <w:lang w:val="en-US"/>
        </w:rPr>
        <w:t>TeacherId</w:t>
      </w:r>
      <w:proofErr w:type="spellEnd"/>
      <w:r w:rsidRPr="002C796D">
        <w:rPr>
          <w:sz w:val="24"/>
          <w:szCs w:val="24"/>
          <w:lang w:val="en-US"/>
        </w:rPr>
        <w:t xml:space="preserve"> and </w:t>
      </w:r>
      <w:proofErr w:type="spellStart"/>
      <w:r w:rsidRPr="002C796D">
        <w:rPr>
          <w:sz w:val="24"/>
          <w:szCs w:val="24"/>
          <w:lang w:val="en-US"/>
        </w:rPr>
        <w:t>ExternalId</w:t>
      </w:r>
      <w:proofErr w:type="spellEnd"/>
      <w:r w:rsidRPr="002C796D">
        <w:rPr>
          <w:sz w:val="24"/>
          <w:szCs w:val="24"/>
          <w:lang w:val="en-US"/>
        </w:rPr>
        <w:t>. These identifiers uniquely identify resources within the scheduling system.</w:t>
      </w:r>
    </w:p>
    <w:p w14:paraId="3C556660" w14:textId="77777777" w:rsidR="002C796D" w:rsidRDefault="002C796D" w:rsidP="00CE3BC3">
      <w:pPr>
        <w:pStyle w:val="Ttulo2"/>
        <w:numPr>
          <w:ilvl w:val="1"/>
          <w:numId w:val="2"/>
        </w:numPr>
        <w:rPr>
          <w:lang w:val="en-US"/>
        </w:rPr>
      </w:pPr>
      <w:bookmarkStart w:id="10" w:name="_Toc169445107"/>
      <w:r w:rsidRPr="002C796D">
        <w:rPr>
          <w:lang w:val="en-US"/>
        </w:rPr>
        <w:t>Resource</w:t>
      </w:r>
      <w:bookmarkEnd w:id="10"/>
    </w:p>
    <w:p w14:paraId="428B85F9" w14:textId="52DB4879" w:rsidR="002C796D" w:rsidRDefault="002C796D" w:rsidP="002C796D">
      <w:pPr>
        <w:spacing w:line="360" w:lineRule="auto"/>
        <w:ind w:left="0" w:firstLine="288"/>
        <w:jc w:val="left"/>
        <w:rPr>
          <w:sz w:val="24"/>
          <w:szCs w:val="24"/>
          <w:lang w:val="en-US"/>
        </w:rPr>
      </w:pPr>
      <w:r w:rsidRPr="002C796D">
        <w:rPr>
          <w:sz w:val="24"/>
          <w:szCs w:val="24"/>
          <w:lang w:val="en-US"/>
        </w:rPr>
        <w:t>The Resource trait represents the resources available for scheduling dissertation defenses. It includes information such as the resource identifier (</w:t>
      </w:r>
      <w:proofErr w:type="spellStart"/>
      <w:r w:rsidRPr="002C796D">
        <w:rPr>
          <w:sz w:val="24"/>
          <w:szCs w:val="24"/>
          <w:lang w:val="en-US"/>
        </w:rPr>
        <w:t>ResourceId</w:t>
      </w:r>
      <w:proofErr w:type="spellEnd"/>
      <w:r w:rsidRPr="002C796D">
        <w:rPr>
          <w:sz w:val="24"/>
          <w:szCs w:val="24"/>
          <w:lang w:val="en-US"/>
        </w:rPr>
        <w:t xml:space="preserve">), the name of the resource (e.g., the name of a teacher or an external examiner), and the availability of the resource for scheduling (Availability). Resources are categorized </w:t>
      </w:r>
      <w:r w:rsidRPr="002C796D">
        <w:rPr>
          <w:sz w:val="24"/>
          <w:szCs w:val="24"/>
          <w:lang w:val="en-US"/>
        </w:rPr>
        <w:lastRenderedPageBreak/>
        <w:t>into subclasses Teacher and External, depending on whether they are internal faculty members or external examiners.</w:t>
      </w:r>
    </w:p>
    <w:p w14:paraId="55B92788" w14:textId="77777777" w:rsidR="002C796D" w:rsidRDefault="002C796D" w:rsidP="00CE3BC3">
      <w:pPr>
        <w:pStyle w:val="Ttulo2"/>
        <w:numPr>
          <w:ilvl w:val="1"/>
          <w:numId w:val="2"/>
        </w:numPr>
        <w:rPr>
          <w:lang w:val="en-US"/>
        </w:rPr>
      </w:pPr>
      <w:bookmarkStart w:id="11" w:name="_Toc169445108"/>
      <w:r w:rsidRPr="002C796D">
        <w:rPr>
          <w:lang w:val="en-US"/>
        </w:rPr>
        <w:t>Availability</w:t>
      </w:r>
      <w:bookmarkEnd w:id="11"/>
    </w:p>
    <w:p w14:paraId="3B2E7E86" w14:textId="69AFF100" w:rsidR="002C796D" w:rsidRDefault="002C796D" w:rsidP="002C796D">
      <w:pPr>
        <w:spacing w:line="360" w:lineRule="auto"/>
        <w:ind w:left="0" w:firstLine="288"/>
        <w:jc w:val="left"/>
        <w:rPr>
          <w:sz w:val="24"/>
          <w:szCs w:val="24"/>
          <w:lang w:val="en-US"/>
        </w:rPr>
      </w:pPr>
      <w:r w:rsidRPr="002C796D">
        <w:rPr>
          <w:sz w:val="24"/>
          <w:szCs w:val="24"/>
          <w:lang w:val="en-US"/>
        </w:rPr>
        <w:t xml:space="preserve">The Availability class represents the availability of resources for scheduling dissertation defenses. It contains details such as the start and end times during which the resource is </w:t>
      </w:r>
      <w:proofErr w:type="gramStart"/>
      <w:r w:rsidRPr="002C796D">
        <w:rPr>
          <w:sz w:val="24"/>
          <w:szCs w:val="24"/>
          <w:lang w:val="en-US"/>
        </w:rPr>
        <w:t>available</w:t>
      </w:r>
      <w:proofErr w:type="gramEnd"/>
      <w:r w:rsidRPr="002C796D">
        <w:rPr>
          <w:sz w:val="24"/>
          <w:szCs w:val="24"/>
          <w:lang w:val="en-US"/>
        </w:rPr>
        <w:t xml:space="preserve"> and the preference level associated with scheduling the resource for a particular defense. This allows the scheduling system to optimize the allocation of resources based on their availability and preferences.</w:t>
      </w:r>
    </w:p>
    <w:p w14:paraId="15A5A16B" w14:textId="77777777" w:rsidR="002C796D" w:rsidRDefault="002C796D" w:rsidP="00CE3BC3">
      <w:pPr>
        <w:pStyle w:val="Ttulo2"/>
        <w:numPr>
          <w:ilvl w:val="1"/>
          <w:numId w:val="2"/>
        </w:numPr>
        <w:rPr>
          <w:lang w:val="en-US"/>
        </w:rPr>
      </w:pPr>
      <w:bookmarkStart w:id="12" w:name="_Toc169445109"/>
      <w:proofErr w:type="spellStart"/>
      <w:r w:rsidRPr="002C796D">
        <w:rPr>
          <w:lang w:val="en-US"/>
        </w:rPr>
        <w:t>ScheduledViva</w:t>
      </w:r>
      <w:bookmarkEnd w:id="12"/>
      <w:proofErr w:type="spellEnd"/>
    </w:p>
    <w:p w14:paraId="0E2E37A0" w14:textId="2B601BE0" w:rsidR="002C796D" w:rsidRDefault="002C796D" w:rsidP="002C796D">
      <w:pPr>
        <w:spacing w:line="360" w:lineRule="auto"/>
        <w:ind w:left="0" w:firstLine="288"/>
        <w:jc w:val="left"/>
        <w:rPr>
          <w:sz w:val="24"/>
          <w:szCs w:val="24"/>
          <w:lang w:val="en-US"/>
        </w:rPr>
      </w:pPr>
      <w:r w:rsidRPr="002C796D">
        <w:rPr>
          <w:sz w:val="24"/>
          <w:szCs w:val="24"/>
          <w:lang w:val="en-US"/>
        </w:rPr>
        <w:t xml:space="preserve">A </w:t>
      </w:r>
      <w:proofErr w:type="spellStart"/>
      <w:r w:rsidRPr="002C796D">
        <w:rPr>
          <w:sz w:val="24"/>
          <w:szCs w:val="24"/>
          <w:lang w:val="en-US"/>
        </w:rPr>
        <w:t>ScheduledViva</w:t>
      </w:r>
      <w:proofErr w:type="spellEnd"/>
      <w:r w:rsidRPr="002C796D">
        <w:rPr>
          <w:sz w:val="24"/>
          <w:szCs w:val="24"/>
          <w:lang w:val="en-US"/>
        </w:rPr>
        <w:t xml:space="preserve"> instance represents a dissertation defense session that has been scheduled within the agenda. It includes details such as the student presenting their dissertation, the title of the dissertation, the members of the jury, the start and end times of the defense session, and the preference level associated with scheduling the defense.</w:t>
      </w:r>
    </w:p>
    <w:p w14:paraId="2513BABF" w14:textId="77777777" w:rsidR="002C796D" w:rsidRDefault="002C796D" w:rsidP="00CE3BC3">
      <w:pPr>
        <w:pStyle w:val="Ttulo2"/>
        <w:numPr>
          <w:ilvl w:val="1"/>
          <w:numId w:val="2"/>
        </w:numPr>
        <w:rPr>
          <w:lang w:val="en-US"/>
        </w:rPr>
      </w:pPr>
      <w:bookmarkStart w:id="13" w:name="_Toc169445110"/>
      <w:proofErr w:type="spellStart"/>
      <w:r w:rsidRPr="002C796D">
        <w:rPr>
          <w:lang w:val="en-US"/>
        </w:rPr>
        <w:t>CompleteSchedule</w:t>
      </w:r>
      <w:bookmarkEnd w:id="13"/>
      <w:proofErr w:type="spellEnd"/>
    </w:p>
    <w:p w14:paraId="00EFEA69" w14:textId="2D1EB8DA" w:rsidR="002C796D" w:rsidRDefault="002C796D" w:rsidP="002C796D">
      <w:pPr>
        <w:spacing w:line="360" w:lineRule="auto"/>
        <w:ind w:left="0" w:firstLine="288"/>
        <w:jc w:val="left"/>
        <w:rPr>
          <w:sz w:val="24"/>
          <w:szCs w:val="24"/>
          <w:lang w:val="en-US"/>
        </w:rPr>
      </w:pPr>
      <w:r w:rsidRPr="002C796D">
        <w:rPr>
          <w:sz w:val="24"/>
          <w:szCs w:val="24"/>
          <w:lang w:val="en-US"/>
        </w:rPr>
        <w:t xml:space="preserve">The </w:t>
      </w:r>
      <w:proofErr w:type="spellStart"/>
      <w:r w:rsidRPr="002C796D">
        <w:rPr>
          <w:sz w:val="24"/>
          <w:szCs w:val="24"/>
          <w:lang w:val="en-US"/>
        </w:rPr>
        <w:t>CompleteSchedule</w:t>
      </w:r>
      <w:proofErr w:type="spellEnd"/>
      <w:r w:rsidRPr="002C796D">
        <w:rPr>
          <w:sz w:val="24"/>
          <w:szCs w:val="24"/>
          <w:lang w:val="en-US"/>
        </w:rPr>
        <w:t xml:space="preserve"> class encapsulates the entire schedule of dissertation defenses, including all scheduled defense sessions (</w:t>
      </w:r>
      <w:proofErr w:type="spellStart"/>
      <w:r w:rsidRPr="002C796D">
        <w:rPr>
          <w:sz w:val="24"/>
          <w:szCs w:val="24"/>
          <w:lang w:val="en-US"/>
        </w:rPr>
        <w:t>ScheduledViva</w:t>
      </w:r>
      <w:proofErr w:type="spellEnd"/>
      <w:r w:rsidRPr="002C796D">
        <w:rPr>
          <w:sz w:val="24"/>
          <w:szCs w:val="24"/>
          <w:lang w:val="en-US"/>
        </w:rPr>
        <w:t xml:space="preserve"> instances) and the total preference level for the entire schedule. It provides a comprehensive view of the scheduled defenses and their associated preferences, allowing stakeholders to assess the overall scheduling efficiency and effectiveness.</w:t>
      </w:r>
    </w:p>
    <w:p w14:paraId="7A502103" w14:textId="3BBEE2E8" w:rsidR="003D7673" w:rsidRPr="002C796D" w:rsidRDefault="00552FB3" w:rsidP="00CE3BC3">
      <w:pPr>
        <w:pStyle w:val="Ttulo2"/>
        <w:numPr>
          <w:ilvl w:val="1"/>
          <w:numId w:val="2"/>
        </w:numPr>
        <w:rPr>
          <w:lang w:val="en-US"/>
        </w:rPr>
      </w:pPr>
      <w:r w:rsidRPr="002C796D">
        <w:rPr>
          <w:lang w:val="en-US"/>
        </w:rPr>
        <w:br w:type="page"/>
      </w:r>
    </w:p>
    <w:p w14:paraId="60600AF3" w14:textId="6CAB3D0A" w:rsidR="000C2A8F" w:rsidRDefault="0090176A" w:rsidP="0011722F">
      <w:pPr>
        <w:pStyle w:val="Ttulo1"/>
        <w:ind w:left="288" w:hanging="288"/>
      </w:pPr>
      <w:bookmarkStart w:id="14" w:name="_Toc169445111"/>
      <w:proofErr w:type="spellStart"/>
      <w:r w:rsidRPr="0090176A">
        <w:lastRenderedPageBreak/>
        <w:t>Key</w:t>
      </w:r>
      <w:proofErr w:type="spellEnd"/>
      <w:r w:rsidRPr="0090176A">
        <w:t xml:space="preserve"> </w:t>
      </w:r>
      <w:proofErr w:type="spellStart"/>
      <w:r w:rsidRPr="0090176A">
        <w:t>Decisions</w:t>
      </w:r>
      <w:proofErr w:type="spellEnd"/>
      <w:r w:rsidRPr="0090176A">
        <w:t xml:space="preserve"> &amp; </w:t>
      </w:r>
      <w:proofErr w:type="spellStart"/>
      <w:r w:rsidRPr="0090176A">
        <w:t>Justifications</w:t>
      </w:r>
      <w:bookmarkEnd w:id="14"/>
      <w:proofErr w:type="spellEnd"/>
    </w:p>
    <w:p w14:paraId="5ADD8681" w14:textId="6DF5CC58" w:rsidR="000D7602" w:rsidRPr="000D7602" w:rsidRDefault="000D7602" w:rsidP="0011722F">
      <w:pPr>
        <w:pStyle w:val="Ttulo2"/>
        <w:rPr>
          <w:noProof/>
        </w:rPr>
      </w:pPr>
      <w:bookmarkStart w:id="15" w:name="_Toc169445112"/>
      <w:r w:rsidRPr="000D7602">
        <w:rPr>
          <w:noProof/>
        </w:rPr>
        <w:t>Viva Model</w:t>
      </w:r>
      <w:bookmarkEnd w:id="15"/>
    </w:p>
    <w:p w14:paraId="1C2C642F" w14:textId="56657B90" w:rsidR="000D7602" w:rsidRDefault="001900DE" w:rsidP="00CE3BC3">
      <w:pPr>
        <w:pStyle w:val="PargrafodaLista"/>
        <w:numPr>
          <w:ilvl w:val="0"/>
          <w:numId w:val="7"/>
        </w:numPr>
        <w:spacing w:line="360" w:lineRule="auto"/>
        <w:jc w:val="left"/>
        <w:rPr>
          <w:sz w:val="24"/>
          <w:szCs w:val="24"/>
          <w:lang w:val="en-US"/>
        </w:rPr>
      </w:pPr>
      <w:r w:rsidRPr="001900DE">
        <w:rPr>
          <w:b/>
          <w:bCs/>
          <w:sz w:val="24"/>
          <w:szCs w:val="24"/>
          <w:lang w:val="en-US"/>
        </w:rPr>
        <w:t xml:space="preserve">Context and Problem Statement: </w:t>
      </w:r>
      <w:r w:rsidR="007A70AD" w:rsidRPr="007A70AD">
        <w:rPr>
          <w:sz w:val="24"/>
          <w:szCs w:val="24"/>
          <w:lang w:val="en-US"/>
        </w:rPr>
        <w:t>In the viva model should we use a field with a set of roles or have a president and advisor field.</w:t>
      </w:r>
    </w:p>
    <w:p w14:paraId="18A77B61" w14:textId="5B1955B3" w:rsidR="001900DE" w:rsidRDefault="001900DE" w:rsidP="00CE3BC3">
      <w:pPr>
        <w:pStyle w:val="PargrafodaLista"/>
        <w:numPr>
          <w:ilvl w:val="0"/>
          <w:numId w:val="7"/>
        </w:numPr>
        <w:spacing w:line="360" w:lineRule="auto"/>
        <w:jc w:val="left"/>
        <w:rPr>
          <w:b/>
          <w:bCs/>
          <w:sz w:val="24"/>
          <w:szCs w:val="24"/>
          <w:lang w:val="en-US"/>
        </w:rPr>
      </w:pPr>
      <w:r w:rsidRPr="001900DE">
        <w:rPr>
          <w:b/>
          <w:bCs/>
          <w:sz w:val="24"/>
          <w:szCs w:val="24"/>
          <w:lang w:val="en-US"/>
        </w:rPr>
        <w:t>Considered Options:</w:t>
      </w:r>
    </w:p>
    <w:p w14:paraId="5FBC5D11" w14:textId="77777777" w:rsidR="00AF2083" w:rsidRDefault="001900DE" w:rsidP="00CE3BC3">
      <w:pPr>
        <w:pStyle w:val="PargrafodaLista"/>
        <w:numPr>
          <w:ilvl w:val="1"/>
          <w:numId w:val="7"/>
        </w:numPr>
        <w:spacing w:line="360" w:lineRule="auto"/>
        <w:jc w:val="left"/>
        <w:rPr>
          <w:sz w:val="24"/>
          <w:szCs w:val="24"/>
          <w:lang w:val="en-US"/>
        </w:rPr>
      </w:pPr>
      <w:r w:rsidRPr="001900DE">
        <w:rPr>
          <w:sz w:val="24"/>
          <w:szCs w:val="24"/>
          <w:lang w:val="en-US"/>
        </w:rPr>
        <w:t>Option 1</w:t>
      </w:r>
    </w:p>
    <w:p w14:paraId="76B91CF2" w14:textId="52042126" w:rsidR="00CF239B" w:rsidRDefault="00CF239B" w:rsidP="0011722F">
      <w:pPr>
        <w:pStyle w:val="PargrafodaLista"/>
        <w:spacing w:line="360" w:lineRule="auto"/>
        <w:ind w:left="1440"/>
        <w:rPr>
          <w:sz w:val="24"/>
          <w:szCs w:val="24"/>
          <w:lang w:val="en-US"/>
        </w:rPr>
      </w:pPr>
      <w:r w:rsidRPr="00AF2083">
        <w:rPr>
          <w:noProof/>
          <w:lang w:val="en-US"/>
        </w:rPr>
        <w:drawing>
          <wp:inline distT="0" distB="0" distL="0" distR="0" wp14:anchorId="03789C34" wp14:editId="3FB35289">
            <wp:extent cx="4370119" cy="1508642"/>
            <wp:effectExtent l="0" t="0" r="0" b="0"/>
            <wp:docPr id="210344234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2346" name="Imagem 1" descr="Uma imagem com texto, captura de ecrã, Tipo de letr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396340" cy="1517694"/>
                    </a:xfrm>
                    <a:prstGeom prst="rect">
                      <a:avLst/>
                    </a:prstGeom>
                  </pic:spPr>
                </pic:pic>
              </a:graphicData>
            </a:graphic>
          </wp:inline>
        </w:drawing>
      </w:r>
    </w:p>
    <w:p w14:paraId="75EFE098" w14:textId="734E9DCD" w:rsidR="00CF239B" w:rsidRDefault="00CF239B" w:rsidP="00CE3BC3">
      <w:pPr>
        <w:pStyle w:val="PargrafodaLista"/>
        <w:numPr>
          <w:ilvl w:val="1"/>
          <w:numId w:val="7"/>
        </w:numPr>
        <w:spacing w:line="360" w:lineRule="auto"/>
        <w:jc w:val="left"/>
        <w:rPr>
          <w:sz w:val="24"/>
          <w:szCs w:val="24"/>
          <w:lang w:val="en-US"/>
        </w:rPr>
      </w:pPr>
      <w:r>
        <w:rPr>
          <w:sz w:val="24"/>
          <w:szCs w:val="24"/>
          <w:lang w:val="en-US"/>
        </w:rPr>
        <w:t>Option 2</w:t>
      </w:r>
    </w:p>
    <w:p w14:paraId="43B43355" w14:textId="258B5CB3" w:rsidR="00C248DD" w:rsidRDefault="00C248DD" w:rsidP="0011722F">
      <w:pPr>
        <w:pStyle w:val="PargrafodaLista"/>
        <w:spacing w:line="360" w:lineRule="auto"/>
        <w:ind w:left="1440"/>
        <w:rPr>
          <w:sz w:val="24"/>
          <w:szCs w:val="24"/>
          <w:lang w:val="en-US"/>
        </w:rPr>
      </w:pPr>
      <w:r>
        <w:rPr>
          <w:sz w:val="24"/>
          <w:szCs w:val="24"/>
          <w:lang w:val="en-US"/>
        </w:rPr>
        <w:t xml:space="preserve">        </w:t>
      </w:r>
      <w:r w:rsidRPr="00C248DD">
        <w:rPr>
          <w:noProof/>
          <w:sz w:val="24"/>
          <w:szCs w:val="24"/>
          <w:lang w:val="en-US"/>
        </w:rPr>
        <w:drawing>
          <wp:inline distT="0" distB="0" distL="0" distR="0" wp14:anchorId="510D7706" wp14:editId="6B7F854E">
            <wp:extent cx="3598223" cy="1449521"/>
            <wp:effectExtent l="0" t="0" r="2540" b="0"/>
            <wp:docPr id="1616667474" name="Imagem 1" descr="Uma imagem com texto, Tipo de letra, captura de ecrã,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67474" name="Imagem 1" descr="Uma imagem com texto, Tipo de letra, captura de ecrã, branco&#10;&#10;Descrição gerada automaticamente"/>
                    <pic:cNvPicPr/>
                  </pic:nvPicPr>
                  <pic:blipFill>
                    <a:blip r:embed="rId14"/>
                    <a:stretch>
                      <a:fillRect/>
                    </a:stretch>
                  </pic:blipFill>
                  <pic:spPr>
                    <a:xfrm>
                      <a:off x="0" y="0"/>
                      <a:ext cx="3612426" cy="1455243"/>
                    </a:xfrm>
                    <a:prstGeom prst="rect">
                      <a:avLst/>
                    </a:prstGeom>
                  </pic:spPr>
                </pic:pic>
              </a:graphicData>
            </a:graphic>
          </wp:inline>
        </w:drawing>
      </w:r>
    </w:p>
    <w:p w14:paraId="01066F9B" w14:textId="5B1B0367" w:rsidR="00C248DD" w:rsidRPr="00BE7F76" w:rsidRDefault="00BE7F76" w:rsidP="00CE3BC3">
      <w:pPr>
        <w:pStyle w:val="PargrafodaLista"/>
        <w:numPr>
          <w:ilvl w:val="0"/>
          <w:numId w:val="7"/>
        </w:numPr>
        <w:spacing w:line="360" w:lineRule="auto"/>
        <w:jc w:val="left"/>
        <w:rPr>
          <w:b/>
          <w:bCs/>
          <w:sz w:val="24"/>
          <w:szCs w:val="24"/>
          <w:lang w:val="en-US"/>
        </w:rPr>
      </w:pPr>
      <w:r w:rsidRPr="00BE7F76">
        <w:rPr>
          <w:b/>
          <w:bCs/>
          <w:sz w:val="24"/>
          <w:szCs w:val="24"/>
          <w:lang w:val="en-US"/>
        </w:rPr>
        <w:t>Constraints:</w:t>
      </w:r>
    </w:p>
    <w:p w14:paraId="7C7EF598" w14:textId="77777777" w:rsidR="00BE7F76" w:rsidRPr="00BE7F76" w:rsidRDefault="00BE7F76" w:rsidP="00CE3BC3">
      <w:pPr>
        <w:pStyle w:val="PargrafodaLista"/>
        <w:numPr>
          <w:ilvl w:val="1"/>
          <w:numId w:val="7"/>
        </w:numPr>
        <w:spacing w:line="360" w:lineRule="auto"/>
        <w:jc w:val="left"/>
        <w:rPr>
          <w:sz w:val="24"/>
          <w:szCs w:val="24"/>
          <w:lang w:val="en-US"/>
        </w:rPr>
      </w:pPr>
      <w:r w:rsidRPr="00BE7F76">
        <w:rPr>
          <w:sz w:val="24"/>
          <w:szCs w:val="24"/>
          <w:lang w:val="en-US"/>
        </w:rPr>
        <w:t>Each teacher can have only one role.</w:t>
      </w:r>
    </w:p>
    <w:p w14:paraId="2DA0B4DE" w14:textId="77777777" w:rsidR="00BE7F76" w:rsidRPr="00BE7F76" w:rsidRDefault="00BE7F76" w:rsidP="00CE3BC3">
      <w:pPr>
        <w:pStyle w:val="PargrafodaLista"/>
        <w:numPr>
          <w:ilvl w:val="1"/>
          <w:numId w:val="7"/>
        </w:numPr>
        <w:spacing w:line="360" w:lineRule="auto"/>
        <w:jc w:val="left"/>
        <w:rPr>
          <w:sz w:val="24"/>
          <w:szCs w:val="24"/>
          <w:lang w:val="en-US"/>
        </w:rPr>
      </w:pPr>
      <w:r w:rsidRPr="00BE7F76">
        <w:rPr>
          <w:sz w:val="24"/>
          <w:szCs w:val="24"/>
          <w:lang w:val="en-US"/>
        </w:rPr>
        <w:t>The roles associated with the viva are:</w:t>
      </w:r>
    </w:p>
    <w:p w14:paraId="09476AD0" w14:textId="77777777" w:rsidR="00BE7F76" w:rsidRPr="00BE7F76" w:rsidRDefault="00BE7F76" w:rsidP="00CE3BC3">
      <w:pPr>
        <w:pStyle w:val="PargrafodaLista"/>
        <w:numPr>
          <w:ilvl w:val="2"/>
          <w:numId w:val="7"/>
        </w:numPr>
        <w:spacing w:line="360" w:lineRule="auto"/>
        <w:jc w:val="left"/>
        <w:rPr>
          <w:sz w:val="24"/>
          <w:szCs w:val="24"/>
          <w:lang w:val="en-US"/>
        </w:rPr>
      </w:pPr>
      <w:r w:rsidRPr="00BE7F76">
        <w:rPr>
          <w:sz w:val="24"/>
          <w:szCs w:val="24"/>
          <w:lang w:val="en-US"/>
        </w:rPr>
        <w:t>one jury President (mandatory)</w:t>
      </w:r>
    </w:p>
    <w:p w14:paraId="13D96FF4" w14:textId="77777777" w:rsidR="00BE7F76" w:rsidRPr="00BE7F76" w:rsidRDefault="00BE7F76" w:rsidP="00CE3BC3">
      <w:pPr>
        <w:pStyle w:val="PargrafodaLista"/>
        <w:numPr>
          <w:ilvl w:val="2"/>
          <w:numId w:val="7"/>
        </w:numPr>
        <w:spacing w:line="360" w:lineRule="auto"/>
        <w:jc w:val="left"/>
        <w:rPr>
          <w:sz w:val="24"/>
          <w:szCs w:val="24"/>
          <w:lang w:val="en-US"/>
        </w:rPr>
      </w:pPr>
      <w:r w:rsidRPr="00BE7F76">
        <w:rPr>
          <w:sz w:val="24"/>
          <w:szCs w:val="24"/>
          <w:lang w:val="en-US"/>
        </w:rPr>
        <w:t>one Advisor (mandatory)</w:t>
      </w:r>
    </w:p>
    <w:p w14:paraId="17A89492" w14:textId="77777777" w:rsidR="00BE7F76" w:rsidRPr="00BE7F76" w:rsidRDefault="00BE7F76" w:rsidP="00CE3BC3">
      <w:pPr>
        <w:pStyle w:val="PargrafodaLista"/>
        <w:numPr>
          <w:ilvl w:val="2"/>
          <w:numId w:val="7"/>
        </w:numPr>
        <w:spacing w:line="360" w:lineRule="auto"/>
        <w:jc w:val="left"/>
        <w:rPr>
          <w:sz w:val="24"/>
          <w:szCs w:val="24"/>
          <w:lang w:val="en-US"/>
        </w:rPr>
      </w:pPr>
      <w:r w:rsidRPr="00BE7F76">
        <w:rPr>
          <w:sz w:val="24"/>
          <w:szCs w:val="24"/>
          <w:lang w:val="en-US"/>
        </w:rPr>
        <w:t>zero or more Co-advisors (optional)</w:t>
      </w:r>
    </w:p>
    <w:p w14:paraId="5F6E60D3" w14:textId="4790E438" w:rsidR="00BE7F76" w:rsidRDefault="00BE7F76" w:rsidP="00CE3BC3">
      <w:pPr>
        <w:pStyle w:val="PargrafodaLista"/>
        <w:numPr>
          <w:ilvl w:val="2"/>
          <w:numId w:val="7"/>
        </w:numPr>
        <w:spacing w:line="360" w:lineRule="auto"/>
        <w:jc w:val="left"/>
        <w:rPr>
          <w:sz w:val="24"/>
          <w:szCs w:val="24"/>
          <w:lang w:val="en-US"/>
        </w:rPr>
      </w:pPr>
      <w:r w:rsidRPr="00BE7F76">
        <w:rPr>
          <w:sz w:val="24"/>
          <w:szCs w:val="24"/>
          <w:lang w:val="en-US"/>
        </w:rPr>
        <w:t>zero or more Supervisors (optional</w:t>
      </w:r>
      <w:r>
        <w:rPr>
          <w:sz w:val="24"/>
          <w:szCs w:val="24"/>
          <w:lang w:val="en-US"/>
        </w:rPr>
        <w:t>)</w:t>
      </w:r>
    </w:p>
    <w:p w14:paraId="5B7B84C0" w14:textId="369781FC" w:rsidR="00BE7F76" w:rsidRDefault="00BE7F76" w:rsidP="00CE3BC3">
      <w:pPr>
        <w:pStyle w:val="PargrafodaLista"/>
        <w:numPr>
          <w:ilvl w:val="0"/>
          <w:numId w:val="7"/>
        </w:numPr>
        <w:spacing w:line="360" w:lineRule="auto"/>
        <w:jc w:val="left"/>
        <w:rPr>
          <w:b/>
          <w:bCs/>
          <w:sz w:val="24"/>
          <w:szCs w:val="24"/>
          <w:lang w:val="en-US"/>
        </w:rPr>
      </w:pPr>
      <w:r w:rsidRPr="00BE7F76">
        <w:rPr>
          <w:b/>
          <w:bCs/>
          <w:sz w:val="24"/>
          <w:szCs w:val="24"/>
          <w:lang w:val="en-US"/>
        </w:rPr>
        <w:t>Pros and Cons of the Options:</w:t>
      </w:r>
    </w:p>
    <w:p w14:paraId="43493F18" w14:textId="77777777" w:rsidR="00BE7F76" w:rsidRDefault="00BE7F76" w:rsidP="00CE3BC3">
      <w:pPr>
        <w:pStyle w:val="PargrafodaLista"/>
        <w:numPr>
          <w:ilvl w:val="1"/>
          <w:numId w:val="7"/>
        </w:numPr>
        <w:spacing w:line="360" w:lineRule="auto"/>
        <w:jc w:val="left"/>
        <w:rPr>
          <w:sz w:val="24"/>
          <w:szCs w:val="24"/>
          <w:lang w:val="en-US"/>
        </w:rPr>
      </w:pPr>
      <w:r w:rsidRPr="001900DE">
        <w:rPr>
          <w:sz w:val="24"/>
          <w:szCs w:val="24"/>
          <w:lang w:val="en-US"/>
        </w:rPr>
        <w:t>Option 1</w:t>
      </w:r>
    </w:p>
    <w:p w14:paraId="74BC9AAD" w14:textId="77777777" w:rsidR="005F28AD" w:rsidRPr="005F28AD" w:rsidRDefault="005F28AD" w:rsidP="00CE3BC3">
      <w:pPr>
        <w:pStyle w:val="PargrafodaLista"/>
        <w:numPr>
          <w:ilvl w:val="2"/>
          <w:numId w:val="7"/>
        </w:numPr>
        <w:spacing w:line="360" w:lineRule="auto"/>
        <w:jc w:val="left"/>
        <w:rPr>
          <w:sz w:val="24"/>
          <w:szCs w:val="24"/>
          <w:lang w:val="en-US"/>
        </w:rPr>
      </w:pPr>
      <w:r w:rsidRPr="005F28AD">
        <w:rPr>
          <w:sz w:val="24"/>
          <w:szCs w:val="24"/>
          <w:lang w:val="en-US"/>
        </w:rPr>
        <w:lastRenderedPageBreak/>
        <w:t>Good, because there is no need to validate the rules for roles in a viva.</w:t>
      </w:r>
    </w:p>
    <w:p w14:paraId="0286D085" w14:textId="77777777" w:rsidR="005F28AD" w:rsidRPr="005F28AD" w:rsidRDefault="005F28AD" w:rsidP="00CE3BC3">
      <w:pPr>
        <w:pStyle w:val="PargrafodaLista"/>
        <w:numPr>
          <w:ilvl w:val="2"/>
          <w:numId w:val="7"/>
        </w:numPr>
        <w:spacing w:line="360" w:lineRule="auto"/>
        <w:jc w:val="left"/>
        <w:rPr>
          <w:sz w:val="24"/>
          <w:szCs w:val="24"/>
          <w:lang w:val="en-US"/>
        </w:rPr>
      </w:pPr>
      <w:r w:rsidRPr="005F28AD">
        <w:rPr>
          <w:sz w:val="24"/>
          <w:szCs w:val="24"/>
          <w:lang w:val="en-US"/>
        </w:rPr>
        <w:t xml:space="preserve">Bad, because there is need to validate that </w:t>
      </w:r>
      <w:proofErr w:type="gramStart"/>
      <w:r w:rsidRPr="005F28AD">
        <w:rPr>
          <w:sz w:val="24"/>
          <w:szCs w:val="24"/>
          <w:lang w:val="en-US"/>
        </w:rPr>
        <w:t>president !</w:t>
      </w:r>
      <w:proofErr w:type="gramEnd"/>
      <w:r w:rsidRPr="005F28AD">
        <w:rPr>
          <w:sz w:val="24"/>
          <w:szCs w:val="24"/>
          <w:lang w:val="en-US"/>
        </w:rPr>
        <w:t xml:space="preserve">= advisor != all </w:t>
      </w:r>
      <w:proofErr w:type="spellStart"/>
      <w:r w:rsidRPr="005F28AD">
        <w:rPr>
          <w:sz w:val="24"/>
          <w:szCs w:val="24"/>
          <w:lang w:val="en-US"/>
        </w:rPr>
        <w:t>CoAdvisors</w:t>
      </w:r>
      <w:proofErr w:type="spellEnd"/>
      <w:r w:rsidRPr="005F28AD">
        <w:rPr>
          <w:sz w:val="24"/>
          <w:szCs w:val="24"/>
          <w:lang w:val="en-US"/>
        </w:rPr>
        <w:t xml:space="preserve"> != all Supervisors</w:t>
      </w:r>
    </w:p>
    <w:p w14:paraId="44F03D6C" w14:textId="77777777" w:rsidR="005F28AD" w:rsidRDefault="005F28AD" w:rsidP="00CE3BC3">
      <w:pPr>
        <w:pStyle w:val="PargrafodaLista"/>
        <w:numPr>
          <w:ilvl w:val="1"/>
          <w:numId w:val="7"/>
        </w:numPr>
        <w:spacing w:line="360" w:lineRule="auto"/>
        <w:jc w:val="left"/>
        <w:rPr>
          <w:sz w:val="24"/>
          <w:szCs w:val="24"/>
          <w:lang w:val="en-US"/>
        </w:rPr>
      </w:pPr>
      <w:r>
        <w:rPr>
          <w:sz w:val="24"/>
          <w:szCs w:val="24"/>
          <w:lang w:val="en-US"/>
        </w:rPr>
        <w:t>Option 2</w:t>
      </w:r>
    </w:p>
    <w:p w14:paraId="4E93F9CD" w14:textId="77777777" w:rsidR="005F28AD" w:rsidRPr="005F28AD" w:rsidRDefault="005F28AD" w:rsidP="00CE3BC3">
      <w:pPr>
        <w:pStyle w:val="PargrafodaLista"/>
        <w:numPr>
          <w:ilvl w:val="2"/>
          <w:numId w:val="7"/>
        </w:numPr>
        <w:spacing w:line="360" w:lineRule="auto"/>
        <w:jc w:val="left"/>
        <w:rPr>
          <w:sz w:val="24"/>
          <w:szCs w:val="24"/>
          <w:lang w:val="en-US"/>
        </w:rPr>
      </w:pPr>
      <w:r w:rsidRPr="005F28AD">
        <w:rPr>
          <w:sz w:val="24"/>
          <w:szCs w:val="24"/>
          <w:lang w:val="en-US"/>
        </w:rPr>
        <w:t xml:space="preserve">Good, because there is no need to validate that </w:t>
      </w:r>
      <w:proofErr w:type="gramStart"/>
      <w:r w:rsidRPr="005F28AD">
        <w:rPr>
          <w:sz w:val="24"/>
          <w:szCs w:val="24"/>
          <w:lang w:val="en-US"/>
        </w:rPr>
        <w:t>president !</w:t>
      </w:r>
      <w:proofErr w:type="gramEnd"/>
      <w:r w:rsidRPr="005F28AD">
        <w:rPr>
          <w:sz w:val="24"/>
          <w:szCs w:val="24"/>
          <w:lang w:val="en-US"/>
        </w:rPr>
        <w:t xml:space="preserve">= advisor != all </w:t>
      </w:r>
      <w:proofErr w:type="spellStart"/>
      <w:r w:rsidRPr="005F28AD">
        <w:rPr>
          <w:sz w:val="24"/>
          <w:szCs w:val="24"/>
          <w:lang w:val="en-US"/>
        </w:rPr>
        <w:t>CoAdvisors</w:t>
      </w:r>
      <w:proofErr w:type="spellEnd"/>
      <w:r w:rsidRPr="005F28AD">
        <w:rPr>
          <w:sz w:val="24"/>
          <w:szCs w:val="24"/>
          <w:lang w:val="en-US"/>
        </w:rPr>
        <w:t xml:space="preserve"> != all Supervisors</w:t>
      </w:r>
    </w:p>
    <w:p w14:paraId="1DE3036B" w14:textId="77777777" w:rsidR="005F28AD" w:rsidRPr="005F28AD" w:rsidRDefault="005F28AD" w:rsidP="00CE3BC3">
      <w:pPr>
        <w:pStyle w:val="PargrafodaLista"/>
        <w:numPr>
          <w:ilvl w:val="2"/>
          <w:numId w:val="7"/>
        </w:numPr>
        <w:spacing w:line="360" w:lineRule="auto"/>
        <w:jc w:val="left"/>
        <w:rPr>
          <w:sz w:val="24"/>
          <w:szCs w:val="24"/>
          <w:lang w:val="en-US"/>
        </w:rPr>
      </w:pPr>
      <w:r w:rsidRPr="005F28AD">
        <w:rPr>
          <w:sz w:val="24"/>
          <w:szCs w:val="24"/>
          <w:lang w:val="en-US"/>
        </w:rPr>
        <w:t>Bad, because there is need to validate if the Set has at least one element with role president and advisor</w:t>
      </w:r>
    </w:p>
    <w:p w14:paraId="7728EC2F" w14:textId="3767A481" w:rsidR="00BE7F76" w:rsidRDefault="005F28AD" w:rsidP="00CE3BC3">
      <w:pPr>
        <w:pStyle w:val="PargrafodaLista"/>
        <w:numPr>
          <w:ilvl w:val="0"/>
          <w:numId w:val="7"/>
        </w:numPr>
        <w:spacing w:line="360" w:lineRule="auto"/>
        <w:jc w:val="left"/>
        <w:rPr>
          <w:sz w:val="24"/>
          <w:szCs w:val="24"/>
          <w:lang w:val="en-US"/>
        </w:rPr>
      </w:pPr>
      <w:r w:rsidRPr="005F28AD">
        <w:rPr>
          <w:b/>
          <w:bCs/>
          <w:sz w:val="24"/>
          <w:szCs w:val="24"/>
          <w:lang w:val="en-US"/>
        </w:rPr>
        <w:t>Decision Outcome</w:t>
      </w:r>
      <w:r>
        <w:rPr>
          <w:b/>
          <w:bCs/>
          <w:sz w:val="24"/>
          <w:szCs w:val="24"/>
          <w:lang w:val="en-US"/>
        </w:rPr>
        <w:t xml:space="preserve">: </w:t>
      </w:r>
      <w:r w:rsidR="0043467F" w:rsidRPr="0043467F">
        <w:rPr>
          <w:sz w:val="24"/>
          <w:szCs w:val="24"/>
          <w:lang w:val="en-US"/>
        </w:rPr>
        <w:t>Chosen option 2, because it's more flexible, and it's easier to check if a set has certain elements than validate equality across 4 fields.</w:t>
      </w:r>
    </w:p>
    <w:p w14:paraId="1EACF338" w14:textId="01641524" w:rsidR="0043467F" w:rsidRDefault="0043467F" w:rsidP="00CE3BC3">
      <w:pPr>
        <w:pStyle w:val="PargrafodaLista"/>
        <w:numPr>
          <w:ilvl w:val="0"/>
          <w:numId w:val="7"/>
        </w:numPr>
        <w:spacing w:line="360" w:lineRule="auto"/>
        <w:jc w:val="left"/>
        <w:rPr>
          <w:b/>
          <w:bCs/>
          <w:sz w:val="24"/>
          <w:szCs w:val="24"/>
          <w:lang w:val="en-US"/>
        </w:rPr>
      </w:pPr>
      <w:r w:rsidRPr="0043467F">
        <w:rPr>
          <w:b/>
          <w:bCs/>
          <w:sz w:val="24"/>
          <w:szCs w:val="24"/>
          <w:lang w:val="en-US"/>
        </w:rPr>
        <w:t>Positive Consequences:</w:t>
      </w:r>
    </w:p>
    <w:p w14:paraId="2CEF8848" w14:textId="77777777" w:rsidR="000D1DD6" w:rsidRPr="000D1DD6" w:rsidRDefault="000D1DD6" w:rsidP="00CE3BC3">
      <w:pPr>
        <w:pStyle w:val="PargrafodaLista"/>
        <w:numPr>
          <w:ilvl w:val="1"/>
          <w:numId w:val="7"/>
        </w:numPr>
        <w:spacing w:line="360" w:lineRule="auto"/>
        <w:jc w:val="left"/>
        <w:rPr>
          <w:sz w:val="24"/>
          <w:szCs w:val="24"/>
          <w:lang w:val="en-US"/>
        </w:rPr>
      </w:pPr>
      <w:r w:rsidRPr="000D1DD6">
        <w:rPr>
          <w:sz w:val="24"/>
          <w:szCs w:val="24"/>
          <w:lang w:val="en-US"/>
        </w:rPr>
        <w:t>Easier to implement.</w:t>
      </w:r>
    </w:p>
    <w:p w14:paraId="7C4BF0F1" w14:textId="77777777" w:rsidR="000D1DD6" w:rsidRPr="000D1DD6" w:rsidRDefault="000D1DD6" w:rsidP="00CE3BC3">
      <w:pPr>
        <w:pStyle w:val="PargrafodaLista"/>
        <w:numPr>
          <w:ilvl w:val="1"/>
          <w:numId w:val="7"/>
        </w:numPr>
        <w:spacing w:line="360" w:lineRule="auto"/>
        <w:jc w:val="left"/>
        <w:rPr>
          <w:sz w:val="24"/>
          <w:szCs w:val="24"/>
          <w:lang w:val="en-US"/>
        </w:rPr>
      </w:pPr>
      <w:r w:rsidRPr="000D1DD6">
        <w:rPr>
          <w:sz w:val="24"/>
          <w:szCs w:val="24"/>
          <w:lang w:val="en-US"/>
        </w:rPr>
        <w:t>Better for maintainability (in case new roles are required in the jury)</w:t>
      </w:r>
    </w:p>
    <w:p w14:paraId="5FC668E6" w14:textId="4092EDFF" w:rsidR="000D1DD6" w:rsidRDefault="000D1DD6" w:rsidP="00CE3BC3">
      <w:pPr>
        <w:pStyle w:val="PargrafodaLista"/>
        <w:numPr>
          <w:ilvl w:val="0"/>
          <w:numId w:val="7"/>
        </w:numPr>
        <w:spacing w:line="360" w:lineRule="auto"/>
        <w:jc w:val="left"/>
        <w:rPr>
          <w:b/>
          <w:bCs/>
          <w:sz w:val="24"/>
          <w:szCs w:val="24"/>
          <w:lang w:val="en-US"/>
        </w:rPr>
      </w:pPr>
      <w:r w:rsidRPr="000D1DD6">
        <w:rPr>
          <w:b/>
          <w:bCs/>
          <w:sz w:val="24"/>
          <w:szCs w:val="24"/>
          <w:lang w:val="en-US"/>
        </w:rPr>
        <w:t xml:space="preserve">Negative </w:t>
      </w:r>
      <w:r w:rsidRPr="0043467F">
        <w:rPr>
          <w:b/>
          <w:bCs/>
          <w:sz w:val="24"/>
          <w:szCs w:val="24"/>
          <w:lang w:val="en-US"/>
        </w:rPr>
        <w:t>Consequences:</w:t>
      </w:r>
    </w:p>
    <w:p w14:paraId="44648BBF" w14:textId="77777777" w:rsidR="000D1DD6" w:rsidRPr="000D1DD6" w:rsidRDefault="000D1DD6" w:rsidP="00CE3BC3">
      <w:pPr>
        <w:pStyle w:val="PargrafodaLista"/>
        <w:numPr>
          <w:ilvl w:val="1"/>
          <w:numId w:val="7"/>
        </w:numPr>
        <w:spacing w:line="360" w:lineRule="auto"/>
        <w:rPr>
          <w:sz w:val="24"/>
          <w:szCs w:val="24"/>
          <w:lang w:val="en-US"/>
        </w:rPr>
      </w:pPr>
      <w:r w:rsidRPr="000D1DD6">
        <w:rPr>
          <w:sz w:val="24"/>
          <w:szCs w:val="24"/>
          <w:lang w:val="en-US"/>
        </w:rPr>
        <w:t>The viva model does not express the domain as much.</w:t>
      </w:r>
    </w:p>
    <w:p w14:paraId="453DBB10" w14:textId="31357D87" w:rsidR="0043467F" w:rsidRDefault="00C00E06" w:rsidP="00C00E06">
      <w:pPr>
        <w:pStyle w:val="Ttulo2"/>
        <w:rPr>
          <w:lang w:val="en-US"/>
        </w:rPr>
      </w:pPr>
      <w:bookmarkStart w:id="16" w:name="_Toc169445113"/>
      <w:r w:rsidRPr="00C00E06">
        <w:rPr>
          <w:lang w:val="en-US"/>
        </w:rPr>
        <w:t>Role Operations</w:t>
      </w:r>
      <w:bookmarkEnd w:id="16"/>
    </w:p>
    <w:p w14:paraId="7C85E074" w14:textId="77777777" w:rsidR="00C00E06" w:rsidRPr="00C00E06" w:rsidRDefault="00C00E06" w:rsidP="00C00E06">
      <w:pPr>
        <w:rPr>
          <w:lang w:val="en-US"/>
        </w:rPr>
      </w:pPr>
    </w:p>
    <w:p w14:paraId="23A1BEB0" w14:textId="2E6C8758" w:rsidR="00C00E06" w:rsidRDefault="00C00E06" w:rsidP="00CE3BC3">
      <w:pPr>
        <w:pStyle w:val="PargrafodaLista"/>
        <w:numPr>
          <w:ilvl w:val="0"/>
          <w:numId w:val="7"/>
        </w:numPr>
        <w:spacing w:line="360" w:lineRule="auto"/>
        <w:jc w:val="left"/>
        <w:rPr>
          <w:sz w:val="24"/>
          <w:szCs w:val="24"/>
          <w:lang w:val="en-US"/>
        </w:rPr>
      </w:pPr>
      <w:r w:rsidRPr="001900DE">
        <w:rPr>
          <w:b/>
          <w:bCs/>
          <w:sz w:val="24"/>
          <w:szCs w:val="24"/>
          <w:lang w:val="en-US"/>
        </w:rPr>
        <w:t xml:space="preserve">Context and Problem Statement: </w:t>
      </w:r>
    </w:p>
    <w:p w14:paraId="47AF192E" w14:textId="77777777" w:rsidR="00C00E06" w:rsidRPr="00C00E06" w:rsidRDefault="00C00E06" w:rsidP="00CE3BC3">
      <w:pPr>
        <w:pStyle w:val="PargrafodaLista"/>
        <w:numPr>
          <w:ilvl w:val="1"/>
          <w:numId w:val="7"/>
        </w:numPr>
        <w:spacing w:line="360" w:lineRule="auto"/>
        <w:jc w:val="left"/>
        <w:rPr>
          <w:sz w:val="24"/>
          <w:szCs w:val="24"/>
          <w:lang w:val="en-US"/>
        </w:rPr>
      </w:pPr>
      <w:r w:rsidRPr="00C00E06">
        <w:rPr>
          <w:sz w:val="24"/>
          <w:szCs w:val="24"/>
          <w:lang w:val="en-US"/>
        </w:rPr>
        <w:t>Where should the role operations be kept?</w:t>
      </w:r>
    </w:p>
    <w:p w14:paraId="2365C970" w14:textId="77777777" w:rsidR="00C00E06" w:rsidRPr="00C00E06" w:rsidRDefault="00C00E06" w:rsidP="00CE3BC3">
      <w:pPr>
        <w:pStyle w:val="PargrafodaLista"/>
        <w:numPr>
          <w:ilvl w:val="1"/>
          <w:numId w:val="7"/>
        </w:numPr>
        <w:spacing w:line="360" w:lineRule="auto"/>
        <w:jc w:val="left"/>
        <w:rPr>
          <w:sz w:val="24"/>
          <w:szCs w:val="24"/>
          <w:lang w:val="en-US"/>
        </w:rPr>
      </w:pPr>
      <w:r w:rsidRPr="00C00E06">
        <w:rPr>
          <w:sz w:val="24"/>
          <w:szCs w:val="24"/>
          <w:lang w:val="en-US"/>
        </w:rPr>
        <w:t>Companion object?</w:t>
      </w:r>
    </w:p>
    <w:p w14:paraId="1834F049" w14:textId="12ED8B5B" w:rsidR="00C00E06" w:rsidRDefault="00C00E06" w:rsidP="00CE3BC3">
      <w:pPr>
        <w:pStyle w:val="PargrafodaLista"/>
        <w:numPr>
          <w:ilvl w:val="1"/>
          <w:numId w:val="7"/>
        </w:numPr>
        <w:spacing w:line="360" w:lineRule="auto"/>
        <w:jc w:val="left"/>
        <w:rPr>
          <w:sz w:val="24"/>
          <w:szCs w:val="24"/>
          <w:lang w:val="en-US"/>
        </w:rPr>
      </w:pPr>
      <w:r w:rsidRPr="00C00E06">
        <w:rPr>
          <w:sz w:val="24"/>
          <w:szCs w:val="24"/>
          <w:lang w:val="en-US"/>
        </w:rPr>
        <w:t>Module?</w:t>
      </w:r>
    </w:p>
    <w:p w14:paraId="0F1D3C7A" w14:textId="77777777" w:rsidR="00C00E06" w:rsidRDefault="00C00E06" w:rsidP="00CE3BC3">
      <w:pPr>
        <w:pStyle w:val="PargrafodaLista"/>
        <w:numPr>
          <w:ilvl w:val="0"/>
          <w:numId w:val="7"/>
        </w:numPr>
        <w:spacing w:line="360" w:lineRule="auto"/>
        <w:jc w:val="left"/>
        <w:rPr>
          <w:b/>
          <w:bCs/>
          <w:sz w:val="24"/>
          <w:szCs w:val="24"/>
          <w:lang w:val="en-US"/>
        </w:rPr>
      </w:pPr>
      <w:r w:rsidRPr="001900DE">
        <w:rPr>
          <w:b/>
          <w:bCs/>
          <w:sz w:val="24"/>
          <w:szCs w:val="24"/>
          <w:lang w:val="en-US"/>
        </w:rPr>
        <w:t>Considered Options:</w:t>
      </w:r>
    </w:p>
    <w:p w14:paraId="6FA5D608" w14:textId="3E86BB16" w:rsidR="00C00E06" w:rsidRDefault="00C00E06" w:rsidP="00CE3BC3">
      <w:pPr>
        <w:pStyle w:val="PargrafodaLista"/>
        <w:numPr>
          <w:ilvl w:val="1"/>
          <w:numId w:val="7"/>
        </w:numPr>
        <w:spacing w:line="360" w:lineRule="auto"/>
        <w:jc w:val="left"/>
        <w:rPr>
          <w:sz w:val="24"/>
          <w:szCs w:val="24"/>
          <w:lang w:val="en-US"/>
        </w:rPr>
      </w:pPr>
      <w:r w:rsidRPr="001900DE">
        <w:rPr>
          <w:sz w:val="24"/>
          <w:szCs w:val="24"/>
          <w:lang w:val="en-US"/>
        </w:rPr>
        <w:t>Option 1</w:t>
      </w:r>
      <w:r w:rsidR="001F42A7" w:rsidRPr="001F42A7">
        <w:t xml:space="preserve"> </w:t>
      </w:r>
      <w:r w:rsidR="001F42A7" w:rsidRPr="001F42A7">
        <w:rPr>
          <w:sz w:val="24"/>
          <w:szCs w:val="24"/>
          <w:lang w:val="en-US"/>
        </w:rPr>
        <w:t>- Module</w:t>
      </w:r>
    </w:p>
    <w:p w14:paraId="4810D636" w14:textId="4398F4FB" w:rsidR="00C00E06" w:rsidRDefault="001F42A7" w:rsidP="004B7970">
      <w:pPr>
        <w:pStyle w:val="PargrafodaLista"/>
        <w:spacing w:line="360" w:lineRule="auto"/>
        <w:ind w:left="1440"/>
        <w:rPr>
          <w:sz w:val="24"/>
          <w:szCs w:val="24"/>
          <w:lang w:val="en-US"/>
        </w:rPr>
      </w:pPr>
      <w:r w:rsidRPr="001F42A7">
        <w:rPr>
          <w:noProof/>
          <w:lang w:val="en-US"/>
        </w:rPr>
        <w:lastRenderedPageBreak/>
        <w:drawing>
          <wp:inline distT="0" distB="0" distL="0" distR="0" wp14:anchorId="42C9FACE" wp14:editId="34F0FE8C">
            <wp:extent cx="4287137" cy="2695699"/>
            <wp:effectExtent l="0" t="0" r="0" b="0"/>
            <wp:docPr id="9427707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7077" name="Imagem 1" descr="Uma imagem com texto, captura de ecrã, Tipo de letra&#10;&#10;Descrição gerada automaticamente"/>
                    <pic:cNvPicPr/>
                  </pic:nvPicPr>
                  <pic:blipFill>
                    <a:blip r:embed="rId15"/>
                    <a:stretch>
                      <a:fillRect/>
                    </a:stretch>
                  </pic:blipFill>
                  <pic:spPr>
                    <a:xfrm>
                      <a:off x="0" y="0"/>
                      <a:ext cx="4299251" cy="2703316"/>
                    </a:xfrm>
                    <a:prstGeom prst="rect">
                      <a:avLst/>
                    </a:prstGeom>
                  </pic:spPr>
                </pic:pic>
              </a:graphicData>
            </a:graphic>
          </wp:inline>
        </w:drawing>
      </w:r>
    </w:p>
    <w:p w14:paraId="48F69F45" w14:textId="6CB8D6AA" w:rsidR="00C00E06" w:rsidRDefault="00C00E06" w:rsidP="00CE3BC3">
      <w:pPr>
        <w:pStyle w:val="PargrafodaLista"/>
        <w:numPr>
          <w:ilvl w:val="1"/>
          <w:numId w:val="7"/>
        </w:numPr>
        <w:spacing w:line="360" w:lineRule="auto"/>
        <w:jc w:val="left"/>
        <w:rPr>
          <w:sz w:val="24"/>
          <w:szCs w:val="24"/>
          <w:lang w:val="en-US"/>
        </w:rPr>
      </w:pPr>
      <w:r>
        <w:rPr>
          <w:sz w:val="24"/>
          <w:szCs w:val="24"/>
          <w:lang w:val="en-US"/>
        </w:rPr>
        <w:t>Option 2</w:t>
      </w:r>
      <w:r w:rsidR="001F42A7" w:rsidRPr="001F42A7">
        <w:rPr>
          <w:sz w:val="24"/>
          <w:szCs w:val="24"/>
          <w:lang w:val="en-US"/>
        </w:rPr>
        <w:t xml:space="preserve"> - Companion Object</w:t>
      </w:r>
    </w:p>
    <w:p w14:paraId="3849091C" w14:textId="04B23242" w:rsidR="00C00E06" w:rsidRDefault="00C00E06" w:rsidP="004B7970">
      <w:pPr>
        <w:pStyle w:val="PargrafodaLista"/>
        <w:spacing w:line="360" w:lineRule="auto"/>
        <w:ind w:left="1440"/>
        <w:rPr>
          <w:sz w:val="24"/>
          <w:szCs w:val="24"/>
          <w:lang w:val="en-US"/>
        </w:rPr>
      </w:pPr>
      <w:r>
        <w:rPr>
          <w:sz w:val="24"/>
          <w:szCs w:val="24"/>
          <w:lang w:val="en-US"/>
        </w:rPr>
        <w:t xml:space="preserve"> </w:t>
      </w:r>
      <w:r w:rsidR="00535E75" w:rsidRPr="00535E75">
        <w:rPr>
          <w:noProof/>
          <w:sz w:val="24"/>
          <w:szCs w:val="24"/>
          <w:lang w:val="en-US"/>
        </w:rPr>
        <w:drawing>
          <wp:inline distT="0" distB="0" distL="0" distR="0" wp14:anchorId="20BCC84A" wp14:editId="3BE96AC7">
            <wp:extent cx="4215741" cy="1720877"/>
            <wp:effectExtent l="0" t="0" r="0" b="0"/>
            <wp:docPr id="146605277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52774" name="Imagem 1" descr="Uma imagem com texto, captura de ecrã, Tipo de letra&#10;&#10;Descrição gerada automaticamente"/>
                    <pic:cNvPicPr/>
                  </pic:nvPicPr>
                  <pic:blipFill>
                    <a:blip r:embed="rId16"/>
                    <a:stretch>
                      <a:fillRect/>
                    </a:stretch>
                  </pic:blipFill>
                  <pic:spPr>
                    <a:xfrm>
                      <a:off x="0" y="0"/>
                      <a:ext cx="4246652" cy="1733495"/>
                    </a:xfrm>
                    <a:prstGeom prst="rect">
                      <a:avLst/>
                    </a:prstGeom>
                  </pic:spPr>
                </pic:pic>
              </a:graphicData>
            </a:graphic>
          </wp:inline>
        </w:drawing>
      </w:r>
    </w:p>
    <w:p w14:paraId="28F0FC6A" w14:textId="644C10B1" w:rsidR="00C00E06" w:rsidRPr="00535E75" w:rsidRDefault="00C00E06" w:rsidP="00CE3BC3">
      <w:pPr>
        <w:pStyle w:val="PargrafodaLista"/>
        <w:numPr>
          <w:ilvl w:val="0"/>
          <w:numId w:val="7"/>
        </w:numPr>
        <w:spacing w:line="360" w:lineRule="auto"/>
        <w:jc w:val="left"/>
        <w:rPr>
          <w:b/>
          <w:bCs/>
          <w:sz w:val="24"/>
          <w:szCs w:val="24"/>
          <w:lang w:val="en-US"/>
        </w:rPr>
      </w:pPr>
      <w:r w:rsidRPr="00535E75">
        <w:rPr>
          <w:b/>
          <w:bCs/>
          <w:sz w:val="24"/>
          <w:szCs w:val="24"/>
          <w:lang w:val="en-US"/>
        </w:rPr>
        <w:t>Pros and Cons of the Options:</w:t>
      </w:r>
    </w:p>
    <w:p w14:paraId="40103684" w14:textId="77777777" w:rsidR="00C00E06" w:rsidRDefault="00C00E06" w:rsidP="00CE3BC3">
      <w:pPr>
        <w:pStyle w:val="PargrafodaLista"/>
        <w:numPr>
          <w:ilvl w:val="1"/>
          <w:numId w:val="7"/>
        </w:numPr>
        <w:spacing w:line="360" w:lineRule="auto"/>
        <w:jc w:val="left"/>
        <w:rPr>
          <w:sz w:val="24"/>
          <w:szCs w:val="24"/>
          <w:lang w:val="en-US"/>
        </w:rPr>
      </w:pPr>
      <w:r w:rsidRPr="001900DE">
        <w:rPr>
          <w:sz w:val="24"/>
          <w:szCs w:val="24"/>
          <w:lang w:val="en-US"/>
        </w:rPr>
        <w:t>Option 1</w:t>
      </w:r>
    </w:p>
    <w:p w14:paraId="05A5CB38" w14:textId="13677FC6" w:rsidR="00AF2A7E" w:rsidRPr="00AF2A7E" w:rsidRDefault="00AF2A7E" w:rsidP="00CE3BC3">
      <w:pPr>
        <w:pStyle w:val="PargrafodaLista"/>
        <w:numPr>
          <w:ilvl w:val="2"/>
          <w:numId w:val="7"/>
        </w:numPr>
        <w:spacing w:line="360" w:lineRule="auto"/>
        <w:jc w:val="left"/>
        <w:rPr>
          <w:sz w:val="24"/>
          <w:szCs w:val="24"/>
          <w:lang w:val="en-US"/>
        </w:rPr>
      </w:pPr>
      <w:r w:rsidRPr="00AF2A7E">
        <w:rPr>
          <w:sz w:val="24"/>
          <w:szCs w:val="24"/>
          <w:lang w:val="en-US"/>
        </w:rPr>
        <w:t>Good, because there is a clear separation between data model and its operations/</w:t>
      </w:r>
      <w:r w:rsidR="00286F18" w:rsidRPr="00AF2A7E">
        <w:rPr>
          <w:sz w:val="24"/>
          <w:szCs w:val="24"/>
          <w:lang w:val="en-US"/>
        </w:rPr>
        <w:t>behaviors</w:t>
      </w:r>
      <w:r w:rsidRPr="00AF2A7E">
        <w:rPr>
          <w:sz w:val="24"/>
          <w:szCs w:val="24"/>
          <w:lang w:val="en-US"/>
        </w:rPr>
        <w:t>.</w:t>
      </w:r>
    </w:p>
    <w:p w14:paraId="5C487F1C" w14:textId="50471D32" w:rsidR="00AF2A7E" w:rsidRPr="00AF2A7E" w:rsidRDefault="00AF2A7E" w:rsidP="00CE3BC3">
      <w:pPr>
        <w:pStyle w:val="PargrafodaLista"/>
        <w:numPr>
          <w:ilvl w:val="2"/>
          <w:numId w:val="7"/>
        </w:numPr>
        <w:spacing w:line="360" w:lineRule="auto"/>
        <w:jc w:val="left"/>
        <w:rPr>
          <w:sz w:val="24"/>
          <w:szCs w:val="24"/>
          <w:lang w:val="en-US"/>
        </w:rPr>
      </w:pPr>
      <w:r w:rsidRPr="00AF2A7E">
        <w:rPr>
          <w:sz w:val="24"/>
          <w:szCs w:val="24"/>
          <w:lang w:val="en-US"/>
        </w:rPr>
        <w:t>Arguably Bad, because when creating a Viva, it depends on Role Service/Ops to validate the viva. This creates a coupling between the Viva model and the Role Operations.</w:t>
      </w:r>
      <w:r>
        <w:rPr>
          <w:sz w:val="24"/>
          <w:szCs w:val="24"/>
          <w:lang w:val="en-US"/>
        </w:rPr>
        <w:t xml:space="preserve"> (</w:t>
      </w:r>
      <w:r w:rsidRPr="00AF2A7E">
        <w:rPr>
          <w:sz w:val="24"/>
          <w:szCs w:val="24"/>
          <w:lang w:val="en-US"/>
        </w:rPr>
        <w:t xml:space="preserve">Opposing argument: there is no problem with using operations from another "entity" </w:t>
      </w:r>
      <w:proofErr w:type="gramStart"/>
      <w:r w:rsidRPr="00AF2A7E">
        <w:rPr>
          <w:sz w:val="24"/>
          <w:szCs w:val="24"/>
          <w:lang w:val="en-US"/>
        </w:rPr>
        <w:t>in a given</w:t>
      </w:r>
      <w:proofErr w:type="gramEnd"/>
      <w:r w:rsidRPr="00AF2A7E">
        <w:rPr>
          <w:sz w:val="24"/>
          <w:szCs w:val="24"/>
          <w:lang w:val="en-US"/>
        </w:rPr>
        <w:t xml:space="preserve"> entity's operations.</w:t>
      </w:r>
      <w:r>
        <w:rPr>
          <w:sz w:val="24"/>
          <w:szCs w:val="24"/>
          <w:lang w:val="en-US"/>
        </w:rPr>
        <w:t>)</w:t>
      </w:r>
    </w:p>
    <w:p w14:paraId="0B6C9D15" w14:textId="77777777" w:rsidR="00C00E06" w:rsidRDefault="00C00E06" w:rsidP="00CE3BC3">
      <w:pPr>
        <w:pStyle w:val="PargrafodaLista"/>
        <w:numPr>
          <w:ilvl w:val="1"/>
          <w:numId w:val="7"/>
        </w:numPr>
        <w:spacing w:line="360" w:lineRule="auto"/>
        <w:jc w:val="left"/>
        <w:rPr>
          <w:sz w:val="24"/>
          <w:szCs w:val="24"/>
          <w:lang w:val="en-US"/>
        </w:rPr>
      </w:pPr>
      <w:r>
        <w:rPr>
          <w:sz w:val="24"/>
          <w:szCs w:val="24"/>
          <w:lang w:val="en-US"/>
        </w:rPr>
        <w:t>Option 2</w:t>
      </w:r>
    </w:p>
    <w:p w14:paraId="0BA57212" w14:textId="2C1242DB" w:rsidR="00286F18" w:rsidRPr="00286F18" w:rsidRDefault="00286F18" w:rsidP="00CE3BC3">
      <w:pPr>
        <w:pStyle w:val="PargrafodaLista"/>
        <w:numPr>
          <w:ilvl w:val="2"/>
          <w:numId w:val="7"/>
        </w:numPr>
        <w:spacing w:line="360" w:lineRule="auto"/>
        <w:jc w:val="left"/>
        <w:rPr>
          <w:sz w:val="24"/>
          <w:szCs w:val="24"/>
          <w:lang w:val="en-US"/>
        </w:rPr>
      </w:pPr>
      <w:r w:rsidRPr="00286F18">
        <w:rPr>
          <w:sz w:val="24"/>
          <w:szCs w:val="24"/>
          <w:lang w:val="en-US"/>
        </w:rPr>
        <w:t>Bad, because it couples the data model with operations/behaviors.</w:t>
      </w:r>
    </w:p>
    <w:p w14:paraId="6515D149" w14:textId="77777777" w:rsidR="00286F18" w:rsidRPr="00286F18" w:rsidRDefault="00286F18" w:rsidP="00CE3BC3">
      <w:pPr>
        <w:pStyle w:val="PargrafodaLista"/>
        <w:numPr>
          <w:ilvl w:val="2"/>
          <w:numId w:val="7"/>
        </w:numPr>
        <w:spacing w:line="360" w:lineRule="auto"/>
        <w:jc w:val="left"/>
        <w:rPr>
          <w:sz w:val="24"/>
          <w:szCs w:val="24"/>
          <w:lang w:val="en-US"/>
        </w:rPr>
      </w:pPr>
      <w:r w:rsidRPr="00286F18">
        <w:rPr>
          <w:sz w:val="24"/>
          <w:szCs w:val="24"/>
          <w:lang w:val="en-US"/>
        </w:rPr>
        <w:lastRenderedPageBreak/>
        <w:t>Good, because it's easier to find and work with.</w:t>
      </w:r>
    </w:p>
    <w:p w14:paraId="17FC17AB" w14:textId="3F6C67A3" w:rsidR="00C00E06" w:rsidRPr="00286F18" w:rsidRDefault="00286F18" w:rsidP="00CE3BC3">
      <w:pPr>
        <w:pStyle w:val="PargrafodaLista"/>
        <w:numPr>
          <w:ilvl w:val="2"/>
          <w:numId w:val="7"/>
        </w:numPr>
        <w:spacing w:line="360" w:lineRule="auto"/>
        <w:jc w:val="left"/>
        <w:rPr>
          <w:sz w:val="24"/>
          <w:szCs w:val="24"/>
          <w:lang w:val="en-US"/>
        </w:rPr>
      </w:pPr>
      <w:r w:rsidRPr="00286F18">
        <w:rPr>
          <w:sz w:val="24"/>
          <w:szCs w:val="24"/>
          <w:lang w:val="en-US"/>
        </w:rPr>
        <w:t xml:space="preserve">Arguably Good, because when creating a Viva, it depends on Role instead of </w:t>
      </w:r>
      <w:proofErr w:type="spellStart"/>
      <w:r w:rsidRPr="00286F18">
        <w:rPr>
          <w:sz w:val="24"/>
          <w:szCs w:val="24"/>
          <w:lang w:val="en-US"/>
        </w:rPr>
        <w:t>RoleService</w:t>
      </w:r>
      <w:proofErr w:type="spellEnd"/>
      <w:r w:rsidRPr="00286F18">
        <w:rPr>
          <w:sz w:val="24"/>
          <w:szCs w:val="24"/>
          <w:lang w:val="en-US"/>
        </w:rPr>
        <w:t>.</w:t>
      </w:r>
      <w:r>
        <w:rPr>
          <w:sz w:val="24"/>
          <w:szCs w:val="24"/>
          <w:lang w:val="en-US"/>
        </w:rPr>
        <w:t xml:space="preserve"> (</w:t>
      </w:r>
      <w:r w:rsidRPr="00286F18">
        <w:rPr>
          <w:sz w:val="24"/>
          <w:szCs w:val="24"/>
          <w:lang w:val="en-US"/>
        </w:rPr>
        <w:t xml:space="preserve">Opposing argument: at the end of the </w:t>
      </w:r>
      <w:proofErr w:type="gramStart"/>
      <w:r w:rsidRPr="00286F18">
        <w:rPr>
          <w:sz w:val="24"/>
          <w:szCs w:val="24"/>
          <w:lang w:val="en-US"/>
        </w:rPr>
        <w:t>day</w:t>
      </w:r>
      <w:proofErr w:type="gramEnd"/>
      <w:r w:rsidRPr="00286F18">
        <w:rPr>
          <w:sz w:val="24"/>
          <w:szCs w:val="24"/>
          <w:lang w:val="en-US"/>
        </w:rPr>
        <w:t xml:space="preserve"> it does not matter because its importing operations/behaviors.</w:t>
      </w:r>
      <w:r>
        <w:rPr>
          <w:sz w:val="24"/>
          <w:szCs w:val="24"/>
          <w:lang w:val="en-US"/>
        </w:rPr>
        <w:t>)</w:t>
      </w:r>
    </w:p>
    <w:p w14:paraId="2CAC3F61" w14:textId="431C22F2" w:rsidR="00286F18" w:rsidRPr="00286F18" w:rsidRDefault="00C00E06" w:rsidP="00CE3BC3">
      <w:pPr>
        <w:pStyle w:val="PargrafodaLista"/>
        <w:numPr>
          <w:ilvl w:val="0"/>
          <w:numId w:val="7"/>
        </w:numPr>
        <w:spacing w:line="360" w:lineRule="auto"/>
        <w:jc w:val="left"/>
        <w:rPr>
          <w:b/>
          <w:bCs/>
          <w:sz w:val="24"/>
          <w:szCs w:val="24"/>
          <w:lang w:val="en-US"/>
        </w:rPr>
      </w:pPr>
      <w:r w:rsidRPr="00286F18">
        <w:rPr>
          <w:b/>
          <w:bCs/>
          <w:sz w:val="24"/>
          <w:szCs w:val="24"/>
          <w:lang w:val="en-US"/>
        </w:rPr>
        <w:t xml:space="preserve">Decision Outcome: </w:t>
      </w:r>
      <w:r w:rsidRPr="00286F18">
        <w:rPr>
          <w:sz w:val="24"/>
          <w:szCs w:val="24"/>
          <w:lang w:val="en-US"/>
        </w:rPr>
        <w:t xml:space="preserve">Chosen option </w:t>
      </w:r>
      <w:r w:rsidR="00286F18" w:rsidRPr="00286F18">
        <w:rPr>
          <w:sz w:val="24"/>
          <w:szCs w:val="24"/>
          <w:lang w:val="en-US"/>
        </w:rPr>
        <w:t>1, because we are aiming for clear separation between data model and its operations/behaviors.</w:t>
      </w:r>
    </w:p>
    <w:p w14:paraId="6BB5656F" w14:textId="32AC16B1" w:rsidR="00E06D9E" w:rsidRPr="00E06D9E" w:rsidRDefault="00C00E06" w:rsidP="00CE3BC3">
      <w:pPr>
        <w:pStyle w:val="PargrafodaLista"/>
        <w:numPr>
          <w:ilvl w:val="0"/>
          <w:numId w:val="7"/>
        </w:numPr>
        <w:spacing w:line="360" w:lineRule="auto"/>
        <w:rPr>
          <w:b/>
          <w:bCs/>
          <w:sz w:val="24"/>
          <w:szCs w:val="24"/>
          <w:lang w:val="en-US"/>
        </w:rPr>
      </w:pPr>
      <w:r w:rsidRPr="00E06D9E">
        <w:rPr>
          <w:b/>
          <w:bCs/>
          <w:sz w:val="24"/>
          <w:szCs w:val="24"/>
          <w:lang w:val="en-US"/>
        </w:rPr>
        <w:t>Positive Consequences:</w:t>
      </w:r>
      <w:r w:rsidR="00E06D9E" w:rsidRPr="00E06D9E">
        <w:rPr>
          <w:lang w:val="en-US"/>
        </w:rPr>
        <w:t xml:space="preserve"> </w:t>
      </w:r>
      <w:r w:rsidR="00E06D9E" w:rsidRPr="00E06D9E">
        <w:rPr>
          <w:sz w:val="24"/>
          <w:szCs w:val="24"/>
          <w:lang w:val="en-US"/>
        </w:rPr>
        <w:t>clear separation between data model and its operations/</w:t>
      </w:r>
      <w:proofErr w:type="spellStart"/>
      <w:r w:rsidR="00E06D9E" w:rsidRPr="00E06D9E">
        <w:rPr>
          <w:sz w:val="24"/>
          <w:szCs w:val="24"/>
          <w:lang w:val="en-US"/>
        </w:rPr>
        <w:t>behaviours</w:t>
      </w:r>
      <w:proofErr w:type="spellEnd"/>
      <w:r w:rsidR="00E06D9E" w:rsidRPr="00E06D9E">
        <w:rPr>
          <w:sz w:val="24"/>
          <w:szCs w:val="24"/>
          <w:lang w:val="en-US"/>
        </w:rPr>
        <w:t xml:space="preserve"> which is better for maintainability, testing and possible parallelization.</w:t>
      </w:r>
    </w:p>
    <w:p w14:paraId="609339C7" w14:textId="729B8480" w:rsidR="00C00E06" w:rsidRPr="00E06D9E" w:rsidRDefault="00C00E06" w:rsidP="00CE3BC3">
      <w:pPr>
        <w:pStyle w:val="PargrafodaLista"/>
        <w:numPr>
          <w:ilvl w:val="0"/>
          <w:numId w:val="7"/>
        </w:numPr>
        <w:spacing w:line="360" w:lineRule="auto"/>
        <w:jc w:val="left"/>
        <w:rPr>
          <w:b/>
          <w:bCs/>
          <w:sz w:val="24"/>
          <w:szCs w:val="24"/>
          <w:lang w:val="en-US"/>
        </w:rPr>
      </w:pPr>
      <w:r w:rsidRPr="000D1DD6">
        <w:rPr>
          <w:b/>
          <w:bCs/>
          <w:sz w:val="24"/>
          <w:szCs w:val="24"/>
          <w:lang w:val="en-US"/>
        </w:rPr>
        <w:t xml:space="preserve">Negative </w:t>
      </w:r>
      <w:r w:rsidRPr="0043467F">
        <w:rPr>
          <w:b/>
          <w:bCs/>
          <w:sz w:val="24"/>
          <w:szCs w:val="24"/>
          <w:lang w:val="en-US"/>
        </w:rPr>
        <w:t>Consequences:</w:t>
      </w:r>
      <w:r w:rsidR="00E06D9E">
        <w:rPr>
          <w:b/>
          <w:bCs/>
          <w:sz w:val="24"/>
          <w:szCs w:val="24"/>
          <w:lang w:val="en-US"/>
        </w:rPr>
        <w:t xml:space="preserve"> </w:t>
      </w:r>
      <w:r w:rsidR="00E06D9E">
        <w:rPr>
          <w:sz w:val="24"/>
          <w:szCs w:val="24"/>
          <w:lang w:val="en-US"/>
        </w:rPr>
        <w:t>n/a.</w:t>
      </w:r>
    </w:p>
    <w:p w14:paraId="2A0A1CBC" w14:textId="6BD281E3" w:rsidR="00BE7F76" w:rsidRPr="00BE7F76" w:rsidRDefault="00BE7F76" w:rsidP="00BE7F76">
      <w:pPr>
        <w:spacing w:line="360" w:lineRule="auto"/>
        <w:ind w:left="0"/>
        <w:jc w:val="left"/>
        <w:rPr>
          <w:sz w:val="24"/>
          <w:szCs w:val="24"/>
          <w:lang w:val="en-US"/>
        </w:rPr>
      </w:pPr>
    </w:p>
    <w:p w14:paraId="468B646B" w14:textId="77777777" w:rsidR="004B7970" w:rsidRPr="004B7970" w:rsidRDefault="004B7970" w:rsidP="004B7970">
      <w:pPr>
        <w:pStyle w:val="Ttulo1"/>
        <w:rPr>
          <w:sz w:val="24"/>
          <w:szCs w:val="24"/>
          <w:lang w:val="en-US"/>
        </w:rPr>
      </w:pPr>
      <w:bookmarkStart w:id="17" w:name="_Toc169445114"/>
      <w:r w:rsidRPr="004B7970">
        <w:rPr>
          <w:noProof/>
          <w:lang w:val="en-US"/>
        </w:rPr>
        <w:t>Challenges &amp; Solutions</w:t>
      </w:r>
      <w:bookmarkEnd w:id="17"/>
    </w:p>
    <w:p w14:paraId="6CE6EBF4" w14:textId="645D7B2D" w:rsidR="004B7970" w:rsidRDefault="00216B54" w:rsidP="000470FF">
      <w:pPr>
        <w:spacing w:line="360" w:lineRule="auto"/>
        <w:ind w:left="0" w:firstLine="288"/>
        <w:jc w:val="left"/>
        <w:rPr>
          <w:sz w:val="24"/>
          <w:szCs w:val="24"/>
          <w:lang w:val="en-US"/>
        </w:rPr>
      </w:pPr>
      <w:r w:rsidRPr="00216B54">
        <w:rPr>
          <w:sz w:val="24"/>
          <w:szCs w:val="24"/>
          <w:lang w:val="en-US"/>
        </w:rPr>
        <w:t>During the project, we encountered several challenges that required careful consideration and problem-solving. Here are some of the key challenges and their corresponding solutions</w:t>
      </w:r>
      <w:r>
        <w:rPr>
          <w:sz w:val="24"/>
          <w:szCs w:val="24"/>
          <w:lang w:val="en-US"/>
        </w:rPr>
        <w:t>:</w:t>
      </w:r>
    </w:p>
    <w:p w14:paraId="5DBC151D" w14:textId="6A7809CC" w:rsidR="00E40E9C" w:rsidRPr="00E40E9C" w:rsidRDefault="008C345D" w:rsidP="00CE3BC3">
      <w:pPr>
        <w:pStyle w:val="Ttulo2"/>
        <w:numPr>
          <w:ilvl w:val="1"/>
          <w:numId w:val="2"/>
        </w:numPr>
        <w:spacing w:line="360" w:lineRule="auto"/>
        <w:rPr>
          <w:noProof/>
          <w:lang w:val="en-US"/>
        </w:rPr>
      </w:pPr>
      <w:bookmarkStart w:id="18" w:name="_Toc169445115"/>
      <w:proofErr w:type="spellStart"/>
      <w:r>
        <w:t>Availability</w:t>
      </w:r>
      <w:proofErr w:type="spellEnd"/>
      <w:r>
        <w:t xml:space="preserve"> </w:t>
      </w:r>
      <w:proofErr w:type="spellStart"/>
      <w:r>
        <w:t>Constraints</w:t>
      </w:r>
      <w:bookmarkEnd w:id="18"/>
      <w:proofErr w:type="spellEnd"/>
    </w:p>
    <w:p w14:paraId="7C0A9D64" w14:textId="77777777" w:rsidR="00046D4A" w:rsidRDefault="00DD7F40" w:rsidP="00046D4A">
      <w:pPr>
        <w:spacing w:line="360" w:lineRule="auto"/>
        <w:ind w:left="0" w:firstLine="288"/>
        <w:rPr>
          <w:sz w:val="24"/>
          <w:szCs w:val="24"/>
          <w:lang w:val="en-US"/>
        </w:rPr>
      </w:pPr>
      <w:r w:rsidRPr="00DD7F40">
        <w:rPr>
          <w:sz w:val="24"/>
          <w:szCs w:val="24"/>
          <w:lang w:val="en-US"/>
        </w:rPr>
        <w:t>Allen's Interval Algebra is a mathematical framework used to reason about and manipulate intervals of time. It provides a set of rules and operations that allow us to perform various operations on intervals, such as determining their intersection, checking if one interval is contained within another, and more.</w:t>
      </w:r>
    </w:p>
    <w:p w14:paraId="169B0019" w14:textId="3DC2FA56" w:rsidR="00E40E9C" w:rsidRPr="00046D4A" w:rsidRDefault="00046D4A" w:rsidP="00046D4A">
      <w:pPr>
        <w:spacing w:line="360" w:lineRule="auto"/>
        <w:ind w:left="0"/>
        <w:rPr>
          <w:sz w:val="24"/>
          <w:szCs w:val="24"/>
          <w:lang w:val="en-US"/>
        </w:rPr>
      </w:pPr>
      <w:r>
        <w:rPr>
          <w:noProof/>
          <w:lang w:val="en-US"/>
        </w:rPr>
        <w:drawing>
          <wp:inline distT="0" distB="0" distL="0" distR="0" wp14:anchorId="2D292477" wp14:editId="18B9DC64">
            <wp:extent cx="5934075" cy="723900"/>
            <wp:effectExtent l="0" t="0" r="9525" b="0"/>
            <wp:docPr id="8942236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1075A35E" w14:textId="698182EF" w:rsidR="003B2F21" w:rsidRDefault="003B2F21" w:rsidP="003B2F21">
      <w:pPr>
        <w:spacing w:line="360" w:lineRule="auto"/>
        <w:ind w:left="0" w:firstLine="288"/>
        <w:rPr>
          <w:sz w:val="24"/>
          <w:szCs w:val="24"/>
          <w:lang w:val="en-US"/>
        </w:rPr>
      </w:pPr>
      <w:r w:rsidRPr="003B2F21">
        <w:rPr>
          <w:sz w:val="24"/>
          <w:szCs w:val="24"/>
          <w:lang w:val="en-US"/>
        </w:rPr>
        <w:t xml:space="preserve">In our project, Allen's Interval Algebra was a crucial tool for solving the challenge of determining the intersection of availabilities for scheduling dissertation defenses. By applying the principles of Allen's Interval Algebra, we were able to identify common </w:t>
      </w:r>
      <w:r w:rsidRPr="003B2F21">
        <w:rPr>
          <w:sz w:val="24"/>
          <w:szCs w:val="24"/>
          <w:lang w:val="en-US"/>
        </w:rPr>
        <w:lastRenderedPageBreak/>
        <w:t>time slots where all required resources were available. This helped us streamline the scheduling process and ensure that all necessary resources were allocated efficiently.</w:t>
      </w:r>
    </w:p>
    <w:p w14:paraId="2C64BE1F" w14:textId="28D21207" w:rsidR="003B2F21" w:rsidRDefault="003B2F21" w:rsidP="00CE3BC3">
      <w:pPr>
        <w:pStyle w:val="Ttulo3"/>
        <w:numPr>
          <w:ilvl w:val="2"/>
          <w:numId w:val="2"/>
        </w:numPr>
        <w:ind w:left="1854"/>
        <w:rPr>
          <w:lang w:val="en-US"/>
        </w:rPr>
      </w:pPr>
      <w:bookmarkStart w:id="19" w:name="_Toc169445116"/>
      <w:proofErr w:type="spellStart"/>
      <w:r w:rsidRPr="003B2F21">
        <w:rPr>
          <w:lang w:val="en-US"/>
        </w:rPr>
        <w:t>intersectable</w:t>
      </w:r>
      <w:bookmarkEnd w:id="19"/>
      <w:proofErr w:type="spellEnd"/>
    </w:p>
    <w:p w14:paraId="4B3FD875" w14:textId="73FFBEAC" w:rsidR="00E40E9C" w:rsidRPr="00046D4A" w:rsidRDefault="00EE6FD5" w:rsidP="000470FF">
      <w:pPr>
        <w:spacing w:line="360" w:lineRule="auto"/>
        <w:rPr>
          <w:lang w:val="en-US"/>
        </w:rPr>
      </w:pPr>
      <w:r w:rsidRPr="00EE6FD5">
        <w:rPr>
          <w:noProof/>
          <w:lang w:val="en-US"/>
        </w:rPr>
        <w:drawing>
          <wp:inline distT="0" distB="0" distL="0" distR="0" wp14:anchorId="3542B0E4" wp14:editId="4FA9BDA0">
            <wp:extent cx="5725324" cy="1752845"/>
            <wp:effectExtent l="0" t="0" r="0" b="0"/>
            <wp:docPr id="627200889" name="Imagem 1" descr="Uma imagem com texto, Tipo de letra, captura de ecrã,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0889" name="Imagem 1" descr="Uma imagem com texto, Tipo de letra, captura de ecrã, algebra&#10;&#10;Descrição gerada automaticamente"/>
                    <pic:cNvPicPr/>
                  </pic:nvPicPr>
                  <pic:blipFill>
                    <a:blip r:embed="rId18"/>
                    <a:stretch>
                      <a:fillRect/>
                    </a:stretch>
                  </pic:blipFill>
                  <pic:spPr>
                    <a:xfrm>
                      <a:off x="0" y="0"/>
                      <a:ext cx="5725324" cy="1752845"/>
                    </a:xfrm>
                    <a:prstGeom prst="rect">
                      <a:avLst/>
                    </a:prstGeom>
                  </pic:spPr>
                </pic:pic>
              </a:graphicData>
            </a:graphic>
          </wp:inline>
        </w:drawing>
      </w:r>
    </w:p>
    <w:p w14:paraId="6A7C3908" w14:textId="0650134F" w:rsidR="00EE6FD5" w:rsidRPr="00EE6FD5" w:rsidRDefault="00EE6FD5" w:rsidP="00EE6FD5">
      <w:pPr>
        <w:spacing w:line="360" w:lineRule="auto"/>
        <w:ind w:left="0" w:firstLine="288"/>
        <w:rPr>
          <w:sz w:val="24"/>
          <w:szCs w:val="24"/>
          <w:lang w:val="en-US"/>
        </w:rPr>
      </w:pPr>
      <w:bookmarkStart w:id="20" w:name="_Hlk169348773"/>
      <w:r w:rsidRPr="00EE6FD5">
        <w:rPr>
          <w:sz w:val="24"/>
          <w:szCs w:val="24"/>
          <w:lang w:val="en-US"/>
        </w:rPr>
        <w:t xml:space="preserve">This method takes two </w:t>
      </w:r>
      <w:r w:rsidRPr="00EE6FD5">
        <w:rPr>
          <w:i/>
          <w:iCs/>
          <w:sz w:val="24"/>
          <w:szCs w:val="24"/>
          <w:lang w:val="en-US"/>
        </w:rPr>
        <w:t>Availability</w:t>
      </w:r>
      <w:r w:rsidRPr="00EE6FD5">
        <w:rPr>
          <w:sz w:val="24"/>
          <w:szCs w:val="24"/>
          <w:lang w:val="en-US"/>
        </w:rPr>
        <w:t xml:space="preserve"> objects and a </w:t>
      </w:r>
      <w:r w:rsidRPr="00EE6FD5">
        <w:rPr>
          <w:i/>
          <w:iCs/>
          <w:sz w:val="24"/>
          <w:szCs w:val="24"/>
          <w:lang w:val="en-US"/>
        </w:rPr>
        <w:t>Duration</w:t>
      </w:r>
      <w:r w:rsidRPr="00EE6FD5">
        <w:rPr>
          <w:sz w:val="24"/>
          <w:szCs w:val="24"/>
          <w:lang w:val="en-US"/>
        </w:rPr>
        <w:t xml:space="preserve">. It checks if the two availabilities intersect and if the intersection is long enough to accommodate the given duration. It returns </w:t>
      </w:r>
      <w:r w:rsidRPr="00EE6FD5">
        <w:rPr>
          <w:i/>
          <w:iCs/>
          <w:sz w:val="24"/>
          <w:szCs w:val="24"/>
          <w:lang w:val="en-US"/>
        </w:rPr>
        <w:t>true</w:t>
      </w:r>
      <w:r w:rsidRPr="00EE6FD5">
        <w:rPr>
          <w:sz w:val="24"/>
          <w:szCs w:val="24"/>
          <w:lang w:val="en-US"/>
        </w:rPr>
        <w:t xml:space="preserve"> if they do, </w:t>
      </w:r>
      <w:r w:rsidRPr="00EE6FD5">
        <w:rPr>
          <w:i/>
          <w:iCs/>
          <w:sz w:val="24"/>
          <w:szCs w:val="24"/>
          <w:lang w:val="en-US"/>
        </w:rPr>
        <w:t>false</w:t>
      </w:r>
      <w:r w:rsidRPr="00EE6FD5">
        <w:rPr>
          <w:sz w:val="24"/>
          <w:szCs w:val="24"/>
          <w:lang w:val="en-US"/>
        </w:rPr>
        <w:t xml:space="preserve"> otherwise.</w:t>
      </w:r>
    </w:p>
    <w:bookmarkEnd w:id="20"/>
    <w:p w14:paraId="614CCDE8" w14:textId="0AEB36C0" w:rsidR="0039122F" w:rsidRPr="00667DEB" w:rsidRDefault="00EE6FD5" w:rsidP="00667DEB">
      <w:pPr>
        <w:spacing w:line="360" w:lineRule="auto"/>
        <w:ind w:left="0" w:firstLine="288"/>
        <w:rPr>
          <w:sz w:val="24"/>
          <w:szCs w:val="24"/>
          <w:lang w:val="en-US"/>
        </w:rPr>
      </w:pPr>
      <w:r w:rsidRPr="00EE6FD5">
        <w:rPr>
          <w:sz w:val="24"/>
          <w:szCs w:val="24"/>
          <w:lang w:val="en-US"/>
        </w:rPr>
        <w:t>This method is associated with the "overlaps", "</w:t>
      </w:r>
      <w:proofErr w:type="spellStart"/>
      <w:r w:rsidRPr="00EE6FD5">
        <w:rPr>
          <w:sz w:val="24"/>
          <w:szCs w:val="24"/>
          <w:lang w:val="en-US"/>
        </w:rPr>
        <w:t>finishedBy</w:t>
      </w:r>
      <w:proofErr w:type="spellEnd"/>
      <w:r w:rsidRPr="00EE6FD5">
        <w:rPr>
          <w:sz w:val="24"/>
          <w:szCs w:val="24"/>
          <w:lang w:val="en-US"/>
        </w:rPr>
        <w:t>", "contains", "starts" and "equals" relations, as it involves checking if one interval starts before and finishes after the start of another interval.</w:t>
      </w:r>
    </w:p>
    <w:p w14:paraId="4C552EFC" w14:textId="1CB965F8" w:rsidR="00667DEB" w:rsidRPr="00667DEB" w:rsidRDefault="00E74285" w:rsidP="00CE3BC3">
      <w:pPr>
        <w:pStyle w:val="Ttulo2"/>
        <w:numPr>
          <w:ilvl w:val="1"/>
          <w:numId w:val="2"/>
        </w:numPr>
        <w:spacing w:line="360" w:lineRule="auto"/>
      </w:pPr>
      <w:bookmarkStart w:id="21" w:name="_Toc169445117"/>
      <w:proofErr w:type="spellStart"/>
      <w:r>
        <w:t>Preference</w:t>
      </w:r>
      <w:proofErr w:type="spellEnd"/>
      <w:r>
        <w:t xml:space="preserve"> </w:t>
      </w:r>
      <w:proofErr w:type="spellStart"/>
      <w:r>
        <w:t>Maximization</w:t>
      </w:r>
      <w:bookmarkEnd w:id="21"/>
      <w:proofErr w:type="spellEnd"/>
    </w:p>
    <w:p w14:paraId="4AAFA702" w14:textId="134EB408" w:rsidR="009344CB" w:rsidRPr="001545BA" w:rsidRDefault="00A91B9B" w:rsidP="001545BA">
      <w:pPr>
        <w:spacing w:line="360" w:lineRule="auto"/>
        <w:ind w:left="0" w:firstLine="288"/>
        <w:rPr>
          <w:sz w:val="24"/>
          <w:szCs w:val="24"/>
          <w:lang w:val="en-US"/>
        </w:rPr>
      </w:pPr>
      <w:bookmarkStart w:id="22" w:name="_Hlk169350299"/>
      <w:r w:rsidRPr="00A91B9B">
        <w:rPr>
          <w:sz w:val="24"/>
          <w:szCs w:val="24"/>
          <w:lang w:val="en-US"/>
        </w:rPr>
        <w:t xml:space="preserve">Preference maximization is a key challenge in the scheduling of viva, as it involves selecting </w:t>
      </w:r>
      <w:bookmarkEnd w:id="22"/>
      <w:r w:rsidRPr="00A91B9B">
        <w:rPr>
          <w:sz w:val="24"/>
          <w:szCs w:val="24"/>
          <w:lang w:val="en-US"/>
        </w:rPr>
        <w:t xml:space="preserve">the best possible time slots for all participants based on their preferences. The goal is to maximize the overall satisfaction of all involved parties by considering their </w:t>
      </w:r>
      <w:r w:rsidRPr="001545BA">
        <w:rPr>
          <w:sz w:val="24"/>
          <w:szCs w:val="24"/>
          <w:lang w:val="en-US"/>
        </w:rPr>
        <w:t>preferred time slots.</w:t>
      </w:r>
    </w:p>
    <w:p w14:paraId="4CA8D405" w14:textId="30665041" w:rsidR="00965EE1" w:rsidRPr="001545BA" w:rsidRDefault="00965EE1" w:rsidP="00CE3BC3">
      <w:pPr>
        <w:pStyle w:val="PargrafodaLista"/>
        <w:numPr>
          <w:ilvl w:val="0"/>
          <w:numId w:val="12"/>
        </w:numPr>
        <w:spacing w:line="360" w:lineRule="auto"/>
        <w:rPr>
          <w:b/>
          <w:bCs/>
          <w:sz w:val="24"/>
          <w:szCs w:val="24"/>
          <w:lang w:val="en-US"/>
        </w:rPr>
      </w:pPr>
      <w:r w:rsidRPr="001545BA">
        <w:rPr>
          <w:b/>
          <w:bCs/>
          <w:sz w:val="24"/>
          <w:szCs w:val="24"/>
          <w:lang w:val="en-US"/>
        </w:rPr>
        <w:t>Preference Calculation:</w:t>
      </w:r>
    </w:p>
    <w:p w14:paraId="03DAA168" w14:textId="1D55D9E3" w:rsidR="00965EE1" w:rsidRPr="001545BA" w:rsidRDefault="00965EE1" w:rsidP="00CE3BC3">
      <w:pPr>
        <w:pStyle w:val="PargrafodaLista"/>
        <w:numPr>
          <w:ilvl w:val="0"/>
          <w:numId w:val="13"/>
        </w:numPr>
        <w:spacing w:line="360" w:lineRule="auto"/>
        <w:rPr>
          <w:sz w:val="24"/>
          <w:szCs w:val="24"/>
          <w:lang w:val="en-US"/>
        </w:rPr>
      </w:pPr>
      <w:r w:rsidRPr="001545BA">
        <w:rPr>
          <w:sz w:val="24"/>
          <w:szCs w:val="24"/>
          <w:lang w:val="en-US"/>
        </w:rPr>
        <w:t>Each availability period has a numeric preference valu</w:t>
      </w:r>
      <w:r w:rsidRPr="001545BA">
        <w:rPr>
          <w:sz w:val="24"/>
          <w:szCs w:val="24"/>
          <w:lang w:val="en-US"/>
        </w:rPr>
        <w:t>e</w:t>
      </w:r>
      <w:r w:rsidRPr="001545BA">
        <w:rPr>
          <w:sz w:val="24"/>
          <w:szCs w:val="24"/>
          <w:lang w:val="en-US"/>
        </w:rPr>
        <w:t>.</w:t>
      </w:r>
    </w:p>
    <w:p w14:paraId="756EC13C" w14:textId="77777777" w:rsidR="00965EE1" w:rsidRPr="001545BA" w:rsidRDefault="00965EE1" w:rsidP="00CE3BC3">
      <w:pPr>
        <w:pStyle w:val="PargrafodaLista"/>
        <w:numPr>
          <w:ilvl w:val="0"/>
          <w:numId w:val="13"/>
        </w:numPr>
        <w:spacing w:line="360" w:lineRule="auto"/>
        <w:rPr>
          <w:sz w:val="24"/>
          <w:szCs w:val="24"/>
          <w:lang w:val="en-US"/>
        </w:rPr>
      </w:pPr>
      <w:r w:rsidRPr="001545BA">
        <w:rPr>
          <w:sz w:val="24"/>
          <w:szCs w:val="24"/>
          <w:lang w:val="en-US"/>
        </w:rPr>
        <w:t>The preference for a scheduled viva is the sum of the preference values of all involved resources for the chosen time slot.</w:t>
      </w:r>
    </w:p>
    <w:p w14:paraId="2AFD3A19" w14:textId="1D5A9AC3" w:rsidR="00965EE1" w:rsidRPr="001545BA" w:rsidRDefault="00965EE1" w:rsidP="00CE3BC3">
      <w:pPr>
        <w:pStyle w:val="PargrafodaLista"/>
        <w:numPr>
          <w:ilvl w:val="0"/>
          <w:numId w:val="12"/>
        </w:numPr>
        <w:spacing w:line="360" w:lineRule="auto"/>
        <w:rPr>
          <w:b/>
          <w:bCs/>
          <w:sz w:val="24"/>
          <w:szCs w:val="24"/>
          <w:lang w:val="en-US"/>
        </w:rPr>
      </w:pPr>
      <w:r w:rsidRPr="001545BA">
        <w:rPr>
          <w:b/>
          <w:bCs/>
          <w:sz w:val="24"/>
          <w:szCs w:val="24"/>
          <w:lang w:val="en-US"/>
        </w:rPr>
        <w:t>Optimization Algorithm:</w:t>
      </w:r>
    </w:p>
    <w:p w14:paraId="4FAA8D2D" w14:textId="77777777" w:rsidR="00965EE1" w:rsidRPr="001545BA" w:rsidRDefault="00965EE1" w:rsidP="00CE3BC3">
      <w:pPr>
        <w:pStyle w:val="PargrafodaLista"/>
        <w:numPr>
          <w:ilvl w:val="0"/>
          <w:numId w:val="11"/>
        </w:numPr>
        <w:spacing w:line="360" w:lineRule="auto"/>
        <w:rPr>
          <w:sz w:val="24"/>
          <w:szCs w:val="24"/>
          <w:lang w:val="en-US"/>
        </w:rPr>
      </w:pPr>
      <w:r w:rsidRPr="001545BA">
        <w:rPr>
          <w:sz w:val="24"/>
          <w:szCs w:val="24"/>
          <w:lang w:val="en-US"/>
        </w:rPr>
        <w:lastRenderedPageBreak/>
        <w:t>Develop an algorithm that evaluates all possible time slots for each viva.</w:t>
      </w:r>
    </w:p>
    <w:p w14:paraId="5CF6C4BF" w14:textId="77777777" w:rsidR="00965EE1" w:rsidRPr="001545BA" w:rsidRDefault="00965EE1" w:rsidP="00CE3BC3">
      <w:pPr>
        <w:pStyle w:val="PargrafodaLista"/>
        <w:numPr>
          <w:ilvl w:val="0"/>
          <w:numId w:val="11"/>
        </w:numPr>
        <w:spacing w:line="360" w:lineRule="auto"/>
        <w:rPr>
          <w:sz w:val="24"/>
          <w:szCs w:val="24"/>
          <w:lang w:val="en-US"/>
        </w:rPr>
      </w:pPr>
      <w:r w:rsidRPr="001545BA">
        <w:rPr>
          <w:sz w:val="24"/>
          <w:szCs w:val="24"/>
          <w:lang w:val="en-US"/>
        </w:rPr>
        <w:t>Calculate the total preference score for each possible schedule.</w:t>
      </w:r>
    </w:p>
    <w:p w14:paraId="3A440F29" w14:textId="0DBFCDE0" w:rsidR="00DD7F40" w:rsidRPr="001545BA" w:rsidRDefault="00965EE1" w:rsidP="00CE3BC3">
      <w:pPr>
        <w:pStyle w:val="PargrafodaLista"/>
        <w:numPr>
          <w:ilvl w:val="0"/>
          <w:numId w:val="11"/>
        </w:numPr>
        <w:spacing w:line="360" w:lineRule="auto"/>
        <w:rPr>
          <w:sz w:val="24"/>
          <w:szCs w:val="24"/>
          <w:lang w:val="en-US"/>
        </w:rPr>
      </w:pPr>
      <w:r w:rsidRPr="001545BA">
        <w:rPr>
          <w:sz w:val="24"/>
          <w:szCs w:val="24"/>
          <w:lang w:val="en-US"/>
        </w:rPr>
        <w:t>Select the schedule that maximizes the total preference score while ensuring no conflicts in resource allocation.</w:t>
      </w:r>
    </w:p>
    <w:p w14:paraId="0F1A8822" w14:textId="389E29C5" w:rsidR="006512C5" w:rsidRDefault="006512C5" w:rsidP="00CE3BC3">
      <w:pPr>
        <w:pStyle w:val="Ttulo2"/>
        <w:numPr>
          <w:ilvl w:val="1"/>
          <w:numId w:val="2"/>
        </w:numPr>
        <w:rPr>
          <w:lang w:val="en-US"/>
        </w:rPr>
      </w:pPr>
      <w:bookmarkStart w:id="23" w:name="_Toc169445118"/>
      <w:r w:rsidRPr="00E222CE">
        <w:rPr>
          <w:lang w:val="en-US"/>
        </w:rPr>
        <w:t>Conflict Minimization</w:t>
      </w:r>
      <w:bookmarkEnd w:id="23"/>
    </w:p>
    <w:p w14:paraId="6D5C5018" w14:textId="3437039C" w:rsidR="001545BA" w:rsidRPr="005B7AB5" w:rsidRDefault="00E4263F" w:rsidP="001545BA">
      <w:pPr>
        <w:spacing w:line="360" w:lineRule="auto"/>
        <w:ind w:left="0" w:firstLine="288"/>
        <w:rPr>
          <w:sz w:val="24"/>
          <w:szCs w:val="24"/>
          <w:lang w:val="en-US"/>
        </w:rPr>
      </w:pPr>
      <w:r w:rsidRPr="005B7AB5">
        <w:rPr>
          <w:sz w:val="24"/>
          <w:szCs w:val="24"/>
          <w:lang w:val="en-US"/>
        </w:rPr>
        <w:t>Conflict minimization is essential to ensure that the scheduling system avoids double-booking resources and handles overlapping availabilities effectively</w:t>
      </w:r>
      <w:r w:rsidR="001545BA" w:rsidRPr="005B7AB5">
        <w:rPr>
          <w:sz w:val="24"/>
          <w:szCs w:val="24"/>
          <w:lang w:val="en-US"/>
        </w:rPr>
        <w:t>.</w:t>
      </w:r>
    </w:p>
    <w:p w14:paraId="0979A6FA" w14:textId="491981BA" w:rsidR="001545BA" w:rsidRPr="005B7AB5" w:rsidRDefault="00E4263F" w:rsidP="00CE3BC3">
      <w:pPr>
        <w:pStyle w:val="PargrafodaLista"/>
        <w:numPr>
          <w:ilvl w:val="0"/>
          <w:numId w:val="14"/>
        </w:numPr>
        <w:spacing w:line="360" w:lineRule="auto"/>
        <w:rPr>
          <w:b/>
          <w:bCs/>
          <w:sz w:val="24"/>
          <w:szCs w:val="24"/>
          <w:lang w:val="en-US"/>
        </w:rPr>
      </w:pPr>
      <w:r w:rsidRPr="005B7AB5">
        <w:rPr>
          <w:b/>
          <w:bCs/>
          <w:sz w:val="24"/>
          <w:szCs w:val="24"/>
          <w:lang w:val="en-US"/>
        </w:rPr>
        <w:t>Conflict Detection</w:t>
      </w:r>
      <w:r w:rsidR="001545BA" w:rsidRPr="005B7AB5">
        <w:rPr>
          <w:b/>
          <w:bCs/>
          <w:sz w:val="24"/>
          <w:szCs w:val="24"/>
          <w:lang w:val="en-US"/>
        </w:rPr>
        <w:t>:</w:t>
      </w:r>
    </w:p>
    <w:p w14:paraId="1B077AD9" w14:textId="0548918F" w:rsidR="001545BA" w:rsidRPr="005B7AB5" w:rsidRDefault="00237539" w:rsidP="00CE3BC3">
      <w:pPr>
        <w:pStyle w:val="PargrafodaLista"/>
        <w:numPr>
          <w:ilvl w:val="0"/>
          <w:numId w:val="13"/>
        </w:numPr>
        <w:spacing w:line="360" w:lineRule="auto"/>
        <w:rPr>
          <w:sz w:val="24"/>
          <w:szCs w:val="24"/>
          <w:lang w:val="en-US"/>
        </w:rPr>
      </w:pPr>
      <w:r w:rsidRPr="005B7AB5">
        <w:rPr>
          <w:sz w:val="24"/>
          <w:szCs w:val="24"/>
          <w:lang w:val="en-US"/>
        </w:rPr>
        <w:t>Implement a method to check for conflicts by verifying if any resource is scheduled for more than one viva at the same time</w:t>
      </w:r>
      <w:r w:rsidR="001545BA" w:rsidRPr="005B7AB5">
        <w:rPr>
          <w:sz w:val="24"/>
          <w:szCs w:val="24"/>
          <w:lang w:val="en-US"/>
        </w:rPr>
        <w:t>.</w:t>
      </w:r>
    </w:p>
    <w:p w14:paraId="090088E3" w14:textId="12186F89" w:rsidR="001545BA" w:rsidRPr="005B7AB5" w:rsidRDefault="005B7AB5" w:rsidP="00CE3BC3">
      <w:pPr>
        <w:pStyle w:val="PargrafodaLista"/>
        <w:numPr>
          <w:ilvl w:val="0"/>
          <w:numId w:val="13"/>
        </w:numPr>
        <w:spacing w:line="360" w:lineRule="auto"/>
        <w:rPr>
          <w:sz w:val="24"/>
          <w:szCs w:val="24"/>
          <w:lang w:val="en-US"/>
        </w:rPr>
      </w:pPr>
      <w:r w:rsidRPr="005B7AB5">
        <w:rPr>
          <w:sz w:val="24"/>
          <w:szCs w:val="24"/>
          <w:lang w:val="en-US"/>
        </w:rPr>
        <w:t>Use interval algebra to detect overlapping intervals where a resource is already booked</w:t>
      </w:r>
      <w:r w:rsidR="001545BA" w:rsidRPr="005B7AB5">
        <w:rPr>
          <w:sz w:val="24"/>
          <w:szCs w:val="24"/>
          <w:lang w:val="en-US"/>
        </w:rPr>
        <w:t>.</w:t>
      </w:r>
    </w:p>
    <w:p w14:paraId="74902CD3" w14:textId="524D714B" w:rsidR="001545BA" w:rsidRPr="005B7AB5" w:rsidRDefault="005B7AB5" w:rsidP="00CE3BC3">
      <w:pPr>
        <w:pStyle w:val="PargrafodaLista"/>
        <w:numPr>
          <w:ilvl w:val="0"/>
          <w:numId w:val="14"/>
        </w:numPr>
        <w:spacing w:line="360" w:lineRule="auto"/>
        <w:rPr>
          <w:b/>
          <w:bCs/>
          <w:sz w:val="24"/>
          <w:szCs w:val="24"/>
          <w:lang w:val="en-US"/>
        </w:rPr>
      </w:pPr>
      <w:r w:rsidRPr="005B7AB5">
        <w:rPr>
          <w:b/>
          <w:bCs/>
          <w:sz w:val="24"/>
          <w:szCs w:val="24"/>
          <w:lang w:val="en-US"/>
        </w:rPr>
        <w:t>Conflict Resolution</w:t>
      </w:r>
      <w:r w:rsidR="001545BA" w:rsidRPr="005B7AB5">
        <w:rPr>
          <w:b/>
          <w:bCs/>
          <w:sz w:val="24"/>
          <w:szCs w:val="24"/>
          <w:lang w:val="en-US"/>
        </w:rPr>
        <w:t>:</w:t>
      </w:r>
    </w:p>
    <w:p w14:paraId="5A149BFA" w14:textId="3C8186D0" w:rsidR="001545BA" w:rsidRPr="005B7AB5" w:rsidRDefault="007306AD" w:rsidP="00CE3BC3">
      <w:pPr>
        <w:pStyle w:val="PargrafodaLista"/>
        <w:numPr>
          <w:ilvl w:val="0"/>
          <w:numId w:val="11"/>
        </w:numPr>
        <w:spacing w:line="360" w:lineRule="auto"/>
        <w:rPr>
          <w:sz w:val="24"/>
          <w:szCs w:val="24"/>
          <w:lang w:val="en-US"/>
        </w:rPr>
      </w:pPr>
      <w:r w:rsidRPr="007306AD">
        <w:rPr>
          <w:sz w:val="24"/>
          <w:szCs w:val="24"/>
          <w:lang w:val="en-US"/>
        </w:rPr>
        <w:t>Develop a conflict resolution strategy that adjusts the schedule to eliminate overlaps</w:t>
      </w:r>
      <w:r w:rsidR="001545BA" w:rsidRPr="005B7AB5">
        <w:rPr>
          <w:sz w:val="24"/>
          <w:szCs w:val="24"/>
          <w:lang w:val="en-US"/>
        </w:rPr>
        <w:t>.</w:t>
      </w:r>
    </w:p>
    <w:p w14:paraId="0CE0C5EE" w14:textId="5193AA81" w:rsidR="001545BA" w:rsidRPr="001545BA" w:rsidRDefault="007306AD" w:rsidP="00CE3BC3">
      <w:pPr>
        <w:pStyle w:val="PargrafodaLista"/>
        <w:numPr>
          <w:ilvl w:val="0"/>
          <w:numId w:val="11"/>
        </w:numPr>
        <w:spacing w:line="360" w:lineRule="auto"/>
        <w:rPr>
          <w:sz w:val="24"/>
          <w:szCs w:val="24"/>
          <w:lang w:val="en-US"/>
        </w:rPr>
      </w:pPr>
      <w:r w:rsidRPr="007306AD">
        <w:rPr>
          <w:sz w:val="24"/>
          <w:szCs w:val="24"/>
          <w:lang w:val="en-US"/>
        </w:rPr>
        <w:t>Prioritize resolving conflicts by rescheduling viva with the least overall preference impact</w:t>
      </w:r>
      <w:r w:rsidR="001545BA" w:rsidRPr="001545BA">
        <w:rPr>
          <w:sz w:val="24"/>
          <w:szCs w:val="24"/>
          <w:lang w:val="en-US"/>
        </w:rPr>
        <w:t>.</w:t>
      </w:r>
    </w:p>
    <w:p w14:paraId="428D9FE8" w14:textId="570E6CF5" w:rsidR="006512C5" w:rsidRDefault="006512C5" w:rsidP="00CE3BC3">
      <w:pPr>
        <w:pStyle w:val="Ttulo2"/>
        <w:numPr>
          <w:ilvl w:val="1"/>
          <w:numId w:val="2"/>
        </w:numPr>
        <w:rPr>
          <w:lang w:val="en-US"/>
        </w:rPr>
      </w:pPr>
      <w:bookmarkStart w:id="24" w:name="_Toc169445119"/>
      <w:r w:rsidRPr="00E222CE">
        <w:rPr>
          <w:lang w:val="en-US"/>
        </w:rPr>
        <w:t>Scalability</w:t>
      </w:r>
      <w:bookmarkEnd w:id="24"/>
    </w:p>
    <w:p w14:paraId="6A22153F" w14:textId="54A19AC5" w:rsidR="001545BA" w:rsidRPr="001545BA" w:rsidRDefault="00CC5CDF" w:rsidP="001545BA">
      <w:pPr>
        <w:spacing w:line="360" w:lineRule="auto"/>
        <w:ind w:left="0" w:firstLine="288"/>
        <w:rPr>
          <w:sz w:val="24"/>
          <w:szCs w:val="24"/>
          <w:lang w:val="en-US"/>
        </w:rPr>
      </w:pPr>
      <w:r w:rsidRPr="00CC5CDF">
        <w:rPr>
          <w:sz w:val="24"/>
          <w:szCs w:val="24"/>
          <w:lang w:val="en-US"/>
        </w:rPr>
        <w:t>Scalability is a crucial aspect of the scheduling system to ensure that it can handle an increasing number of viva and resources without a significant drop in performance or efficiency</w:t>
      </w:r>
      <w:r w:rsidR="001545BA" w:rsidRPr="001545BA">
        <w:rPr>
          <w:sz w:val="24"/>
          <w:szCs w:val="24"/>
          <w:lang w:val="en-US"/>
        </w:rPr>
        <w:t>.</w:t>
      </w:r>
    </w:p>
    <w:p w14:paraId="38960B6C" w14:textId="690889BD" w:rsidR="001545BA" w:rsidRPr="00CC5CDF" w:rsidRDefault="00CC5CDF" w:rsidP="00CE3BC3">
      <w:pPr>
        <w:pStyle w:val="PargrafodaLista"/>
        <w:numPr>
          <w:ilvl w:val="0"/>
          <w:numId w:val="15"/>
        </w:numPr>
        <w:spacing w:line="360" w:lineRule="auto"/>
        <w:rPr>
          <w:b/>
          <w:bCs/>
          <w:sz w:val="24"/>
          <w:szCs w:val="24"/>
          <w:lang w:val="en-US"/>
        </w:rPr>
      </w:pPr>
      <w:r w:rsidRPr="00CC5CDF">
        <w:rPr>
          <w:b/>
          <w:bCs/>
          <w:sz w:val="24"/>
          <w:szCs w:val="24"/>
          <w:lang w:val="en-US"/>
        </w:rPr>
        <w:t>Efficient Algorithms</w:t>
      </w:r>
      <w:r w:rsidR="001545BA" w:rsidRPr="00CC5CDF">
        <w:rPr>
          <w:b/>
          <w:bCs/>
          <w:sz w:val="24"/>
          <w:szCs w:val="24"/>
          <w:lang w:val="en-US"/>
        </w:rPr>
        <w:t>:</w:t>
      </w:r>
    </w:p>
    <w:p w14:paraId="6F40F989" w14:textId="000919E3" w:rsidR="001545BA" w:rsidRPr="001545BA" w:rsidRDefault="007263F7" w:rsidP="00CE3BC3">
      <w:pPr>
        <w:pStyle w:val="PargrafodaLista"/>
        <w:numPr>
          <w:ilvl w:val="0"/>
          <w:numId w:val="13"/>
        </w:numPr>
        <w:spacing w:line="360" w:lineRule="auto"/>
        <w:rPr>
          <w:sz w:val="24"/>
          <w:szCs w:val="24"/>
          <w:lang w:val="en-US"/>
        </w:rPr>
      </w:pPr>
      <w:r w:rsidRPr="007263F7">
        <w:rPr>
          <w:sz w:val="24"/>
          <w:szCs w:val="24"/>
          <w:lang w:val="en-US"/>
        </w:rPr>
        <w:t>Develop efficient algorithms for scheduling, preference calculation, and conflict resolution that can handle large datasets</w:t>
      </w:r>
      <w:r w:rsidR="001545BA" w:rsidRPr="001545BA">
        <w:rPr>
          <w:sz w:val="24"/>
          <w:szCs w:val="24"/>
          <w:lang w:val="en-US"/>
        </w:rPr>
        <w:t>.</w:t>
      </w:r>
    </w:p>
    <w:p w14:paraId="2AB1EBAA" w14:textId="18674555" w:rsidR="001545BA" w:rsidRPr="001545BA" w:rsidRDefault="007263F7" w:rsidP="00CE3BC3">
      <w:pPr>
        <w:pStyle w:val="PargrafodaLista"/>
        <w:numPr>
          <w:ilvl w:val="0"/>
          <w:numId w:val="13"/>
        </w:numPr>
        <w:spacing w:line="360" w:lineRule="auto"/>
        <w:rPr>
          <w:sz w:val="24"/>
          <w:szCs w:val="24"/>
          <w:lang w:val="en-US"/>
        </w:rPr>
      </w:pPr>
      <w:r w:rsidRPr="007263F7">
        <w:rPr>
          <w:sz w:val="24"/>
          <w:szCs w:val="24"/>
          <w:lang w:val="en-US"/>
        </w:rPr>
        <w:t>Utilize data structures that support quick lookups and updates to manage the schedule and availability of resources</w:t>
      </w:r>
      <w:r w:rsidR="001545BA" w:rsidRPr="001545BA">
        <w:rPr>
          <w:sz w:val="24"/>
          <w:szCs w:val="24"/>
          <w:lang w:val="en-US"/>
        </w:rPr>
        <w:t>.</w:t>
      </w:r>
    </w:p>
    <w:p w14:paraId="06AAAC02" w14:textId="4C0BC301" w:rsidR="001545BA" w:rsidRPr="001545BA" w:rsidRDefault="00F23F04" w:rsidP="00CE3BC3">
      <w:pPr>
        <w:pStyle w:val="PargrafodaLista"/>
        <w:numPr>
          <w:ilvl w:val="0"/>
          <w:numId w:val="15"/>
        </w:numPr>
        <w:spacing w:line="360" w:lineRule="auto"/>
        <w:rPr>
          <w:b/>
          <w:bCs/>
          <w:sz w:val="24"/>
          <w:szCs w:val="24"/>
          <w:lang w:val="en-US"/>
        </w:rPr>
      </w:pPr>
      <w:r w:rsidRPr="00F23F04">
        <w:rPr>
          <w:b/>
          <w:bCs/>
          <w:sz w:val="24"/>
          <w:szCs w:val="24"/>
          <w:lang w:val="en-US"/>
        </w:rPr>
        <w:t>Incremental Scheduling</w:t>
      </w:r>
      <w:r w:rsidR="001545BA" w:rsidRPr="001545BA">
        <w:rPr>
          <w:b/>
          <w:bCs/>
          <w:sz w:val="24"/>
          <w:szCs w:val="24"/>
          <w:lang w:val="en-US"/>
        </w:rPr>
        <w:t>:</w:t>
      </w:r>
    </w:p>
    <w:p w14:paraId="5C9574A2" w14:textId="2979E1C2" w:rsidR="001545BA" w:rsidRPr="001545BA" w:rsidRDefault="00F23F04" w:rsidP="00CE3BC3">
      <w:pPr>
        <w:pStyle w:val="PargrafodaLista"/>
        <w:numPr>
          <w:ilvl w:val="0"/>
          <w:numId w:val="11"/>
        </w:numPr>
        <w:spacing w:line="360" w:lineRule="auto"/>
        <w:rPr>
          <w:sz w:val="24"/>
          <w:szCs w:val="24"/>
          <w:lang w:val="en-US"/>
        </w:rPr>
      </w:pPr>
      <w:r w:rsidRPr="00F23F04">
        <w:rPr>
          <w:sz w:val="24"/>
          <w:szCs w:val="24"/>
          <w:lang w:val="en-US"/>
        </w:rPr>
        <w:lastRenderedPageBreak/>
        <w:t>Develop an incremental scheduling approach that allows the system to handle new scheduling requests dynamically without re-computing the entire schedule</w:t>
      </w:r>
      <w:r w:rsidR="001545BA" w:rsidRPr="001545BA">
        <w:rPr>
          <w:sz w:val="24"/>
          <w:szCs w:val="24"/>
          <w:lang w:val="en-US"/>
        </w:rPr>
        <w:t>.</w:t>
      </w:r>
    </w:p>
    <w:p w14:paraId="10E9AEC0" w14:textId="2AA68572" w:rsidR="001545BA" w:rsidRPr="001545BA" w:rsidRDefault="00F23F04" w:rsidP="00CE3BC3">
      <w:pPr>
        <w:pStyle w:val="PargrafodaLista"/>
        <w:numPr>
          <w:ilvl w:val="0"/>
          <w:numId w:val="11"/>
        </w:numPr>
        <w:spacing w:line="360" w:lineRule="auto"/>
        <w:rPr>
          <w:sz w:val="24"/>
          <w:szCs w:val="24"/>
          <w:lang w:val="en-US"/>
        </w:rPr>
      </w:pPr>
      <w:r w:rsidRPr="00F23F04">
        <w:rPr>
          <w:sz w:val="24"/>
          <w:szCs w:val="24"/>
          <w:lang w:val="en-US"/>
        </w:rPr>
        <w:t>Use lazy evaluation techniques to defer computations until necessary, improving overall efficiency</w:t>
      </w:r>
      <w:r w:rsidR="001545BA" w:rsidRPr="001545BA">
        <w:rPr>
          <w:sz w:val="24"/>
          <w:szCs w:val="24"/>
          <w:lang w:val="en-US"/>
        </w:rPr>
        <w:t>.</w:t>
      </w:r>
    </w:p>
    <w:p w14:paraId="052B532A" w14:textId="6465CB7D" w:rsidR="001545BA" w:rsidRDefault="00463E32" w:rsidP="00463E32">
      <w:pPr>
        <w:pStyle w:val="Ttulo1"/>
      </w:pPr>
      <w:bookmarkStart w:id="25" w:name="_Toc169445120"/>
      <w:proofErr w:type="spellStart"/>
      <w:r>
        <w:t>Milestones</w:t>
      </w:r>
      <w:bookmarkEnd w:id="25"/>
      <w:proofErr w:type="spellEnd"/>
    </w:p>
    <w:p w14:paraId="7B430189" w14:textId="274A7AF4" w:rsidR="000D4A9A" w:rsidRPr="000D4A9A" w:rsidRDefault="000D4A9A" w:rsidP="000D4A9A">
      <w:pPr>
        <w:spacing w:line="360" w:lineRule="auto"/>
        <w:rPr>
          <w:sz w:val="24"/>
          <w:szCs w:val="24"/>
          <w:lang w:val="en-US"/>
        </w:rPr>
      </w:pPr>
      <w:r>
        <w:rPr>
          <w:sz w:val="24"/>
          <w:szCs w:val="24"/>
          <w:lang w:val="en-US"/>
        </w:rPr>
        <w:tab/>
      </w:r>
      <w:r w:rsidRPr="000D4A9A">
        <w:rPr>
          <w:sz w:val="24"/>
          <w:szCs w:val="24"/>
          <w:lang w:val="en-US"/>
        </w:rPr>
        <w:t>The project is divided into three key milestones, each focusing on progressively enhancing the scheduling system's functionality, robustness, and optimization. This chapter outlines the objectives, implementation details, challenges, and results for each milestone</w:t>
      </w:r>
      <w:r w:rsidRPr="005B7AB5">
        <w:rPr>
          <w:sz w:val="24"/>
          <w:szCs w:val="24"/>
          <w:lang w:val="en-US"/>
        </w:rPr>
        <w:t>.</w:t>
      </w:r>
    </w:p>
    <w:p w14:paraId="1CCD2366" w14:textId="2A579203" w:rsidR="00463E32" w:rsidRDefault="000D4A9A" w:rsidP="00CE3BC3">
      <w:pPr>
        <w:pStyle w:val="Ttulo2"/>
        <w:numPr>
          <w:ilvl w:val="1"/>
          <w:numId w:val="2"/>
        </w:numPr>
        <w:rPr>
          <w:lang w:val="en-US"/>
        </w:rPr>
      </w:pPr>
      <w:bookmarkStart w:id="26" w:name="_Toc169445121"/>
      <w:r w:rsidRPr="000D4A9A">
        <w:rPr>
          <w:lang w:val="en-US"/>
        </w:rPr>
        <w:t>Milestone 1: First Come First Served (FCFS)</w:t>
      </w:r>
      <w:bookmarkEnd w:id="26"/>
    </w:p>
    <w:p w14:paraId="5CB3DEB5" w14:textId="74754980" w:rsidR="00D14EAD" w:rsidRPr="00D14EAD" w:rsidRDefault="003744CB" w:rsidP="00CE3BC3">
      <w:pPr>
        <w:pStyle w:val="Ttulo3"/>
        <w:numPr>
          <w:ilvl w:val="2"/>
          <w:numId w:val="2"/>
        </w:numPr>
        <w:ind w:left="1854"/>
        <w:rPr>
          <w:lang w:val="en-US"/>
        </w:rPr>
      </w:pPr>
      <w:bookmarkStart w:id="27" w:name="_Toc169445122"/>
      <w:proofErr w:type="spellStart"/>
      <w:r>
        <w:t>Objective</w:t>
      </w:r>
      <w:bookmarkEnd w:id="27"/>
      <w:proofErr w:type="spellEnd"/>
    </w:p>
    <w:p w14:paraId="3BCF7AEA" w14:textId="5E3A2EB1" w:rsidR="008A38E0" w:rsidRDefault="008A38E0" w:rsidP="008A38E0">
      <w:pPr>
        <w:spacing w:line="360" w:lineRule="auto"/>
        <w:rPr>
          <w:sz w:val="24"/>
          <w:szCs w:val="24"/>
          <w:lang w:val="en-US"/>
        </w:rPr>
      </w:pPr>
      <w:r>
        <w:rPr>
          <w:sz w:val="24"/>
          <w:szCs w:val="24"/>
          <w:lang w:val="en-US"/>
        </w:rPr>
        <w:tab/>
      </w:r>
      <w:r w:rsidRPr="008A38E0">
        <w:rPr>
          <w:sz w:val="24"/>
          <w:szCs w:val="24"/>
          <w:lang w:val="en-US"/>
        </w:rPr>
        <w:t>Develop a minimum viable product (MVP) that schedules viva in a First Come First Served manner. The primary goal is to schedule each viva at the first available time slot where all required participants are free.</w:t>
      </w:r>
    </w:p>
    <w:p w14:paraId="18A8C713" w14:textId="005F272C" w:rsidR="005B3E1B" w:rsidRDefault="005B3E1B" w:rsidP="00CE3BC3">
      <w:pPr>
        <w:pStyle w:val="Ttulo3"/>
        <w:numPr>
          <w:ilvl w:val="2"/>
          <w:numId w:val="2"/>
        </w:numPr>
        <w:ind w:left="1854"/>
      </w:pPr>
      <w:bookmarkStart w:id="28" w:name="_Toc169445123"/>
      <w:proofErr w:type="spellStart"/>
      <w:r>
        <w:t>Implementation</w:t>
      </w:r>
      <w:proofErr w:type="spellEnd"/>
      <w:r>
        <w:t xml:space="preserve"> </w:t>
      </w:r>
      <w:proofErr w:type="spellStart"/>
      <w:r>
        <w:t>Details</w:t>
      </w:r>
      <w:bookmarkEnd w:id="28"/>
      <w:proofErr w:type="spellEnd"/>
    </w:p>
    <w:p w14:paraId="29DAED0B" w14:textId="7F5F57A8" w:rsidR="00EC21AC" w:rsidRPr="00EC21AC" w:rsidRDefault="00EC21AC" w:rsidP="00CE3BC3">
      <w:pPr>
        <w:pStyle w:val="PargrafodaLista"/>
        <w:numPr>
          <w:ilvl w:val="0"/>
          <w:numId w:val="16"/>
        </w:numPr>
        <w:spacing w:line="360" w:lineRule="auto"/>
        <w:rPr>
          <w:sz w:val="24"/>
          <w:szCs w:val="24"/>
          <w:lang w:val="en-US"/>
        </w:rPr>
      </w:pPr>
      <w:r w:rsidRPr="00EC21AC">
        <w:rPr>
          <w:b/>
          <w:bCs/>
          <w:sz w:val="24"/>
          <w:szCs w:val="24"/>
          <w:lang w:val="en-US"/>
        </w:rPr>
        <w:t>Scheduling Algorithm:</w:t>
      </w:r>
      <w:r w:rsidRPr="00EC21AC">
        <w:rPr>
          <w:sz w:val="24"/>
          <w:szCs w:val="24"/>
          <w:lang w:val="en-US"/>
        </w:rPr>
        <w:t xml:space="preserve"> Implemented a basic algorithm that iterates through the list of viva</w:t>
      </w:r>
      <w:r>
        <w:rPr>
          <w:sz w:val="24"/>
          <w:szCs w:val="24"/>
          <w:lang w:val="en-US"/>
        </w:rPr>
        <w:t>s</w:t>
      </w:r>
      <w:r w:rsidRPr="00EC21AC">
        <w:rPr>
          <w:sz w:val="24"/>
          <w:szCs w:val="24"/>
          <w:lang w:val="en-US"/>
        </w:rPr>
        <w:t xml:space="preserve"> and schedules them sequentially based on the earliest common availability of required participants.</w:t>
      </w:r>
    </w:p>
    <w:p w14:paraId="4EC482CE" w14:textId="77777777" w:rsidR="00EC21AC" w:rsidRPr="00EC21AC" w:rsidRDefault="00EC21AC" w:rsidP="00CE3BC3">
      <w:pPr>
        <w:pStyle w:val="PargrafodaLista"/>
        <w:numPr>
          <w:ilvl w:val="0"/>
          <w:numId w:val="16"/>
        </w:numPr>
        <w:spacing w:line="360" w:lineRule="auto"/>
        <w:rPr>
          <w:sz w:val="24"/>
          <w:szCs w:val="24"/>
          <w:lang w:val="en-US"/>
        </w:rPr>
      </w:pPr>
      <w:r w:rsidRPr="00EC21AC">
        <w:rPr>
          <w:b/>
          <w:bCs/>
          <w:sz w:val="24"/>
          <w:szCs w:val="24"/>
          <w:lang w:val="en-US"/>
        </w:rPr>
        <w:t>Data Structures:</w:t>
      </w:r>
      <w:r w:rsidRPr="00EC21AC">
        <w:rPr>
          <w:sz w:val="24"/>
          <w:szCs w:val="24"/>
          <w:lang w:val="en-US"/>
        </w:rPr>
        <w:t xml:space="preserve"> Utilized lists and sets to manage viva and resource availabilities.</w:t>
      </w:r>
    </w:p>
    <w:p w14:paraId="6D808224" w14:textId="3990B43D" w:rsidR="005B3E1B" w:rsidRDefault="00EC21AC" w:rsidP="00CE3BC3">
      <w:pPr>
        <w:pStyle w:val="PargrafodaLista"/>
        <w:numPr>
          <w:ilvl w:val="0"/>
          <w:numId w:val="16"/>
        </w:numPr>
        <w:spacing w:line="360" w:lineRule="auto"/>
        <w:rPr>
          <w:sz w:val="24"/>
          <w:szCs w:val="24"/>
          <w:lang w:val="en-US"/>
        </w:rPr>
      </w:pPr>
      <w:r w:rsidRPr="00EC21AC">
        <w:rPr>
          <w:b/>
          <w:bCs/>
          <w:sz w:val="24"/>
          <w:szCs w:val="24"/>
          <w:lang w:val="en-US"/>
        </w:rPr>
        <w:t>Validation:</w:t>
      </w:r>
      <w:r w:rsidRPr="00EC21AC">
        <w:rPr>
          <w:sz w:val="24"/>
          <w:szCs w:val="24"/>
          <w:lang w:val="en-US"/>
        </w:rPr>
        <w:t xml:space="preserve"> Ensured that all viva</w:t>
      </w:r>
      <w:r>
        <w:rPr>
          <w:sz w:val="24"/>
          <w:szCs w:val="24"/>
          <w:lang w:val="en-US"/>
        </w:rPr>
        <w:t>s</w:t>
      </w:r>
      <w:r w:rsidRPr="00EC21AC">
        <w:rPr>
          <w:sz w:val="24"/>
          <w:szCs w:val="24"/>
          <w:lang w:val="en-US"/>
        </w:rPr>
        <w:t xml:space="preserve"> are scheduled without conflicts in resource availability.</w:t>
      </w:r>
    </w:p>
    <w:p w14:paraId="3420A6A3" w14:textId="3106DABA" w:rsidR="008D5FE8" w:rsidRDefault="008D5FE8" w:rsidP="00CE3BC3">
      <w:pPr>
        <w:pStyle w:val="Ttulo3"/>
        <w:numPr>
          <w:ilvl w:val="2"/>
          <w:numId w:val="2"/>
        </w:numPr>
        <w:ind w:left="1854"/>
        <w:rPr>
          <w:lang w:val="en-US"/>
        </w:rPr>
      </w:pPr>
      <w:bookmarkStart w:id="29" w:name="_Toc169445124"/>
      <w:r>
        <w:rPr>
          <w:lang w:val="en-US"/>
        </w:rPr>
        <w:lastRenderedPageBreak/>
        <w:t>Tests</w:t>
      </w:r>
      <w:bookmarkEnd w:id="29"/>
    </w:p>
    <w:p w14:paraId="15463E4E" w14:textId="77777777" w:rsidR="004A5711" w:rsidRPr="00B3306C" w:rsidRDefault="00AC1EB1" w:rsidP="004A5711">
      <w:pPr>
        <w:pStyle w:val="Ttulo4"/>
        <w:spacing w:line="360" w:lineRule="auto"/>
        <w:rPr>
          <w:i w:val="0"/>
          <w:iCs w:val="0"/>
          <w:sz w:val="24"/>
          <w:szCs w:val="24"/>
          <w:lang w:val="en-US"/>
        </w:rPr>
      </w:pPr>
      <w:r w:rsidRPr="00B3306C">
        <w:rPr>
          <w:i w:val="0"/>
          <w:iCs w:val="0"/>
          <w:sz w:val="24"/>
          <w:szCs w:val="24"/>
          <w:lang w:val="en-US"/>
        </w:rPr>
        <w:t>Domain Tests</w:t>
      </w:r>
    </w:p>
    <w:p w14:paraId="04026B73" w14:textId="42D0EA1D" w:rsidR="00D57173" w:rsidRPr="00B3306C" w:rsidRDefault="004A5711" w:rsidP="004A5711">
      <w:pPr>
        <w:pStyle w:val="Ttulo4"/>
        <w:spacing w:line="360" w:lineRule="auto"/>
        <w:rPr>
          <w:rFonts w:eastAsia="Times New Roman" w:cs="Helvetica"/>
          <w:i w:val="0"/>
          <w:iCs w:val="0"/>
          <w:color w:val="333333"/>
          <w:sz w:val="24"/>
          <w:szCs w:val="24"/>
          <w:lang w:val="en-US" w:eastAsia="pt-PT"/>
        </w:rPr>
      </w:pPr>
      <w:r w:rsidRPr="00B3306C">
        <w:rPr>
          <w:i w:val="0"/>
          <w:iCs w:val="0"/>
          <w:sz w:val="24"/>
          <w:szCs w:val="24"/>
          <w:lang w:val="en-US"/>
        </w:rPr>
        <w:tab/>
      </w:r>
      <w:r w:rsidR="0034347D" w:rsidRPr="00B3306C">
        <w:rPr>
          <w:rFonts w:asciiTheme="minorHAnsi" w:eastAsia="Times New Roman" w:hAnsiTheme="minorHAnsi" w:cs="Helvetica"/>
          <w:i w:val="0"/>
          <w:iCs w:val="0"/>
          <w:color w:val="333333"/>
          <w:sz w:val="24"/>
          <w:szCs w:val="24"/>
          <w:lang w:val="en-US" w:eastAsia="pt-PT"/>
        </w:rPr>
        <w:t>V</w:t>
      </w:r>
      <w:r w:rsidR="0034347D" w:rsidRPr="0034347D">
        <w:rPr>
          <w:rFonts w:asciiTheme="minorHAnsi" w:eastAsia="Times New Roman" w:hAnsiTheme="minorHAnsi" w:cs="Helvetica"/>
          <w:i w:val="0"/>
          <w:iCs w:val="0"/>
          <w:color w:val="333333"/>
          <w:sz w:val="24"/>
          <w:szCs w:val="24"/>
          <w:lang w:val="en-US" w:eastAsia="pt-PT"/>
        </w:rPr>
        <w:t>alidate the core domain entities and operations, such as viva, role, resource, and availability. They ensure that the domain model is correctly implemented and that the entities behave as expected.</w:t>
      </w:r>
    </w:p>
    <w:p w14:paraId="7D931AA3" w14:textId="7D411023" w:rsidR="0034347D" w:rsidRPr="004A5711" w:rsidRDefault="0034347D" w:rsidP="004A5711">
      <w:pPr>
        <w:pStyle w:val="PargrafodaLista"/>
        <w:numPr>
          <w:ilvl w:val="0"/>
          <w:numId w:val="28"/>
        </w:numPr>
        <w:spacing w:line="360" w:lineRule="auto"/>
        <w:rPr>
          <w:rFonts w:eastAsia="Times New Roman" w:cs="Helvetica"/>
          <w:color w:val="333333"/>
          <w:sz w:val="24"/>
          <w:szCs w:val="24"/>
          <w:lang w:val="en-US" w:eastAsia="pt-PT"/>
        </w:rPr>
      </w:pPr>
      <w:r w:rsidRPr="004A5711">
        <w:rPr>
          <w:rFonts w:eastAsia="Times New Roman" w:cs="Helvetica"/>
          <w:b/>
          <w:bCs/>
          <w:color w:val="000000"/>
          <w:sz w:val="24"/>
          <w:szCs w:val="24"/>
          <w:lang w:val="en-US" w:eastAsia="pt-PT"/>
        </w:rPr>
        <w:t>Viva Tests</w:t>
      </w:r>
      <w:r w:rsidRPr="004A5711">
        <w:rPr>
          <w:rFonts w:eastAsia="Times New Roman" w:cs="Helvetica"/>
          <w:color w:val="333333"/>
          <w:sz w:val="24"/>
          <w:szCs w:val="24"/>
          <w:lang w:val="en-US" w:eastAsia="pt-PT"/>
        </w:rPr>
        <w:t>: These tests would validate the creation and manipulation of viva instances. This could involve creating viva objects with different attributes, updating viva attributes, and verifying that the viva objects are correctly constructed.</w:t>
      </w:r>
    </w:p>
    <w:p w14:paraId="0F71E770" w14:textId="77777777" w:rsidR="0034347D" w:rsidRPr="00D57173" w:rsidRDefault="0034347D" w:rsidP="004A5711">
      <w:pPr>
        <w:pStyle w:val="PargrafodaLista"/>
        <w:numPr>
          <w:ilvl w:val="0"/>
          <w:numId w:val="29"/>
        </w:numPr>
        <w:shd w:val="clear" w:color="auto" w:fill="FFFFFF"/>
        <w:spacing w:after="0" w:line="360" w:lineRule="auto"/>
        <w:jc w:val="left"/>
        <w:rPr>
          <w:rFonts w:eastAsia="Times New Roman" w:cs="Helvetica"/>
          <w:color w:val="333333"/>
          <w:sz w:val="24"/>
          <w:szCs w:val="24"/>
          <w:lang w:val="en-US" w:eastAsia="pt-PT"/>
        </w:rPr>
      </w:pPr>
      <w:r w:rsidRPr="004A5711">
        <w:rPr>
          <w:rFonts w:eastAsia="Times New Roman" w:cs="Helvetica"/>
          <w:b/>
          <w:bCs/>
          <w:color w:val="000000"/>
          <w:sz w:val="24"/>
          <w:szCs w:val="24"/>
          <w:lang w:val="en-US" w:eastAsia="pt-PT"/>
        </w:rPr>
        <w:t>Role Tests</w:t>
      </w:r>
      <w:r w:rsidRPr="004A5711">
        <w:rPr>
          <w:rFonts w:eastAsia="Times New Roman" w:cs="Helvetica"/>
          <w:color w:val="333333"/>
          <w:sz w:val="24"/>
          <w:szCs w:val="24"/>
          <w:lang w:val="en-US" w:eastAsia="pt-PT"/>
        </w:rPr>
        <w:t>: These tests would validate the creation and manipulation of role instances.</w:t>
      </w:r>
      <w:r w:rsidRPr="00D57173">
        <w:rPr>
          <w:rFonts w:eastAsia="Times New Roman" w:cs="Helvetica"/>
          <w:color w:val="333333"/>
          <w:sz w:val="24"/>
          <w:szCs w:val="24"/>
          <w:lang w:val="en-US" w:eastAsia="pt-PT"/>
        </w:rPr>
        <w:t xml:space="preserve"> This could involve creating role objects with different attributes, updating role attributes, and verifying that the role objects are correctly constructed.</w:t>
      </w:r>
    </w:p>
    <w:p w14:paraId="1FC86FDB" w14:textId="77777777" w:rsidR="0034347D" w:rsidRPr="00D57173" w:rsidRDefault="0034347D" w:rsidP="004A5711">
      <w:pPr>
        <w:pStyle w:val="PargrafodaLista"/>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Resource Tests</w:t>
      </w:r>
      <w:r w:rsidRPr="00D57173">
        <w:rPr>
          <w:rFonts w:eastAsia="Times New Roman" w:cs="Helvetica"/>
          <w:color w:val="333333"/>
          <w:sz w:val="24"/>
          <w:szCs w:val="24"/>
          <w:lang w:val="en-US" w:eastAsia="pt-PT"/>
        </w:rPr>
        <w:t>: These tests would validate the creation and manipulation of resource instances. This could involve creating resource objects with different attributes, updating resource attributes, and verifying that the resource objects are correctly constructed.</w:t>
      </w:r>
    </w:p>
    <w:p w14:paraId="6777F8ED" w14:textId="77777777" w:rsidR="0034347D" w:rsidRPr="00D57173" w:rsidRDefault="0034347D" w:rsidP="004A5711">
      <w:pPr>
        <w:pStyle w:val="PargrafodaLista"/>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Availability Tests</w:t>
      </w:r>
      <w:r w:rsidRPr="00D57173">
        <w:rPr>
          <w:rFonts w:eastAsia="Times New Roman" w:cs="Helvetica"/>
          <w:color w:val="333333"/>
          <w:sz w:val="24"/>
          <w:szCs w:val="24"/>
          <w:lang w:val="en-US" w:eastAsia="pt-PT"/>
        </w:rPr>
        <w:t>: These tests would validate the creation and manipulation of availability instances. This could involve creating availability objects with different attributes, updating availability attributes, and verifying that the availability objects are correctly constructed.</w:t>
      </w:r>
    </w:p>
    <w:p w14:paraId="00958A2C" w14:textId="77777777" w:rsidR="0034347D" w:rsidRPr="00D57173" w:rsidRDefault="0034347D" w:rsidP="004A5711">
      <w:pPr>
        <w:pStyle w:val="PargrafodaLista"/>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Scheduled Viva Tests</w:t>
      </w:r>
      <w:r w:rsidRPr="00D57173">
        <w:rPr>
          <w:rFonts w:eastAsia="Times New Roman" w:cs="Helvetica"/>
          <w:color w:val="333333"/>
          <w:sz w:val="24"/>
          <w:szCs w:val="24"/>
          <w:lang w:val="en-US" w:eastAsia="pt-PT"/>
        </w:rPr>
        <w:t>: These tests would validate the creation and manipulation of scheduled viva instances. This could involve creating scheduled viva objects with different attributes, updating scheduled viva attributes, and verifying that the scheduled viva objects are correctly constructed.</w:t>
      </w:r>
    </w:p>
    <w:p w14:paraId="03E266F2" w14:textId="77777777" w:rsidR="0034347D" w:rsidRPr="00D57173" w:rsidRDefault="0034347D" w:rsidP="004A5711">
      <w:pPr>
        <w:pStyle w:val="PargrafodaLista"/>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Complete Schedule Tests</w:t>
      </w:r>
      <w:r w:rsidRPr="00D57173">
        <w:rPr>
          <w:rFonts w:eastAsia="Times New Roman" w:cs="Helvetica"/>
          <w:color w:val="333333"/>
          <w:sz w:val="24"/>
          <w:szCs w:val="24"/>
          <w:lang w:val="en-US" w:eastAsia="pt-PT"/>
        </w:rPr>
        <w:t xml:space="preserve">: These tests would validate the creation and manipulation of complete schedule instances. This could involve creating complete schedule objects with different attributes, updating complete </w:t>
      </w:r>
      <w:r w:rsidRPr="00D57173">
        <w:rPr>
          <w:rFonts w:eastAsia="Times New Roman" w:cs="Helvetica"/>
          <w:color w:val="333333"/>
          <w:sz w:val="24"/>
          <w:szCs w:val="24"/>
          <w:lang w:val="en-US" w:eastAsia="pt-PT"/>
        </w:rPr>
        <w:lastRenderedPageBreak/>
        <w:t>schedule attributes, and verifying that the complete schedule objects are correctly constructed.</w:t>
      </w:r>
    </w:p>
    <w:p w14:paraId="24ABD5D3" w14:textId="6F36C0EA" w:rsidR="00B3306C" w:rsidRDefault="0034347D" w:rsidP="00B3306C">
      <w:pPr>
        <w:pStyle w:val="PargrafodaLista"/>
        <w:numPr>
          <w:ilvl w:val="0"/>
          <w:numId w:val="29"/>
        </w:numPr>
        <w:shd w:val="clear" w:color="auto" w:fill="FFFFFF"/>
        <w:spacing w:after="0" w:line="360" w:lineRule="auto"/>
        <w:jc w:val="left"/>
        <w:rPr>
          <w:rFonts w:eastAsia="Times New Roman" w:cs="Helvetica"/>
          <w:color w:val="333333"/>
          <w:sz w:val="24"/>
          <w:szCs w:val="24"/>
          <w:lang w:val="en-US" w:eastAsia="pt-PT"/>
        </w:rPr>
      </w:pPr>
      <w:r w:rsidRPr="00D57173">
        <w:rPr>
          <w:rFonts w:eastAsia="Times New Roman" w:cs="Helvetica"/>
          <w:b/>
          <w:bCs/>
          <w:color w:val="000000"/>
          <w:sz w:val="24"/>
          <w:szCs w:val="24"/>
          <w:lang w:val="en-US" w:eastAsia="pt-PT"/>
        </w:rPr>
        <w:t>Teacher Tests</w:t>
      </w:r>
      <w:r w:rsidRPr="00D57173">
        <w:rPr>
          <w:rFonts w:eastAsia="Times New Roman" w:cs="Helvetica"/>
          <w:color w:val="333333"/>
          <w:sz w:val="24"/>
          <w:szCs w:val="24"/>
          <w:lang w:val="en-US" w:eastAsia="pt-PT"/>
        </w:rPr>
        <w:t>: These tests would validate the creation and manipulation of teacher instances. This could involve creating teacher objects with different attributes, updating teacher attributes, and verifying that the teacher objects are correctly constructed.</w:t>
      </w:r>
    </w:p>
    <w:p w14:paraId="1BA86D40" w14:textId="4D42E84B" w:rsidR="00AC1EB1" w:rsidRPr="00883840" w:rsidRDefault="00AC1EB1" w:rsidP="006E719E">
      <w:pPr>
        <w:pStyle w:val="Ttulo4"/>
        <w:spacing w:line="360" w:lineRule="auto"/>
        <w:rPr>
          <w:i w:val="0"/>
          <w:iCs w:val="0"/>
          <w:sz w:val="24"/>
          <w:szCs w:val="24"/>
          <w:lang w:val="en-US"/>
        </w:rPr>
      </w:pPr>
      <w:r w:rsidRPr="00883840">
        <w:rPr>
          <w:i w:val="0"/>
          <w:iCs w:val="0"/>
          <w:sz w:val="24"/>
          <w:szCs w:val="24"/>
          <w:lang w:val="en-US"/>
        </w:rPr>
        <w:t>SimpleType Tests</w:t>
      </w:r>
    </w:p>
    <w:p w14:paraId="7B73F4B4" w14:textId="344ACE6F" w:rsidR="006E719E" w:rsidRPr="006E719E" w:rsidRDefault="006E719E" w:rsidP="006E719E">
      <w:pPr>
        <w:spacing w:line="360" w:lineRule="auto"/>
        <w:rPr>
          <w:sz w:val="24"/>
          <w:szCs w:val="24"/>
          <w:lang w:val="en-US"/>
        </w:rPr>
      </w:pPr>
      <w:r>
        <w:rPr>
          <w:sz w:val="24"/>
          <w:szCs w:val="24"/>
          <w:lang w:val="en-US"/>
        </w:rPr>
        <w:tab/>
      </w:r>
      <w:r w:rsidRPr="006E719E">
        <w:rPr>
          <w:sz w:val="24"/>
          <w:szCs w:val="24"/>
          <w:lang w:val="en-US"/>
        </w:rPr>
        <w:t xml:space="preserve">The simple type tests validate the simple types used in the domain model, such as </w:t>
      </w:r>
      <w:r w:rsidRPr="006E719E">
        <w:rPr>
          <w:i/>
          <w:iCs/>
          <w:sz w:val="24"/>
          <w:szCs w:val="24"/>
          <w:lang w:val="en-US"/>
        </w:rPr>
        <w:t>DateTime</w:t>
      </w:r>
      <w:r w:rsidRPr="006E719E">
        <w:rPr>
          <w:sz w:val="24"/>
          <w:szCs w:val="24"/>
          <w:lang w:val="en-US"/>
        </w:rPr>
        <w:t xml:space="preserve"> and </w:t>
      </w:r>
      <w:r w:rsidRPr="006E719E">
        <w:rPr>
          <w:i/>
          <w:iCs/>
          <w:sz w:val="24"/>
          <w:szCs w:val="24"/>
          <w:lang w:val="en-US"/>
        </w:rPr>
        <w:t>Duration</w:t>
      </w:r>
      <w:r w:rsidRPr="006E719E">
        <w:rPr>
          <w:sz w:val="24"/>
          <w:szCs w:val="24"/>
          <w:lang w:val="en-US"/>
        </w:rPr>
        <w:t>. They ensure that these simple types are correctly implemented and behave as expected.</w:t>
      </w:r>
    </w:p>
    <w:p w14:paraId="798EE76A" w14:textId="35A8E806" w:rsidR="006E719E" w:rsidRPr="006E719E" w:rsidRDefault="006E719E" w:rsidP="006E719E">
      <w:pPr>
        <w:pStyle w:val="PargrafodaLista"/>
        <w:numPr>
          <w:ilvl w:val="0"/>
          <w:numId w:val="30"/>
        </w:numPr>
        <w:spacing w:line="360" w:lineRule="auto"/>
        <w:rPr>
          <w:sz w:val="24"/>
          <w:szCs w:val="24"/>
          <w:lang w:val="en-US"/>
        </w:rPr>
      </w:pPr>
      <w:r w:rsidRPr="006E719E">
        <w:rPr>
          <w:b/>
          <w:bCs/>
          <w:sz w:val="24"/>
          <w:szCs w:val="24"/>
          <w:lang w:val="en-US"/>
        </w:rPr>
        <w:t>DateTime Tests:</w:t>
      </w:r>
      <w:r w:rsidRPr="006E719E">
        <w:rPr>
          <w:sz w:val="24"/>
          <w:szCs w:val="24"/>
          <w:lang w:val="en-US"/>
        </w:rPr>
        <w:t xml:space="preserve"> These tests would validate the creation and manipulation of </w:t>
      </w:r>
      <w:r w:rsidRPr="006E719E">
        <w:rPr>
          <w:i/>
          <w:iCs/>
          <w:sz w:val="24"/>
          <w:szCs w:val="24"/>
          <w:lang w:val="en-US"/>
        </w:rPr>
        <w:t>DateTime</w:t>
      </w:r>
      <w:r w:rsidRPr="006E719E">
        <w:rPr>
          <w:sz w:val="24"/>
          <w:szCs w:val="24"/>
          <w:lang w:val="en-US"/>
        </w:rPr>
        <w:t xml:space="preserve"> instances. This could involve creating </w:t>
      </w:r>
      <w:r w:rsidRPr="006E719E">
        <w:rPr>
          <w:i/>
          <w:iCs/>
          <w:sz w:val="24"/>
          <w:szCs w:val="24"/>
          <w:lang w:val="en-US"/>
        </w:rPr>
        <w:t>DateTime</w:t>
      </w:r>
      <w:r w:rsidRPr="006E719E">
        <w:rPr>
          <w:sz w:val="24"/>
          <w:szCs w:val="24"/>
          <w:lang w:val="en-US"/>
        </w:rPr>
        <w:t xml:space="preserve"> objects with different attributes, updating </w:t>
      </w:r>
      <w:r w:rsidRPr="006E719E">
        <w:rPr>
          <w:i/>
          <w:iCs/>
          <w:sz w:val="24"/>
          <w:szCs w:val="24"/>
          <w:lang w:val="en-US"/>
        </w:rPr>
        <w:t>DateTime</w:t>
      </w:r>
      <w:r w:rsidRPr="006E719E">
        <w:rPr>
          <w:sz w:val="24"/>
          <w:szCs w:val="24"/>
          <w:lang w:val="en-US"/>
        </w:rPr>
        <w:t xml:space="preserve"> attributes, and verifying that the </w:t>
      </w:r>
      <w:r w:rsidRPr="006E719E">
        <w:rPr>
          <w:i/>
          <w:iCs/>
          <w:sz w:val="24"/>
          <w:szCs w:val="24"/>
          <w:lang w:val="en-US"/>
        </w:rPr>
        <w:t>DateTime</w:t>
      </w:r>
      <w:r w:rsidRPr="006E719E">
        <w:rPr>
          <w:sz w:val="24"/>
          <w:szCs w:val="24"/>
          <w:lang w:val="en-US"/>
        </w:rPr>
        <w:t xml:space="preserve"> objects are correctly constructed.</w:t>
      </w:r>
    </w:p>
    <w:p w14:paraId="057858E8" w14:textId="2E3AADDE" w:rsidR="006E719E" w:rsidRPr="006E719E" w:rsidRDefault="006E719E" w:rsidP="006E719E">
      <w:pPr>
        <w:pStyle w:val="PargrafodaLista"/>
        <w:numPr>
          <w:ilvl w:val="0"/>
          <w:numId w:val="30"/>
        </w:numPr>
        <w:spacing w:line="360" w:lineRule="auto"/>
        <w:rPr>
          <w:sz w:val="24"/>
          <w:szCs w:val="24"/>
          <w:lang w:val="en-US"/>
        </w:rPr>
      </w:pPr>
      <w:r w:rsidRPr="006E719E">
        <w:rPr>
          <w:b/>
          <w:bCs/>
          <w:sz w:val="24"/>
          <w:szCs w:val="24"/>
          <w:lang w:val="en-US"/>
        </w:rPr>
        <w:t>Duration Tests:</w:t>
      </w:r>
      <w:r w:rsidRPr="006E719E">
        <w:rPr>
          <w:sz w:val="24"/>
          <w:szCs w:val="24"/>
          <w:lang w:val="en-US"/>
        </w:rPr>
        <w:t xml:space="preserve"> These tests would validate the creation and manipulation of </w:t>
      </w:r>
      <w:r w:rsidRPr="006E719E">
        <w:rPr>
          <w:i/>
          <w:iCs/>
          <w:sz w:val="24"/>
          <w:szCs w:val="24"/>
          <w:lang w:val="en-US"/>
        </w:rPr>
        <w:t>Duration</w:t>
      </w:r>
      <w:r w:rsidRPr="006E719E">
        <w:rPr>
          <w:sz w:val="24"/>
          <w:szCs w:val="24"/>
          <w:lang w:val="en-US"/>
        </w:rPr>
        <w:t xml:space="preserve"> instances. This could involve creating </w:t>
      </w:r>
      <w:r w:rsidRPr="006E719E">
        <w:rPr>
          <w:i/>
          <w:iCs/>
          <w:sz w:val="24"/>
          <w:szCs w:val="24"/>
          <w:lang w:val="en-US"/>
        </w:rPr>
        <w:t>Duration</w:t>
      </w:r>
      <w:r w:rsidRPr="006E719E">
        <w:rPr>
          <w:sz w:val="24"/>
          <w:szCs w:val="24"/>
          <w:lang w:val="en-US"/>
        </w:rPr>
        <w:t xml:space="preserve"> objects with different attributes, updating </w:t>
      </w:r>
      <w:r w:rsidRPr="006E719E">
        <w:rPr>
          <w:i/>
          <w:iCs/>
          <w:sz w:val="24"/>
          <w:szCs w:val="24"/>
          <w:lang w:val="en-US"/>
        </w:rPr>
        <w:t>Duration</w:t>
      </w:r>
      <w:r w:rsidRPr="006E719E">
        <w:rPr>
          <w:sz w:val="24"/>
          <w:szCs w:val="24"/>
          <w:lang w:val="en-US"/>
        </w:rPr>
        <w:t xml:space="preserve"> attributes, and verifying that the Duration objects are correctly constructed.</w:t>
      </w:r>
    </w:p>
    <w:p w14:paraId="50EC5527" w14:textId="63F32747" w:rsidR="006E719E" w:rsidRPr="006E719E" w:rsidRDefault="006E719E" w:rsidP="006E719E">
      <w:pPr>
        <w:pStyle w:val="PargrafodaLista"/>
        <w:numPr>
          <w:ilvl w:val="0"/>
          <w:numId w:val="30"/>
        </w:numPr>
        <w:spacing w:line="360" w:lineRule="auto"/>
        <w:rPr>
          <w:sz w:val="24"/>
          <w:szCs w:val="24"/>
          <w:lang w:val="en-US"/>
        </w:rPr>
      </w:pPr>
      <w:r w:rsidRPr="006E719E">
        <w:rPr>
          <w:b/>
          <w:bCs/>
          <w:sz w:val="24"/>
          <w:szCs w:val="24"/>
          <w:lang w:val="en-US"/>
        </w:rPr>
        <w:t>Preference Tests:</w:t>
      </w:r>
      <w:r w:rsidRPr="006E719E">
        <w:rPr>
          <w:sz w:val="24"/>
          <w:szCs w:val="24"/>
          <w:lang w:val="en-US"/>
        </w:rPr>
        <w:t xml:space="preserve"> These tests would validate the creation and manipulation of </w:t>
      </w:r>
      <w:r w:rsidRPr="006E719E">
        <w:rPr>
          <w:i/>
          <w:iCs/>
          <w:sz w:val="24"/>
          <w:szCs w:val="24"/>
          <w:lang w:val="en-US"/>
        </w:rPr>
        <w:t>Preference</w:t>
      </w:r>
      <w:r w:rsidRPr="006E719E">
        <w:rPr>
          <w:sz w:val="24"/>
          <w:szCs w:val="24"/>
          <w:lang w:val="en-US"/>
        </w:rPr>
        <w:t xml:space="preserve"> instances. This could involve creating </w:t>
      </w:r>
      <w:r w:rsidRPr="006E719E">
        <w:rPr>
          <w:i/>
          <w:iCs/>
          <w:sz w:val="24"/>
          <w:szCs w:val="24"/>
          <w:lang w:val="en-US"/>
        </w:rPr>
        <w:t>Preference</w:t>
      </w:r>
      <w:r w:rsidRPr="006E719E">
        <w:rPr>
          <w:sz w:val="24"/>
          <w:szCs w:val="24"/>
          <w:lang w:val="en-US"/>
        </w:rPr>
        <w:t xml:space="preserve"> objects with different attributes, updating </w:t>
      </w:r>
      <w:r w:rsidRPr="006E719E">
        <w:rPr>
          <w:i/>
          <w:iCs/>
          <w:sz w:val="24"/>
          <w:szCs w:val="24"/>
          <w:lang w:val="en-US"/>
        </w:rPr>
        <w:t>Preference</w:t>
      </w:r>
      <w:r w:rsidRPr="006E719E">
        <w:rPr>
          <w:sz w:val="24"/>
          <w:szCs w:val="24"/>
          <w:lang w:val="en-US"/>
        </w:rPr>
        <w:t xml:space="preserve"> attributes, and verifying that the </w:t>
      </w:r>
      <w:r w:rsidRPr="006E719E">
        <w:rPr>
          <w:i/>
          <w:iCs/>
          <w:sz w:val="24"/>
          <w:szCs w:val="24"/>
          <w:lang w:val="en-US"/>
        </w:rPr>
        <w:t>Preference</w:t>
      </w:r>
      <w:r w:rsidRPr="006E719E">
        <w:rPr>
          <w:sz w:val="24"/>
          <w:szCs w:val="24"/>
          <w:lang w:val="en-US"/>
        </w:rPr>
        <w:t xml:space="preserve"> objects are correctly constructed.</w:t>
      </w:r>
    </w:p>
    <w:p w14:paraId="26150B17" w14:textId="34DE3C5C" w:rsidR="006E719E" w:rsidRPr="006E719E" w:rsidRDefault="006E719E" w:rsidP="006E719E">
      <w:pPr>
        <w:pStyle w:val="PargrafodaLista"/>
        <w:numPr>
          <w:ilvl w:val="0"/>
          <w:numId w:val="30"/>
        </w:numPr>
        <w:spacing w:line="360" w:lineRule="auto"/>
        <w:rPr>
          <w:sz w:val="24"/>
          <w:szCs w:val="24"/>
          <w:lang w:val="en-US"/>
        </w:rPr>
      </w:pPr>
      <w:r w:rsidRPr="006E719E">
        <w:rPr>
          <w:b/>
          <w:bCs/>
          <w:sz w:val="24"/>
          <w:szCs w:val="24"/>
          <w:lang w:val="en-US"/>
        </w:rPr>
        <w:t>SummedPreference Tests:</w:t>
      </w:r>
      <w:r w:rsidRPr="006E719E">
        <w:rPr>
          <w:sz w:val="24"/>
          <w:szCs w:val="24"/>
          <w:lang w:val="en-US"/>
        </w:rPr>
        <w:t xml:space="preserve"> These tests would validate the creation and manipulation of </w:t>
      </w:r>
      <w:r w:rsidRPr="006E719E">
        <w:rPr>
          <w:i/>
          <w:iCs/>
          <w:sz w:val="24"/>
          <w:szCs w:val="24"/>
          <w:lang w:val="en-US"/>
        </w:rPr>
        <w:t>SummedPreference</w:t>
      </w:r>
      <w:r w:rsidRPr="006E719E">
        <w:rPr>
          <w:sz w:val="24"/>
          <w:szCs w:val="24"/>
          <w:lang w:val="en-US"/>
        </w:rPr>
        <w:t xml:space="preserve"> instances. This could involve creating </w:t>
      </w:r>
      <w:r w:rsidRPr="006E719E">
        <w:rPr>
          <w:i/>
          <w:iCs/>
          <w:sz w:val="24"/>
          <w:szCs w:val="24"/>
          <w:lang w:val="en-US"/>
        </w:rPr>
        <w:t>SummedPreference</w:t>
      </w:r>
      <w:r w:rsidRPr="006E719E">
        <w:rPr>
          <w:sz w:val="24"/>
          <w:szCs w:val="24"/>
          <w:lang w:val="en-US"/>
        </w:rPr>
        <w:t xml:space="preserve"> objects with different attributes, updating </w:t>
      </w:r>
      <w:r w:rsidRPr="006E719E">
        <w:rPr>
          <w:i/>
          <w:iCs/>
          <w:sz w:val="24"/>
          <w:szCs w:val="24"/>
          <w:lang w:val="en-US"/>
        </w:rPr>
        <w:t>SummedPreference</w:t>
      </w:r>
      <w:r w:rsidRPr="006E719E">
        <w:rPr>
          <w:sz w:val="24"/>
          <w:szCs w:val="24"/>
          <w:lang w:val="en-US"/>
        </w:rPr>
        <w:t xml:space="preserve"> attributes, and verifying that the </w:t>
      </w:r>
      <w:r w:rsidRPr="006E719E">
        <w:rPr>
          <w:i/>
          <w:iCs/>
          <w:sz w:val="24"/>
          <w:szCs w:val="24"/>
          <w:lang w:val="en-US"/>
        </w:rPr>
        <w:t>SummedPreference</w:t>
      </w:r>
      <w:r w:rsidRPr="006E719E">
        <w:rPr>
          <w:sz w:val="24"/>
          <w:szCs w:val="24"/>
          <w:lang w:val="en-US"/>
        </w:rPr>
        <w:t xml:space="preserve"> objects are correctly constructed.</w:t>
      </w:r>
    </w:p>
    <w:p w14:paraId="7E48E1B7" w14:textId="3D6DC4B3" w:rsidR="006E719E" w:rsidRPr="006E719E" w:rsidRDefault="006E719E" w:rsidP="006E719E">
      <w:pPr>
        <w:pStyle w:val="PargrafodaLista"/>
        <w:numPr>
          <w:ilvl w:val="0"/>
          <w:numId w:val="30"/>
        </w:numPr>
        <w:spacing w:line="360" w:lineRule="auto"/>
        <w:rPr>
          <w:sz w:val="24"/>
          <w:szCs w:val="24"/>
          <w:lang w:val="en-US"/>
        </w:rPr>
      </w:pPr>
      <w:r w:rsidRPr="006E719E">
        <w:rPr>
          <w:b/>
          <w:bCs/>
          <w:sz w:val="24"/>
          <w:szCs w:val="24"/>
          <w:lang w:val="en-US"/>
        </w:rPr>
        <w:t>Student Tests:</w:t>
      </w:r>
      <w:r w:rsidRPr="006E719E">
        <w:rPr>
          <w:sz w:val="24"/>
          <w:szCs w:val="24"/>
          <w:lang w:val="en-US"/>
        </w:rPr>
        <w:t xml:space="preserve"> These tests would validate the creation and manipulation of </w:t>
      </w:r>
      <w:r w:rsidRPr="006E719E">
        <w:rPr>
          <w:i/>
          <w:iCs/>
          <w:sz w:val="24"/>
          <w:szCs w:val="24"/>
          <w:lang w:val="en-US"/>
        </w:rPr>
        <w:t>Student</w:t>
      </w:r>
      <w:r w:rsidRPr="006E719E">
        <w:rPr>
          <w:sz w:val="24"/>
          <w:szCs w:val="24"/>
          <w:lang w:val="en-US"/>
        </w:rPr>
        <w:t xml:space="preserve"> instances. This could involve creating </w:t>
      </w:r>
      <w:r w:rsidRPr="006E719E">
        <w:rPr>
          <w:i/>
          <w:iCs/>
          <w:sz w:val="24"/>
          <w:szCs w:val="24"/>
          <w:lang w:val="en-US"/>
        </w:rPr>
        <w:t>Student</w:t>
      </w:r>
      <w:r w:rsidRPr="006E719E">
        <w:rPr>
          <w:sz w:val="24"/>
          <w:szCs w:val="24"/>
          <w:lang w:val="en-US"/>
        </w:rPr>
        <w:t xml:space="preserve"> objects with different </w:t>
      </w:r>
      <w:r w:rsidRPr="006E719E">
        <w:rPr>
          <w:sz w:val="24"/>
          <w:szCs w:val="24"/>
          <w:lang w:val="en-US"/>
        </w:rPr>
        <w:lastRenderedPageBreak/>
        <w:t xml:space="preserve">attributes, updating </w:t>
      </w:r>
      <w:r w:rsidRPr="006E719E">
        <w:rPr>
          <w:i/>
          <w:iCs/>
          <w:sz w:val="24"/>
          <w:szCs w:val="24"/>
          <w:lang w:val="en-US"/>
        </w:rPr>
        <w:t>Student</w:t>
      </w:r>
      <w:r w:rsidRPr="006E719E">
        <w:rPr>
          <w:sz w:val="24"/>
          <w:szCs w:val="24"/>
          <w:lang w:val="en-US"/>
        </w:rPr>
        <w:t xml:space="preserve"> attributes, and verifying that the </w:t>
      </w:r>
      <w:proofErr w:type="gramStart"/>
      <w:r w:rsidRPr="006E719E">
        <w:rPr>
          <w:i/>
          <w:iCs/>
          <w:sz w:val="24"/>
          <w:szCs w:val="24"/>
          <w:lang w:val="en-US"/>
        </w:rPr>
        <w:t>Student</w:t>
      </w:r>
      <w:proofErr w:type="gramEnd"/>
      <w:r w:rsidRPr="006E719E">
        <w:rPr>
          <w:sz w:val="24"/>
          <w:szCs w:val="24"/>
          <w:lang w:val="en-US"/>
        </w:rPr>
        <w:t xml:space="preserve"> objects are correctly constructed.</w:t>
      </w:r>
    </w:p>
    <w:p w14:paraId="4B51060C" w14:textId="4791DA5E" w:rsidR="006E719E" w:rsidRPr="006E719E" w:rsidRDefault="006E719E" w:rsidP="006E719E">
      <w:pPr>
        <w:pStyle w:val="PargrafodaLista"/>
        <w:numPr>
          <w:ilvl w:val="0"/>
          <w:numId w:val="30"/>
        </w:numPr>
        <w:spacing w:line="360" w:lineRule="auto"/>
        <w:rPr>
          <w:sz w:val="24"/>
          <w:szCs w:val="24"/>
          <w:lang w:val="en-US"/>
        </w:rPr>
      </w:pPr>
      <w:r w:rsidRPr="006E719E">
        <w:rPr>
          <w:b/>
          <w:bCs/>
          <w:sz w:val="24"/>
          <w:szCs w:val="24"/>
          <w:lang w:val="en-US"/>
        </w:rPr>
        <w:t>Title Tests:</w:t>
      </w:r>
      <w:r w:rsidRPr="006E719E">
        <w:rPr>
          <w:sz w:val="24"/>
          <w:szCs w:val="24"/>
          <w:lang w:val="en-US"/>
        </w:rPr>
        <w:t xml:space="preserve"> These tests would validate the creation and manipulation of </w:t>
      </w:r>
      <w:r w:rsidRPr="006E719E">
        <w:rPr>
          <w:i/>
          <w:iCs/>
          <w:sz w:val="24"/>
          <w:szCs w:val="24"/>
          <w:lang w:val="en-US"/>
        </w:rPr>
        <w:t>Title</w:t>
      </w:r>
      <w:r w:rsidRPr="006E719E">
        <w:rPr>
          <w:sz w:val="24"/>
          <w:szCs w:val="24"/>
          <w:lang w:val="en-US"/>
        </w:rPr>
        <w:t xml:space="preserve"> instances. This could involve creating </w:t>
      </w:r>
      <w:r w:rsidRPr="006E719E">
        <w:rPr>
          <w:i/>
          <w:iCs/>
          <w:sz w:val="24"/>
          <w:szCs w:val="24"/>
          <w:lang w:val="en-US"/>
        </w:rPr>
        <w:t>Title</w:t>
      </w:r>
      <w:r w:rsidRPr="006E719E">
        <w:rPr>
          <w:sz w:val="24"/>
          <w:szCs w:val="24"/>
          <w:lang w:val="en-US"/>
        </w:rPr>
        <w:t xml:space="preserve"> objects with different attributes, updating </w:t>
      </w:r>
      <w:r w:rsidRPr="006E719E">
        <w:rPr>
          <w:i/>
          <w:iCs/>
          <w:sz w:val="24"/>
          <w:szCs w:val="24"/>
          <w:lang w:val="en-US"/>
        </w:rPr>
        <w:t>Title</w:t>
      </w:r>
      <w:r w:rsidRPr="006E719E">
        <w:rPr>
          <w:sz w:val="24"/>
          <w:szCs w:val="24"/>
          <w:lang w:val="en-US"/>
        </w:rPr>
        <w:t xml:space="preserve"> attributes, and verifying that the </w:t>
      </w:r>
      <w:r w:rsidRPr="006E719E">
        <w:rPr>
          <w:i/>
          <w:iCs/>
          <w:sz w:val="24"/>
          <w:szCs w:val="24"/>
          <w:lang w:val="en-US"/>
        </w:rPr>
        <w:t>Title</w:t>
      </w:r>
      <w:r w:rsidRPr="006E719E">
        <w:rPr>
          <w:sz w:val="24"/>
          <w:szCs w:val="24"/>
          <w:lang w:val="en-US"/>
        </w:rPr>
        <w:t xml:space="preserve"> objects are correctly constructed.</w:t>
      </w:r>
    </w:p>
    <w:p w14:paraId="24FA1734" w14:textId="54DEB512" w:rsidR="00B3306C" w:rsidRPr="00883840" w:rsidRDefault="006E719E" w:rsidP="00B3306C">
      <w:pPr>
        <w:pStyle w:val="PargrafodaLista"/>
        <w:numPr>
          <w:ilvl w:val="0"/>
          <w:numId w:val="30"/>
        </w:numPr>
        <w:spacing w:line="360" w:lineRule="auto"/>
        <w:rPr>
          <w:sz w:val="24"/>
          <w:szCs w:val="24"/>
          <w:lang w:val="en-US"/>
        </w:rPr>
      </w:pPr>
      <w:r w:rsidRPr="006E719E">
        <w:rPr>
          <w:b/>
          <w:bCs/>
          <w:sz w:val="24"/>
          <w:szCs w:val="24"/>
          <w:lang w:val="en-US"/>
        </w:rPr>
        <w:t>Name Tests:</w:t>
      </w:r>
      <w:r w:rsidRPr="006E719E">
        <w:rPr>
          <w:sz w:val="24"/>
          <w:szCs w:val="24"/>
          <w:lang w:val="en-US"/>
        </w:rPr>
        <w:t xml:space="preserve"> These tests would validate the creation and manipulation of </w:t>
      </w:r>
      <w:r w:rsidRPr="006E719E">
        <w:rPr>
          <w:i/>
          <w:iCs/>
          <w:sz w:val="24"/>
          <w:szCs w:val="24"/>
          <w:lang w:val="en-US"/>
        </w:rPr>
        <w:t>Name</w:t>
      </w:r>
      <w:r w:rsidRPr="006E719E">
        <w:rPr>
          <w:sz w:val="24"/>
          <w:szCs w:val="24"/>
          <w:lang w:val="en-US"/>
        </w:rPr>
        <w:t xml:space="preserve"> instances. This could involve creating </w:t>
      </w:r>
      <w:r w:rsidRPr="006E719E">
        <w:rPr>
          <w:i/>
          <w:iCs/>
          <w:sz w:val="24"/>
          <w:szCs w:val="24"/>
          <w:lang w:val="en-US"/>
        </w:rPr>
        <w:t>Name</w:t>
      </w:r>
      <w:r w:rsidRPr="006E719E">
        <w:rPr>
          <w:sz w:val="24"/>
          <w:szCs w:val="24"/>
          <w:lang w:val="en-US"/>
        </w:rPr>
        <w:t xml:space="preserve"> objects with different attributes, updating </w:t>
      </w:r>
      <w:r w:rsidRPr="006E719E">
        <w:rPr>
          <w:i/>
          <w:iCs/>
          <w:sz w:val="24"/>
          <w:szCs w:val="24"/>
          <w:lang w:val="en-US"/>
        </w:rPr>
        <w:t>Name</w:t>
      </w:r>
      <w:r w:rsidRPr="006E719E">
        <w:rPr>
          <w:sz w:val="24"/>
          <w:szCs w:val="24"/>
          <w:lang w:val="en-US"/>
        </w:rPr>
        <w:t xml:space="preserve"> attributes, and verifying that the </w:t>
      </w:r>
      <w:r w:rsidRPr="006E719E">
        <w:rPr>
          <w:i/>
          <w:iCs/>
          <w:sz w:val="24"/>
          <w:szCs w:val="24"/>
          <w:lang w:val="en-US"/>
        </w:rPr>
        <w:t>Name</w:t>
      </w:r>
      <w:r w:rsidRPr="006E719E">
        <w:rPr>
          <w:sz w:val="24"/>
          <w:szCs w:val="24"/>
          <w:lang w:val="en-US"/>
        </w:rPr>
        <w:t xml:space="preserve"> objects are correctly constructed.</w:t>
      </w:r>
    </w:p>
    <w:p w14:paraId="2FFBC08C" w14:textId="60C90D3A" w:rsidR="00AC1EB1" w:rsidRDefault="00AC1EB1" w:rsidP="00883840">
      <w:pPr>
        <w:pStyle w:val="Ttulo4"/>
        <w:spacing w:line="360" w:lineRule="auto"/>
        <w:rPr>
          <w:i w:val="0"/>
          <w:iCs w:val="0"/>
          <w:sz w:val="24"/>
          <w:szCs w:val="24"/>
          <w:lang w:val="en-US"/>
        </w:rPr>
      </w:pPr>
      <w:r w:rsidRPr="00883840">
        <w:rPr>
          <w:i w:val="0"/>
          <w:iCs w:val="0"/>
          <w:sz w:val="24"/>
          <w:szCs w:val="24"/>
          <w:lang w:val="en-US"/>
        </w:rPr>
        <w:t>Operation Tests</w:t>
      </w:r>
    </w:p>
    <w:p w14:paraId="41FA229B" w14:textId="7DB876B2" w:rsidR="002F0823" w:rsidRPr="002F0823" w:rsidRDefault="002F0823" w:rsidP="002F0823">
      <w:pPr>
        <w:spacing w:line="360" w:lineRule="auto"/>
        <w:rPr>
          <w:sz w:val="24"/>
          <w:szCs w:val="24"/>
          <w:lang w:val="en-US"/>
        </w:rPr>
      </w:pPr>
      <w:r>
        <w:rPr>
          <w:lang w:val="en-US"/>
        </w:rPr>
        <w:tab/>
      </w:r>
      <w:r w:rsidRPr="002F0823">
        <w:rPr>
          <w:sz w:val="24"/>
          <w:szCs w:val="24"/>
          <w:lang w:val="en-US"/>
        </w:rPr>
        <w:t>The operations tests validate the scheduling operations, such as scheduling a viva, updating resource availabilities, and calculating preferences. They test the scheduling algorithms and functions to ensure that they allocate time slots correctly and handle various constraints and restrictions.</w:t>
      </w:r>
    </w:p>
    <w:p w14:paraId="2A3127A2" w14:textId="74B838DA" w:rsidR="002F0823" w:rsidRPr="002F0823" w:rsidRDefault="002F0823" w:rsidP="002F0823">
      <w:pPr>
        <w:pStyle w:val="PargrafodaLista"/>
        <w:numPr>
          <w:ilvl w:val="0"/>
          <w:numId w:val="31"/>
        </w:numPr>
        <w:spacing w:line="360" w:lineRule="auto"/>
        <w:rPr>
          <w:sz w:val="24"/>
          <w:szCs w:val="24"/>
          <w:lang w:val="en-US"/>
        </w:rPr>
      </w:pPr>
      <w:r w:rsidRPr="002F0823">
        <w:rPr>
          <w:b/>
          <w:bCs/>
          <w:sz w:val="24"/>
          <w:szCs w:val="24"/>
          <w:lang w:val="en-US"/>
        </w:rPr>
        <w:t>Scheduling a Viva:</w:t>
      </w:r>
      <w:r w:rsidRPr="002F0823">
        <w:rPr>
          <w:sz w:val="24"/>
          <w:szCs w:val="24"/>
          <w:lang w:val="en-US"/>
        </w:rPr>
        <w:t xml:space="preserve"> These tests would validate that the system can correctly schedule a viva. This could involve creating a viva with specific resources and availabilities, running the scheduling operation, and then verifying that the viva has been scheduled at the correct time with the correct resources.</w:t>
      </w:r>
    </w:p>
    <w:p w14:paraId="78F84E52" w14:textId="29CECDC3" w:rsidR="002F0823" w:rsidRPr="002F0823" w:rsidRDefault="002F0823" w:rsidP="002F0823">
      <w:pPr>
        <w:pStyle w:val="PargrafodaLista"/>
        <w:numPr>
          <w:ilvl w:val="0"/>
          <w:numId w:val="31"/>
        </w:numPr>
        <w:spacing w:line="360" w:lineRule="auto"/>
        <w:rPr>
          <w:sz w:val="24"/>
          <w:szCs w:val="24"/>
          <w:lang w:val="en-US"/>
        </w:rPr>
      </w:pPr>
      <w:r w:rsidRPr="002F0823">
        <w:rPr>
          <w:b/>
          <w:bCs/>
          <w:sz w:val="24"/>
          <w:szCs w:val="24"/>
          <w:lang w:val="en-US"/>
        </w:rPr>
        <w:t>Updating Resource Availabilities:</w:t>
      </w:r>
      <w:r w:rsidRPr="002F0823">
        <w:rPr>
          <w:sz w:val="24"/>
          <w:szCs w:val="24"/>
          <w:lang w:val="en-US"/>
        </w:rPr>
        <w:t xml:space="preserve"> These tests would check that the system can correctly update the availability of resources. This could involve creating a resource with a specific availability, running the update operation with a new availability, and then verifying that the resource's availability has been updated correctly.</w:t>
      </w:r>
    </w:p>
    <w:p w14:paraId="73FABC74" w14:textId="68E19EA4" w:rsidR="00883840" w:rsidRPr="002F0823" w:rsidRDefault="002F0823" w:rsidP="002F0823">
      <w:pPr>
        <w:pStyle w:val="PargrafodaLista"/>
        <w:numPr>
          <w:ilvl w:val="0"/>
          <w:numId w:val="31"/>
        </w:numPr>
        <w:spacing w:line="360" w:lineRule="auto"/>
        <w:rPr>
          <w:sz w:val="24"/>
          <w:szCs w:val="24"/>
          <w:lang w:val="en-US"/>
        </w:rPr>
      </w:pPr>
      <w:r w:rsidRPr="002F0823">
        <w:rPr>
          <w:b/>
          <w:bCs/>
          <w:sz w:val="24"/>
          <w:szCs w:val="24"/>
          <w:lang w:val="en-US"/>
        </w:rPr>
        <w:t>Calculating Preferences:</w:t>
      </w:r>
      <w:r w:rsidRPr="002F0823">
        <w:rPr>
          <w:sz w:val="24"/>
          <w:szCs w:val="24"/>
          <w:lang w:val="en-US"/>
        </w:rPr>
        <w:t xml:space="preserve"> These tests would validate that the system can correctly calculate preferences for scheduling a viva. This could involve creating a viva with specific resources and preferences, running the preference calculation operation, and then verifying that the calculated preferences match the expected values.</w:t>
      </w:r>
    </w:p>
    <w:p w14:paraId="66343057" w14:textId="77777777" w:rsidR="00883840" w:rsidRPr="002F0823" w:rsidRDefault="00883840" w:rsidP="002F0823">
      <w:pPr>
        <w:spacing w:line="360" w:lineRule="auto"/>
        <w:rPr>
          <w:sz w:val="24"/>
          <w:szCs w:val="24"/>
          <w:lang w:val="en-US"/>
        </w:rPr>
      </w:pPr>
    </w:p>
    <w:p w14:paraId="0164A5A1" w14:textId="6487D385" w:rsidR="00945008" w:rsidRDefault="00945008" w:rsidP="00883840">
      <w:pPr>
        <w:pStyle w:val="Ttulo4"/>
        <w:spacing w:line="360" w:lineRule="auto"/>
        <w:rPr>
          <w:i w:val="0"/>
          <w:iCs w:val="0"/>
          <w:sz w:val="24"/>
          <w:szCs w:val="24"/>
          <w:lang w:val="en-US"/>
        </w:rPr>
      </w:pPr>
      <w:r w:rsidRPr="00883840">
        <w:rPr>
          <w:i w:val="0"/>
          <w:iCs w:val="0"/>
          <w:sz w:val="24"/>
          <w:szCs w:val="24"/>
          <w:lang w:val="en-US"/>
        </w:rPr>
        <w:lastRenderedPageBreak/>
        <w:t>Functional Tests</w:t>
      </w:r>
    </w:p>
    <w:p w14:paraId="201411FE" w14:textId="12C99C5A" w:rsidR="00A7172F" w:rsidRPr="00A7172F" w:rsidRDefault="00A7172F" w:rsidP="00A7172F">
      <w:pPr>
        <w:spacing w:line="360" w:lineRule="auto"/>
        <w:rPr>
          <w:sz w:val="24"/>
          <w:szCs w:val="24"/>
          <w:lang w:val="en-US"/>
        </w:rPr>
      </w:pPr>
      <w:r>
        <w:rPr>
          <w:sz w:val="24"/>
          <w:szCs w:val="24"/>
          <w:lang w:val="en-US"/>
        </w:rPr>
        <w:tab/>
      </w:r>
      <w:r w:rsidRPr="00A7172F">
        <w:rPr>
          <w:sz w:val="24"/>
          <w:szCs w:val="24"/>
          <w:lang w:val="en-US"/>
        </w:rPr>
        <w:t>These tests validate the overall functionality of the scheduling system by testing the integration of various components and operations. They ensure that the system behaves as expected.</w:t>
      </w:r>
    </w:p>
    <w:p w14:paraId="350E8518" w14:textId="11ED822A" w:rsidR="00A7172F" w:rsidRPr="00A7172F" w:rsidRDefault="00A7172F" w:rsidP="00A7172F">
      <w:pPr>
        <w:spacing w:line="360" w:lineRule="auto"/>
        <w:rPr>
          <w:sz w:val="24"/>
          <w:szCs w:val="24"/>
          <w:lang w:val="en-US"/>
        </w:rPr>
      </w:pPr>
      <w:r>
        <w:rPr>
          <w:sz w:val="24"/>
          <w:szCs w:val="24"/>
          <w:lang w:val="en-US"/>
        </w:rPr>
        <w:tab/>
      </w:r>
      <w:r w:rsidRPr="00A7172F">
        <w:rPr>
          <w:sz w:val="24"/>
          <w:szCs w:val="24"/>
          <w:lang w:val="en-US"/>
        </w:rPr>
        <w:t>These tests utilize files of input and output created to validate the that the system is working correctly.</w:t>
      </w:r>
    </w:p>
    <w:p w14:paraId="7CEF92FF" w14:textId="6B78051A" w:rsidR="00A7172F" w:rsidRPr="00A7172F" w:rsidRDefault="00A7172F" w:rsidP="00A7172F">
      <w:pPr>
        <w:spacing w:line="360" w:lineRule="auto"/>
        <w:rPr>
          <w:sz w:val="24"/>
          <w:szCs w:val="24"/>
          <w:lang w:val="en-US"/>
        </w:rPr>
      </w:pPr>
      <w:r>
        <w:rPr>
          <w:sz w:val="24"/>
          <w:szCs w:val="24"/>
          <w:lang w:val="en-US"/>
        </w:rPr>
        <w:tab/>
      </w:r>
      <w:r w:rsidRPr="00A7172F">
        <w:rPr>
          <w:sz w:val="24"/>
          <w:szCs w:val="24"/>
          <w:lang w:val="en-US"/>
        </w:rPr>
        <w:t xml:space="preserve">By running the tests in the file </w:t>
      </w:r>
      <w:r w:rsidRPr="008028F8">
        <w:rPr>
          <w:i/>
          <w:iCs/>
          <w:sz w:val="24"/>
          <w:szCs w:val="24"/>
          <w:lang w:val="en-US"/>
        </w:rPr>
        <w:t>ScheduleMS01Test</w:t>
      </w:r>
      <w:r w:rsidRPr="00A7172F">
        <w:rPr>
          <w:sz w:val="24"/>
          <w:szCs w:val="24"/>
          <w:lang w:val="en-US"/>
        </w:rPr>
        <w:t xml:space="preserve"> it shows the tests that pass.</w:t>
      </w:r>
    </w:p>
    <w:p w14:paraId="0DE74018" w14:textId="053DE210" w:rsidR="00A7172F" w:rsidRDefault="00327AC1" w:rsidP="00327AC1">
      <w:pPr>
        <w:jc w:val="center"/>
        <w:rPr>
          <w:lang w:val="en-US"/>
        </w:rPr>
      </w:pPr>
      <w:r w:rsidRPr="00327AC1">
        <w:rPr>
          <w:lang w:val="en-US"/>
        </w:rPr>
        <w:drawing>
          <wp:inline distT="0" distB="0" distL="0" distR="0" wp14:anchorId="32162F18" wp14:editId="4F28FAA7">
            <wp:extent cx="3784600" cy="1588642"/>
            <wp:effectExtent l="0" t="0" r="6350" b="0"/>
            <wp:docPr id="1694821642" name="Imagem 4"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21642" name="Imagem 4" descr="Uma imagem com texto, Tipo de letra, captura de ecrã&#10;&#10;Descrição gerada automaticamente"/>
                    <pic:cNvPicPr/>
                  </pic:nvPicPr>
                  <pic:blipFill>
                    <a:blip r:embed="rId19"/>
                    <a:stretch>
                      <a:fillRect/>
                    </a:stretch>
                  </pic:blipFill>
                  <pic:spPr>
                    <a:xfrm>
                      <a:off x="0" y="0"/>
                      <a:ext cx="3803598" cy="1596617"/>
                    </a:xfrm>
                    <a:prstGeom prst="rect">
                      <a:avLst/>
                    </a:prstGeom>
                  </pic:spPr>
                </pic:pic>
              </a:graphicData>
            </a:graphic>
          </wp:inline>
        </w:drawing>
      </w:r>
    </w:p>
    <w:p w14:paraId="02E42DCB" w14:textId="0E6DFA43" w:rsidR="00327AC1" w:rsidRDefault="008028F8" w:rsidP="008028F8">
      <w:pPr>
        <w:pStyle w:val="Ttulo4"/>
        <w:rPr>
          <w:i w:val="0"/>
          <w:iCs w:val="0"/>
          <w:sz w:val="24"/>
          <w:szCs w:val="24"/>
          <w:lang w:val="en-US"/>
        </w:rPr>
      </w:pPr>
      <w:r w:rsidRPr="008028F8">
        <w:rPr>
          <w:i w:val="0"/>
          <w:iCs w:val="0"/>
          <w:sz w:val="24"/>
          <w:szCs w:val="24"/>
          <w:lang w:val="en-US"/>
        </w:rPr>
        <w:t>Assessment Tests</w:t>
      </w:r>
    </w:p>
    <w:p w14:paraId="564A0A34" w14:textId="540CDD16" w:rsidR="008028F8" w:rsidRPr="008028F8" w:rsidRDefault="008028F8" w:rsidP="008028F8">
      <w:pPr>
        <w:spacing w:line="360" w:lineRule="auto"/>
        <w:rPr>
          <w:sz w:val="24"/>
          <w:szCs w:val="24"/>
          <w:lang w:val="en-US"/>
        </w:rPr>
      </w:pPr>
      <w:r>
        <w:rPr>
          <w:sz w:val="24"/>
          <w:szCs w:val="24"/>
          <w:lang w:val="en-US"/>
        </w:rPr>
        <w:tab/>
      </w:r>
      <w:r w:rsidRPr="008028F8">
        <w:rPr>
          <w:sz w:val="24"/>
          <w:szCs w:val="24"/>
          <w:lang w:val="en-US"/>
        </w:rPr>
        <w:t>These</w:t>
      </w:r>
      <w:r w:rsidRPr="008028F8">
        <w:rPr>
          <w:sz w:val="24"/>
          <w:szCs w:val="24"/>
          <w:lang w:val="en-US"/>
        </w:rPr>
        <w:t xml:space="preserve"> are tests given by the professor to assess the correctness of the scheduling system. It was given input files for us to tests the scheduling system and then compare to the given output files.</w:t>
      </w:r>
    </w:p>
    <w:p w14:paraId="701BE005" w14:textId="0C8A7474" w:rsidR="008028F8" w:rsidRDefault="008028F8" w:rsidP="008028F8">
      <w:pPr>
        <w:spacing w:line="360" w:lineRule="auto"/>
        <w:rPr>
          <w:sz w:val="24"/>
          <w:szCs w:val="24"/>
          <w:lang w:val="en-US"/>
        </w:rPr>
      </w:pPr>
      <w:r>
        <w:rPr>
          <w:sz w:val="24"/>
          <w:szCs w:val="24"/>
          <w:lang w:val="en-US"/>
        </w:rPr>
        <w:tab/>
      </w:r>
      <w:r w:rsidRPr="008028F8">
        <w:rPr>
          <w:sz w:val="24"/>
          <w:szCs w:val="24"/>
          <w:lang w:val="en-US"/>
        </w:rPr>
        <w:t xml:space="preserve">By running the tests in </w:t>
      </w:r>
      <w:r w:rsidRPr="008028F8">
        <w:rPr>
          <w:i/>
          <w:iCs/>
          <w:sz w:val="24"/>
          <w:szCs w:val="24"/>
          <w:lang w:val="en-US"/>
        </w:rPr>
        <w:t>AssessmentTestMS01</w:t>
      </w:r>
      <w:r w:rsidRPr="008028F8">
        <w:rPr>
          <w:sz w:val="24"/>
          <w:szCs w:val="24"/>
          <w:lang w:val="en-US"/>
        </w:rPr>
        <w:t xml:space="preserve"> we can verify that they all pass, assuring that the scheduling system is working fine.</w:t>
      </w:r>
    </w:p>
    <w:p w14:paraId="0AE4D8EA" w14:textId="139C28A5" w:rsidR="008028F8" w:rsidRPr="008028F8" w:rsidRDefault="009F06AF" w:rsidP="009F06AF">
      <w:pPr>
        <w:spacing w:line="360" w:lineRule="auto"/>
        <w:jc w:val="center"/>
        <w:rPr>
          <w:sz w:val="24"/>
          <w:szCs w:val="24"/>
          <w:lang w:val="en-US"/>
        </w:rPr>
      </w:pPr>
      <w:r w:rsidRPr="009F06AF">
        <w:rPr>
          <w:sz w:val="24"/>
          <w:szCs w:val="24"/>
          <w:lang w:val="en-US"/>
        </w:rPr>
        <w:lastRenderedPageBreak/>
        <w:drawing>
          <wp:inline distT="0" distB="0" distL="0" distR="0" wp14:anchorId="68CFF617" wp14:editId="1447F31B">
            <wp:extent cx="3843999" cy="5071533"/>
            <wp:effectExtent l="0" t="0" r="4445" b="0"/>
            <wp:docPr id="471101817" name="Imagem 5" descr="Uma imagem com texto, captura de ecrã, livro,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01817" name="Imagem 5" descr="Uma imagem com texto, captura de ecrã, livro, preto e branco&#10;&#10;Descrição gerada automaticamente"/>
                    <pic:cNvPicPr/>
                  </pic:nvPicPr>
                  <pic:blipFill>
                    <a:blip r:embed="rId20"/>
                    <a:stretch>
                      <a:fillRect/>
                    </a:stretch>
                  </pic:blipFill>
                  <pic:spPr>
                    <a:xfrm>
                      <a:off x="0" y="0"/>
                      <a:ext cx="3848426" cy="5077374"/>
                    </a:xfrm>
                    <a:prstGeom prst="rect">
                      <a:avLst/>
                    </a:prstGeom>
                  </pic:spPr>
                </pic:pic>
              </a:graphicData>
            </a:graphic>
          </wp:inline>
        </w:drawing>
      </w:r>
    </w:p>
    <w:p w14:paraId="6F1D69F6" w14:textId="5FB810AF" w:rsidR="00EC21AC" w:rsidRDefault="008D5FE8" w:rsidP="00883840">
      <w:pPr>
        <w:pStyle w:val="Ttulo3"/>
        <w:numPr>
          <w:ilvl w:val="0"/>
          <w:numId w:val="0"/>
        </w:numPr>
        <w:spacing w:line="360" w:lineRule="auto"/>
        <w:ind w:left="1134"/>
      </w:pPr>
      <w:bookmarkStart w:id="30" w:name="_Toc169445125"/>
      <w:r>
        <w:t xml:space="preserve">5.1.4 </w:t>
      </w:r>
      <w:proofErr w:type="spellStart"/>
      <w:r w:rsidR="006B7332">
        <w:t>Challenges</w:t>
      </w:r>
      <w:bookmarkEnd w:id="30"/>
      <w:proofErr w:type="spellEnd"/>
    </w:p>
    <w:p w14:paraId="511D0F8F" w14:textId="77777777" w:rsidR="006B7332" w:rsidRPr="006B7332" w:rsidRDefault="006B7332" w:rsidP="00B9664D">
      <w:pPr>
        <w:pStyle w:val="PargrafodaLista"/>
        <w:numPr>
          <w:ilvl w:val="0"/>
          <w:numId w:val="17"/>
        </w:numPr>
        <w:spacing w:line="360" w:lineRule="auto"/>
        <w:rPr>
          <w:sz w:val="24"/>
          <w:szCs w:val="24"/>
          <w:lang w:val="en-US"/>
        </w:rPr>
      </w:pPr>
      <w:r w:rsidRPr="006B7332">
        <w:rPr>
          <w:sz w:val="24"/>
          <w:szCs w:val="24"/>
          <w:lang w:val="en-US"/>
        </w:rPr>
        <w:t>Handling the constraints of resource availability.</w:t>
      </w:r>
    </w:p>
    <w:p w14:paraId="385E9589" w14:textId="06E0F594" w:rsidR="006B7332" w:rsidRDefault="006B7332" w:rsidP="00B9664D">
      <w:pPr>
        <w:pStyle w:val="PargrafodaLista"/>
        <w:numPr>
          <w:ilvl w:val="0"/>
          <w:numId w:val="17"/>
        </w:numPr>
        <w:spacing w:line="360" w:lineRule="auto"/>
        <w:rPr>
          <w:sz w:val="24"/>
          <w:szCs w:val="24"/>
          <w:lang w:val="en-US"/>
        </w:rPr>
      </w:pPr>
      <w:r w:rsidRPr="006B7332">
        <w:rPr>
          <w:sz w:val="24"/>
          <w:szCs w:val="24"/>
          <w:lang w:val="en-US"/>
        </w:rPr>
        <w:t>Ensuring that no two viva</w:t>
      </w:r>
      <w:r>
        <w:rPr>
          <w:sz w:val="24"/>
          <w:szCs w:val="24"/>
          <w:lang w:val="en-US"/>
        </w:rPr>
        <w:t>s</w:t>
      </w:r>
      <w:r w:rsidRPr="006B7332">
        <w:rPr>
          <w:sz w:val="24"/>
          <w:szCs w:val="24"/>
          <w:lang w:val="en-US"/>
        </w:rPr>
        <w:t xml:space="preserve"> overlap in terms of resource allocation.</w:t>
      </w:r>
    </w:p>
    <w:p w14:paraId="5D29BA0D" w14:textId="5A29DA31" w:rsidR="001A0F79" w:rsidRDefault="001A0F79" w:rsidP="00B9664D">
      <w:pPr>
        <w:pStyle w:val="Ttulo3"/>
        <w:numPr>
          <w:ilvl w:val="2"/>
          <w:numId w:val="8"/>
        </w:numPr>
        <w:ind w:left="1854"/>
      </w:pPr>
      <w:bookmarkStart w:id="31" w:name="_Toc169445126"/>
      <w:proofErr w:type="spellStart"/>
      <w:r>
        <w:t>Results</w:t>
      </w:r>
      <w:proofErr w:type="spellEnd"/>
      <w:r>
        <w:t xml:space="preserve"> </w:t>
      </w:r>
      <w:proofErr w:type="spellStart"/>
      <w:r>
        <w:t>and</w:t>
      </w:r>
      <w:proofErr w:type="spellEnd"/>
      <w:r>
        <w:t xml:space="preserve"> </w:t>
      </w:r>
      <w:proofErr w:type="spellStart"/>
      <w:r>
        <w:t>Validation</w:t>
      </w:r>
      <w:bookmarkEnd w:id="31"/>
      <w:proofErr w:type="spellEnd"/>
    </w:p>
    <w:p w14:paraId="4B5DEDFB" w14:textId="77777777" w:rsidR="006A4800" w:rsidRPr="006A4800" w:rsidRDefault="006A4800" w:rsidP="00B9664D">
      <w:pPr>
        <w:pStyle w:val="PargrafodaLista"/>
        <w:numPr>
          <w:ilvl w:val="0"/>
          <w:numId w:val="18"/>
        </w:numPr>
        <w:spacing w:line="360" w:lineRule="auto"/>
        <w:rPr>
          <w:sz w:val="24"/>
          <w:szCs w:val="24"/>
          <w:lang w:val="en-US"/>
        </w:rPr>
      </w:pPr>
      <w:r w:rsidRPr="006A4800">
        <w:rPr>
          <w:sz w:val="24"/>
          <w:szCs w:val="24"/>
          <w:lang w:val="en-US"/>
        </w:rPr>
        <w:t>Successfully scheduled all viva in a First Come First Served manner.</w:t>
      </w:r>
    </w:p>
    <w:p w14:paraId="42F35F72" w14:textId="6D7F9AF6" w:rsidR="001A0F79" w:rsidRDefault="006A4800" w:rsidP="00B9664D">
      <w:pPr>
        <w:pStyle w:val="PargrafodaLista"/>
        <w:numPr>
          <w:ilvl w:val="0"/>
          <w:numId w:val="18"/>
        </w:numPr>
        <w:spacing w:line="360" w:lineRule="auto"/>
        <w:rPr>
          <w:sz w:val="24"/>
          <w:szCs w:val="24"/>
          <w:lang w:val="en-US"/>
        </w:rPr>
      </w:pPr>
      <w:r w:rsidRPr="006A4800">
        <w:rPr>
          <w:sz w:val="24"/>
          <w:szCs w:val="24"/>
          <w:lang w:val="en-US"/>
        </w:rPr>
        <w:t>Created unit and functional tests to validate the correctness of the scheduling algorithm.</w:t>
      </w:r>
    </w:p>
    <w:p w14:paraId="4EE59E7A" w14:textId="073C3437" w:rsidR="00E6776E" w:rsidRDefault="00D14EAD" w:rsidP="00B9664D">
      <w:pPr>
        <w:pStyle w:val="Ttulo2"/>
        <w:numPr>
          <w:ilvl w:val="1"/>
          <w:numId w:val="2"/>
        </w:numPr>
      </w:pPr>
      <w:bookmarkStart w:id="32" w:name="_Toc169445127"/>
      <w:proofErr w:type="spellStart"/>
      <w:r>
        <w:lastRenderedPageBreak/>
        <w:t>Milestone</w:t>
      </w:r>
      <w:proofErr w:type="spellEnd"/>
      <w:r>
        <w:t xml:space="preserve"> 2: </w:t>
      </w:r>
      <w:proofErr w:type="spellStart"/>
      <w:r>
        <w:t>Property-based</w:t>
      </w:r>
      <w:proofErr w:type="spellEnd"/>
      <w:r>
        <w:t xml:space="preserve"> </w:t>
      </w:r>
      <w:proofErr w:type="spellStart"/>
      <w:r>
        <w:t>Tests</w:t>
      </w:r>
      <w:bookmarkEnd w:id="32"/>
      <w:proofErr w:type="spellEnd"/>
    </w:p>
    <w:p w14:paraId="05089B6A" w14:textId="3645D68E" w:rsidR="003744CB" w:rsidRPr="003744CB" w:rsidRDefault="003744CB" w:rsidP="00B9664D">
      <w:pPr>
        <w:pStyle w:val="Ttulo3"/>
        <w:numPr>
          <w:ilvl w:val="2"/>
          <w:numId w:val="2"/>
        </w:numPr>
        <w:ind w:left="1854"/>
      </w:pPr>
      <w:bookmarkStart w:id="33" w:name="_Toc169445128"/>
      <w:proofErr w:type="spellStart"/>
      <w:r>
        <w:t>Objective</w:t>
      </w:r>
      <w:bookmarkEnd w:id="33"/>
      <w:proofErr w:type="spellEnd"/>
    </w:p>
    <w:p w14:paraId="28430EF2" w14:textId="7ED135C5" w:rsidR="00D14EAD" w:rsidRDefault="00D14EAD" w:rsidP="00D14EAD">
      <w:pPr>
        <w:spacing w:line="360" w:lineRule="auto"/>
        <w:rPr>
          <w:sz w:val="24"/>
          <w:szCs w:val="24"/>
          <w:lang w:val="en-US"/>
        </w:rPr>
      </w:pPr>
      <w:r>
        <w:rPr>
          <w:sz w:val="24"/>
          <w:szCs w:val="24"/>
          <w:lang w:val="en-US"/>
        </w:rPr>
        <w:tab/>
      </w:r>
      <w:r w:rsidRPr="00D14EAD">
        <w:rPr>
          <w:sz w:val="24"/>
          <w:szCs w:val="24"/>
          <w:lang w:val="en-US"/>
        </w:rPr>
        <w:t>Enhance the scheduling system by introducing property-based testing. These tests validate the scheduling algorithm against a set of predefined properties to ensure robustness and correctness.</w:t>
      </w:r>
    </w:p>
    <w:p w14:paraId="4D2DB2BD" w14:textId="4B970606" w:rsidR="003744CB" w:rsidRDefault="009F4B84" w:rsidP="00B9664D">
      <w:pPr>
        <w:pStyle w:val="Ttulo3"/>
        <w:numPr>
          <w:ilvl w:val="2"/>
          <w:numId w:val="2"/>
        </w:numPr>
        <w:ind w:left="1854"/>
      </w:pPr>
      <w:bookmarkStart w:id="34" w:name="_Toc169445129"/>
      <w:proofErr w:type="spellStart"/>
      <w:r>
        <w:t>Implementation</w:t>
      </w:r>
      <w:proofErr w:type="spellEnd"/>
      <w:r>
        <w:t xml:space="preserve"> </w:t>
      </w:r>
      <w:proofErr w:type="spellStart"/>
      <w:r>
        <w:t>Details</w:t>
      </w:r>
      <w:bookmarkEnd w:id="34"/>
      <w:proofErr w:type="spellEnd"/>
    </w:p>
    <w:p w14:paraId="117AD6B5" w14:textId="2745FD72" w:rsidR="009F4B84" w:rsidRPr="00246322" w:rsidRDefault="009F4B84" w:rsidP="00B9664D">
      <w:pPr>
        <w:pStyle w:val="PargrafodaLista"/>
        <w:numPr>
          <w:ilvl w:val="0"/>
          <w:numId w:val="19"/>
        </w:numPr>
        <w:spacing w:line="360" w:lineRule="auto"/>
        <w:rPr>
          <w:sz w:val="24"/>
          <w:szCs w:val="24"/>
          <w:lang w:val="en-US"/>
        </w:rPr>
      </w:pPr>
      <w:r w:rsidRPr="00246322">
        <w:rPr>
          <w:b/>
          <w:bCs/>
          <w:sz w:val="24"/>
          <w:szCs w:val="24"/>
          <w:lang w:val="en-US"/>
        </w:rPr>
        <w:t>Property Definitions:</w:t>
      </w:r>
      <w:r w:rsidRPr="00246322">
        <w:rPr>
          <w:sz w:val="24"/>
          <w:szCs w:val="24"/>
          <w:lang w:val="en-US"/>
        </w:rPr>
        <w:t xml:space="preserve"> Defined key properties that the scheduling system must satisfy, such as ensuring no resource is double-booked and all viva</w:t>
      </w:r>
      <w:r w:rsidR="009F06AF">
        <w:rPr>
          <w:sz w:val="24"/>
          <w:szCs w:val="24"/>
          <w:lang w:val="en-US"/>
        </w:rPr>
        <w:t>s</w:t>
      </w:r>
      <w:r w:rsidRPr="00246322">
        <w:rPr>
          <w:sz w:val="24"/>
          <w:szCs w:val="24"/>
          <w:lang w:val="en-US"/>
        </w:rPr>
        <w:t xml:space="preserve"> are scheduled within available time slots.</w:t>
      </w:r>
    </w:p>
    <w:p w14:paraId="308B90EE" w14:textId="77777777" w:rsidR="009F4B84" w:rsidRPr="00246322" w:rsidRDefault="009F4B84" w:rsidP="00B9664D">
      <w:pPr>
        <w:pStyle w:val="PargrafodaLista"/>
        <w:numPr>
          <w:ilvl w:val="0"/>
          <w:numId w:val="19"/>
        </w:numPr>
        <w:spacing w:line="360" w:lineRule="auto"/>
        <w:rPr>
          <w:sz w:val="24"/>
          <w:szCs w:val="24"/>
          <w:lang w:val="en-US"/>
        </w:rPr>
      </w:pPr>
      <w:r w:rsidRPr="00246322">
        <w:rPr>
          <w:b/>
          <w:bCs/>
          <w:sz w:val="24"/>
          <w:szCs w:val="24"/>
          <w:lang w:val="en-US"/>
        </w:rPr>
        <w:t>Testing Framework:</w:t>
      </w:r>
      <w:r w:rsidRPr="00246322">
        <w:rPr>
          <w:sz w:val="24"/>
          <w:szCs w:val="24"/>
          <w:lang w:val="en-US"/>
        </w:rPr>
        <w:t xml:space="preserve"> Utilized </w:t>
      </w:r>
      <w:proofErr w:type="spellStart"/>
      <w:r w:rsidRPr="00246322">
        <w:rPr>
          <w:sz w:val="24"/>
          <w:szCs w:val="24"/>
          <w:lang w:val="en-US"/>
        </w:rPr>
        <w:t>ScalaCheck</w:t>
      </w:r>
      <w:proofErr w:type="spellEnd"/>
      <w:r w:rsidRPr="00246322">
        <w:rPr>
          <w:sz w:val="24"/>
          <w:szCs w:val="24"/>
          <w:lang w:val="en-US"/>
        </w:rPr>
        <w:t xml:space="preserve"> to automatically generate test cases and validate the scheduling algorithm.</w:t>
      </w:r>
    </w:p>
    <w:p w14:paraId="4C605F2A" w14:textId="7543D69F" w:rsidR="009F4B84" w:rsidRDefault="009F4B84" w:rsidP="00B9664D">
      <w:pPr>
        <w:pStyle w:val="PargrafodaLista"/>
        <w:numPr>
          <w:ilvl w:val="0"/>
          <w:numId w:val="19"/>
        </w:numPr>
        <w:spacing w:line="360" w:lineRule="auto"/>
        <w:rPr>
          <w:sz w:val="24"/>
          <w:szCs w:val="24"/>
          <w:lang w:val="en-US"/>
        </w:rPr>
      </w:pPr>
      <w:r w:rsidRPr="00246322">
        <w:rPr>
          <w:b/>
          <w:bCs/>
          <w:sz w:val="24"/>
          <w:szCs w:val="24"/>
          <w:lang w:val="en-US"/>
        </w:rPr>
        <w:t>Integration:</w:t>
      </w:r>
      <w:r w:rsidRPr="00246322">
        <w:rPr>
          <w:sz w:val="24"/>
          <w:szCs w:val="24"/>
          <w:lang w:val="en-US"/>
        </w:rPr>
        <w:t xml:space="preserve"> Integrated property-based tests with the existing scheduling algorithm to catch edge cases and potential failures.</w:t>
      </w:r>
    </w:p>
    <w:p w14:paraId="0CBFDBD5" w14:textId="6D21A37D" w:rsidR="00D0042E" w:rsidRDefault="00D0042E" w:rsidP="00D0042E">
      <w:pPr>
        <w:pStyle w:val="Ttulo3"/>
        <w:numPr>
          <w:ilvl w:val="2"/>
          <w:numId w:val="2"/>
        </w:numPr>
        <w:ind w:left="1854"/>
        <w:rPr>
          <w:lang w:val="en-US"/>
        </w:rPr>
      </w:pPr>
      <w:bookmarkStart w:id="35" w:name="_Toc169445130"/>
      <w:r w:rsidRPr="00D0042E">
        <w:rPr>
          <w:lang w:val="en-US"/>
        </w:rPr>
        <w:t>Property Based Tests</w:t>
      </w:r>
      <w:bookmarkEnd w:id="35"/>
    </w:p>
    <w:p w14:paraId="45EA87C5" w14:textId="703EA70E" w:rsidR="00F06656" w:rsidRPr="00F06656" w:rsidRDefault="00F06656" w:rsidP="00F06656">
      <w:pPr>
        <w:spacing w:line="360" w:lineRule="auto"/>
        <w:rPr>
          <w:sz w:val="24"/>
          <w:szCs w:val="24"/>
          <w:lang w:val="en-US"/>
        </w:rPr>
      </w:pPr>
      <w:r>
        <w:rPr>
          <w:sz w:val="24"/>
          <w:szCs w:val="24"/>
          <w:lang w:val="en-US"/>
        </w:rPr>
        <w:tab/>
      </w:r>
      <w:r w:rsidRPr="00F06656">
        <w:rPr>
          <w:sz w:val="24"/>
          <w:szCs w:val="24"/>
          <w:lang w:val="en-US"/>
        </w:rPr>
        <w:t>Property-based testing is a testing methodology that involves defining properties that the system should satisfy and then generating random inputs to test these properties. This approach can help uncover edge cases and corner cases that may not be covered by traditional unit tests.</w:t>
      </w:r>
    </w:p>
    <w:p w14:paraId="08138D4A" w14:textId="2E9BAB57" w:rsidR="00F06656" w:rsidRPr="00F06656" w:rsidRDefault="00F06656" w:rsidP="00F06656">
      <w:pPr>
        <w:spacing w:line="360" w:lineRule="auto"/>
        <w:rPr>
          <w:sz w:val="24"/>
          <w:szCs w:val="24"/>
          <w:lang w:val="en-US"/>
        </w:rPr>
      </w:pPr>
      <w:r>
        <w:rPr>
          <w:sz w:val="24"/>
          <w:szCs w:val="24"/>
          <w:lang w:val="en-US"/>
        </w:rPr>
        <w:tab/>
      </w:r>
      <w:r w:rsidRPr="00F06656">
        <w:rPr>
          <w:sz w:val="24"/>
          <w:szCs w:val="24"/>
          <w:lang w:val="en-US"/>
        </w:rPr>
        <w:t>In our project we created generators for the domain entities and properties to test the scheduling system.</w:t>
      </w:r>
    </w:p>
    <w:p w14:paraId="76B754DD" w14:textId="2508E7C6" w:rsidR="00F06656" w:rsidRPr="00F06656" w:rsidRDefault="00F06656" w:rsidP="00F06656">
      <w:pPr>
        <w:spacing w:line="360" w:lineRule="auto"/>
        <w:rPr>
          <w:sz w:val="24"/>
          <w:szCs w:val="24"/>
          <w:lang w:val="en-US"/>
        </w:rPr>
      </w:pPr>
      <w:r>
        <w:rPr>
          <w:sz w:val="24"/>
          <w:szCs w:val="24"/>
          <w:lang w:val="en-US"/>
        </w:rPr>
        <w:tab/>
      </w:r>
      <w:r w:rsidRPr="00F06656">
        <w:rPr>
          <w:sz w:val="24"/>
          <w:szCs w:val="24"/>
          <w:lang w:val="en-US"/>
        </w:rPr>
        <w:t>We have generators and property tests for the SimpleTypes, such as DateTime and Duration, and for the domain entities, such as Viva, Role, Resource, and Availability.</w:t>
      </w:r>
    </w:p>
    <w:p w14:paraId="4C5E4C18" w14:textId="61B04F20" w:rsidR="00D0042E" w:rsidRDefault="00F06656" w:rsidP="00F06656">
      <w:pPr>
        <w:spacing w:line="360" w:lineRule="auto"/>
        <w:rPr>
          <w:sz w:val="24"/>
          <w:szCs w:val="24"/>
          <w:lang w:val="en-US"/>
        </w:rPr>
      </w:pPr>
      <w:r>
        <w:rPr>
          <w:sz w:val="24"/>
          <w:szCs w:val="24"/>
          <w:lang w:val="en-US"/>
        </w:rPr>
        <w:tab/>
      </w:r>
      <w:r w:rsidRPr="00F06656">
        <w:rPr>
          <w:sz w:val="24"/>
          <w:szCs w:val="24"/>
          <w:lang w:val="en-US"/>
        </w:rPr>
        <w:t>Here's a brief explanation of each property test:</w:t>
      </w:r>
    </w:p>
    <w:p w14:paraId="1A9E13AB" w14:textId="77777777" w:rsidR="007E7669" w:rsidRPr="007E7669" w:rsidRDefault="007E7669" w:rsidP="007E7669">
      <w:pPr>
        <w:pStyle w:val="PargrafodaLista"/>
        <w:numPr>
          <w:ilvl w:val="0"/>
          <w:numId w:val="32"/>
        </w:numPr>
        <w:spacing w:line="360" w:lineRule="auto"/>
        <w:rPr>
          <w:sz w:val="24"/>
          <w:szCs w:val="24"/>
          <w:lang w:val="en-US"/>
        </w:rPr>
      </w:pPr>
      <w:r w:rsidRPr="007E7669">
        <w:rPr>
          <w:b/>
          <w:bCs/>
          <w:sz w:val="24"/>
          <w:szCs w:val="24"/>
          <w:lang w:val="en-US"/>
        </w:rPr>
        <w:lastRenderedPageBreak/>
        <w:t>DateTime Properties:</w:t>
      </w:r>
      <w:r w:rsidRPr="007E7669">
        <w:rPr>
          <w:sz w:val="24"/>
          <w:szCs w:val="24"/>
          <w:lang w:val="en-US"/>
        </w:rPr>
        <w:t xml:space="preserve"> These properties test the behavior of the </w:t>
      </w:r>
      <w:r w:rsidRPr="002E63A6">
        <w:rPr>
          <w:i/>
          <w:iCs/>
          <w:sz w:val="24"/>
          <w:szCs w:val="24"/>
          <w:lang w:val="en-US"/>
        </w:rPr>
        <w:t>DateTime</w:t>
      </w:r>
      <w:r w:rsidRPr="007E7669">
        <w:rPr>
          <w:sz w:val="24"/>
          <w:szCs w:val="24"/>
          <w:lang w:val="en-US"/>
        </w:rPr>
        <w:t xml:space="preserve"> class, such as checking that the addition and subtraction of durations is consistent and that the ordering of </w:t>
      </w:r>
      <w:r w:rsidRPr="002E63A6">
        <w:rPr>
          <w:i/>
          <w:iCs/>
          <w:sz w:val="24"/>
          <w:szCs w:val="24"/>
          <w:lang w:val="en-US"/>
        </w:rPr>
        <w:t>DateTime</w:t>
      </w:r>
      <w:r w:rsidRPr="007E7669">
        <w:rPr>
          <w:sz w:val="24"/>
          <w:szCs w:val="24"/>
          <w:lang w:val="en-US"/>
        </w:rPr>
        <w:t xml:space="preserve"> instances is correct.</w:t>
      </w:r>
    </w:p>
    <w:p w14:paraId="3D653C2C" w14:textId="77777777" w:rsidR="007E7669" w:rsidRPr="007E7669" w:rsidRDefault="007E7669" w:rsidP="007E7669">
      <w:pPr>
        <w:pStyle w:val="PargrafodaLista"/>
        <w:numPr>
          <w:ilvl w:val="0"/>
          <w:numId w:val="32"/>
        </w:numPr>
        <w:spacing w:line="360" w:lineRule="auto"/>
        <w:rPr>
          <w:sz w:val="24"/>
          <w:szCs w:val="24"/>
          <w:lang w:val="en-US"/>
        </w:rPr>
      </w:pPr>
      <w:r w:rsidRPr="007E7669">
        <w:rPr>
          <w:b/>
          <w:bCs/>
          <w:sz w:val="24"/>
          <w:szCs w:val="24"/>
          <w:lang w:val="en-US"/>
        </w:rPr>
        <w:t>Duration Properties:</w:t>
      </w:r>
      <w:r w:rsidRPr="007E7669">
        <w:rPr>
          <w:sz w:val="24"/>
          <w:szCs w:val="24"/>
          <w:lang w:val="en-US"/>
        </w:rPr>
        <w:t xml:space="preserve"> These properties test the behavior of the </w:t>
      </w:r>
      <w:r w:rsidRPr="002E63A6">
        <w:rPr>
          <w:i/>
          <w:iCs/>
          <w:sz w:val="24"/>
          <w:szCs w:val="24"/>
          <w:lang w:val="en-US"/>
        </w:rPr>
        <w:t>Duration</w:t>
      </w:r>
      <w:r w:rsidRPr="007E7669">
        <w:rPr>
          <w:sz w:val="24"/>
          <w:szCs w:val="24"/>
          <w:lang w:val="en-US"/>
        </w:rPr>
        <w:t xml:space="preserve"> class, such as checking that the addition and subtraction of durations is consistent and that the ordering of </w:t>
      </w:r>
      <w:r w:rsidRPr="002E63A6">
        <w:rPr>
          <w:i/>
          <w:iCs/>
          <w:sz w:val="24"/>
          <w:szCs w:val="24"/>
          <w:lang w:val="en-US"/>
        </w:rPr>
        <w:t>Duration</w:t>
      </w:r>
      <w:r w:rsidRPr="007E7669">
        <w:rPr>
          <w:sz w:val="24"/>
          <w:szCs w:val="24"/>
          <w:lang w:val="en-US"/>
        </w:rPr>
        <w:t xml:space="preserve"> instances is correct.</w:t>
      </w:r>
    </w:p>
    <w:p w14:paraId="6FC22E89" w14:textId="77777777" w:rsidR="007E7669" w:rsidRPr="007E7669" w:rsidRDefault="007E7669" w:rsidP="007E7669">
      <w:pPr>
        <w:pStyle w:val="PargrafodaLista"/>
        <w:numPr>
          <w:ilvl w:val="0"/>
          <w:numId w:val="32"/>
        </w:numPr>
        <w:spacing w:line="360" w:lineRule="auto"/>
        <w:rPr>
          <w:sz w:val="24"/>
          <w:szCs w:val="24"/>
          <w:lang w:val="en-US"/>
        </w:rPr>
      </w:pPr>
      <w:r w:rsidRPr="007E7669">
        <w:rPr>
          <w:b/>
          <w:bCs/>
          <w:sz w:val="24"/>
          <w:szCs w:val="24"/>
          <w:lang w:val="en-US"/>
        </w:rPr>
        <w:t>Viva Properties:</w:t>
      </w:r>
      <w:r w:rsidRPr="007E7669">
        <w:rPr>
          <w:sz w:val="24"/>
          <w:szCs w:val="24"/>
          <w:lang w:val="en-US"/>
        </w:rPr>
        <w:t xml:space="preserve"> These properties test the behavior of the </w:t>
      </w:r>
      <w:r w:rsidRPr="002E63A6">
        <w:rPr>
          <w:i/>
          <w:iCs/>
          <w:sz w:val="24"/>
          <w:szCs w:val="24"/>
          <w:lang w:val="en-US"/>
        </w:rPr>
        <w:t>Viva</w:t>
      </w:r>
      <w:r w:rsidRPr="007E7669">
        <w:rPr>
          <w:sz w:val="24"/>
          <w:szCs w:val="24"/>
          <w:lang w:val="en-US"/>
        </w:rPr>
        <w:t xml:space="preserve"> class, such as checking that the creation and manipulation of viva instances is consistent and that the properties of viva instances are correctly constructed.</w:t>
      </w:r>
    </w:p>
    <w:p w14:paraId="078033B6" w14:textId="77777777" w:rsidR="007E7669" w:rsidRPr="007E7669" w:rsidRDefault="007E7669" w:rsidP="007E7669">
      <w:pPr>
        <w:pStyle w:val="PargrafodaLista"/>
        <w:numPr>
          <w:ilvl w:val="0"/>
          <w:numId w:val="32"/>
        </w:numPr>
        <w:spacing w:line="360" w:lineRule="auto"/>
        <w:rPr>
          <w:sz w:val="24"/>
          <w:szCs w:val="24"/>
          <w:lang w:val="en-US"/>
        </w:rPr>
      </w:pPr>
      <w:r w:rsidRPr="007E7669">
        <w:rPr>
          <w:b/>
          <w:bCs/>
          <w:sz w:val="24"/>
          <w:szCs w:val="24"/>
          <w:lang w:val="en-US"/>
        </w:rPr>
        <w:t>Role Properties:</w:t>
      </w:r>
      <w:r w:rsidRPr="007E7669">
        <w:rPr>
          <w:sz w:val="24"/>
          <w:szCs w:val="24"/>
          <w:lang w:val="en-US"/>
        </w:rPr>
        <w:t xml:space="preserve"> These properties test the behavior of the </w:t>
      </w:r>
      <w:r w:rsidRPr="002E63A6">
        <w:rPr>
          <w:i/>
          <w:iCs/>
          <w:sz w:val="24"/>
          <w:szCs w:val="24"/>
          <w:lang w:val="en-US"/>
        </w:rPr>
        <w:t>Role</w:t>
      </w:r>
      <w:r w:rsidRPr="007E7669">
        <w:rPr>
          <w:sz w:val="24"/>
          <w:szCs w:val="24"/>
          <w:lang w:val="en-US"/>
        </w:rPr>
        <w:t xml:space="preserve"> class, such as checking that the creation and manipulation of role instances is consistent and that the properties of role instances are correctly constructed.</w:t>
      </w:r>
    </w:p>
    <w:p w14:paraId="5C4C7CFF" w14:textId="77777777" w:rsidR="007E7669" w:rsidRPr="007E7669" w:rsidRDefault="007E7669" w:rsidP="007E7669">
      <w:pPr>
        <w:pStyle w:val="PargrafodaLista"/>
        <w:numPr>
          <w:ilvl w:val="0"/>
          <w:numId w:val="32"/>
        </w:numPr>
        <w:spacing w:line="360" w:lineRule="auto"/>
        <w:rPr>
          <w:sz w:val="24"/>
          <w:szCs w:val="24"/>
          <w:lang w:val="en-US"/>
        </w:rPr>
      </w:pPr>
      <w:r w:rsidRPr="007E7669">
        <w:rPr>
          <w:b/>
          <w:bCs/>
          <w:sz w:val="24"/>
          <w:szCs w:val="24"/>
          <w:lang w:val="en-US"/>
        </w:rPr>
        <w:t>Resource Properties:</w:t>
      </w:r>
      <w:r w:rsidRPr="007E7669">
        <w:rPr>
          <w:sz w:val="24"/>
          <w:szCs w:val="24"/>
          <w:lang w:val="en-US"/>
        </w:rPr>
        <w:t xml:space="preserve"> These properties test the behavior of the </w:t>
      </w:r>
      <w:r w:rsidRPr="002E63A6">
        <w:rPr>
          <w:i/>
          <w:iCs/>
          <w:sz w:val="24"/>
          <w:szCs w:val="24"/>
          <w:lang w:val="en-US"/>
        </w:rPr>
        <w:t>Resource</w:t>
      </w:r>
      <w:r w:rsidRPr="007E7669">
        <w:rPr>
          <w:sz w:val="24"/>
          <w:szCs w:val="24"/>
          <w:lang w:val="en-US"/>
        </w:rPr>
        <w:t xml:space="preserve"> class, such as checking that the creation and manipulation of resource instances is consistent and that the properties of resource instances are correctly constructed.</w:t>
      </w:r>
    </w:p>
    <w:p w14:paraId="7F7B40FC" w14:textId="7098A9F0" w:rsidR="00E32E63" w:rsidRDefault="007E7669" w:rsidP="00E32E63">
      <w:pPr>
        <w:pStyle w:val="PargrafodaLista"/>
        <w:numPr>
          <w:ilvl w:val="0"/>
          <w:numId w:val="32"/>
        </w:numPr>
        <w:spacing w:line="360" w:lineRule="auto"/>
        <w:rPr>
          <w:sz w:val="24"/>
          <w:szCs w:val="24"/>
          <w:lang w:val="en-US"/>
        </w:rPr>
      </w:pPr>
      <w:r w:rsidRPr="007E7669">
        <w:rPr>
          <w:b/>
          <w:bCs/>
          <w:sz w:val="24"/>
          <w:szCs w:val="24"/>
          <w:lang w:val="en-US"/>
        </w:rPr>
        <w:t>Availability Properties:</w:t>
      </w:r>
      <w:r w:rsidRPr="007E7669">
        <w:rPr>
          <w:sz w:val="24"/>
          <w:szCs w:val="24"/>
          <w:lang w:val="en-US"/>
        </w:rPr>
        <w:t xml:space="preserve"> These properties test the behavior of the </w:t>
      </w:r>
      <w:r w:rsidRPr="002E63A6">
        <w:rPr>
          <w:i/>
          <w:iCs/>
          <w:sz w:val="24"/>
          <w:szCs w:val="24"/>
          <w:lang w:val="en-US"/>
        </w:rPr>
        <w:t>Availability</w:t>
      </w:r>
      <w:r w:rsidRPr="007E7669">
        <w:rPr>
          <w:sz w:val="24"/>
          <w:szCs w:val="24"/>
          <w:lang w:val="en-US"/>
        </w:rPr>
        <w:t xml:space="preserve"> class, such as checking that the creation and manipulation of availability instances is consistent and that the properties of availability instances are correctly constructed.</w:t>
      </w:r>
    </w:p>
    <w:p w14:paraId="79336BD6" w14:textId="2F565228" w:rsidR="00E32E63" w:rsidRPr="00E32E63" w:rsidRDefault="00E32E63" w:rsidP="00E32E63">
      <w:pPr>
        <w:spacing w:line="360" w:lineRule="auto"/>
        <w:rPr>
          <w:sz w:val="24"/>
          <w:szCs w:val="24"/>
          <w:lang w:val="en-US"/>
        </w:rPr>
      </w:pPr>
      <w:r>
        <w:rPr>
          <w:sz w:val="24"/>
          <w:szCs w:val="24"/>
          <w:lang w:val="en-US"/>
        </w:rPr>
        <w:tab/>
      </w:r>
      <w:r w:rsidRPr="00E32E63">
        <w:rPr>
          <w:sz w:val="24"/>
          <w:szCs w:val="24"/>
          <w:lang w:val="en-US"/>
        </w:rPr>
        <w:t xml:space="preserve">Then we have in </w:t>
      </w:r>
      <w:r w:rsidRPr="008C6559">
        <w:rPr>
          <w:i/>
          <w:iCs/>
          <w:sz w:val="24"/>
          <w:szCs w:val="24"/>
          <w:lang w:val="en-US"/>
        </w:rPr>
        <w:t>ScheduleVivaServiceProperties</w:t>
      </w:r>
      <w:r w:rsidRPr="00E32E63">
        <w:rPr>
          <w:sz w:val="24"/>
          <w:szCs w:val="24"/>
          <w:lang w:val="en-US"/>
        </w:rPr>
        <w:t xml:space="preserve"> the property tests for the scheduling system.</w:t>
      </w:r>
      <w:r w:rsidR="008C6559" w:rsidRPr="008C6559">
        <w:rPr>
          <w:sz w:val="24"/>
          <w:szCs w:val="24"/>
          <w:lang w:val="en-US"/>
        </w:rPr>
        <w:t xml:space="preserve"> </w:t>
      </w:r>
      <w:r w:rsidRPr="008C6559">
        <w:rPr>
          <w:sz w:val="24"/>
          <w:szCs w:val="24"/>
          <w:lang w:val="en-US"/>
        </w:rPr>
        <w:t>The class contains several generator functions that generate random instances of various domain entities.</w:t>
      </w:r>
      <w:r w:rsidR="008C6559">
        <w:rPr>
          <w:sz w:val="24"/>
          <w:szCs w:val="24"/>
          <w:lang w:val="en-US"/>
        </w:rPr>
        <w:t xml:space="preserve"> </w:t>
      </w:r>
      <w:r w:rsidRPr="008C6559">
        <w:rPr>
          <w:sz w:val="24"/>
          <w:szCs w:val="24"/>
          <w:lang w:val="en-US"/>
        </w:rPr>
        <w:t>These generators are used to provide random inputs for the property tests.</w:t>
      </w:r>
    </w:p>
    <w:p w14:paraId="44BCF3B8" w14:textId="1D9A8A52" w:rsidR="00E32E63" w:rsidRPr="00E32E63" w:rsidRDefault="008C6559" w:rsidP="00E32E63">
      <w:pPr>
        <w:spacing w:line="360" w:lineRule="auto"/>
        <w:rPr>
          <w:sz w:val="24"/>
          <w:szCs w:val="24"/>
          <w:lang w:val="en-US"/>
        </w:rPr>
      </w:pPr>
      <w:r>
        <w:rPr>
          <w:sz w:val="24"/>
          <w:szCs w:val="24"/>
          <w:lang w:val="en-US"/>
        </w:rPr>
        <w:tab/>
      </w:r>
      <w:r w:rsidR="00E32E63" w:rsidRPr="00E32E63">
        <w:rPr>
          <w:sz w:val="24"/>
          <w:szCs w:val="24"/>
          <w:lang w:val="en-US"/>
        </w:rPr>
        <w:t xml:space="preserve">The </w:t>
      </w:r>
      <w:r w:rsidR="00E32E63" w:rsidRPr="008C6559">
        <w:rPr>
          <w:i/>
          <w:iCs/>
          <w:sz w:val="24"/>
          <w:szCs w:val="24"/>
          <w:lang w:val="en-US"/>
        </w:rPr>
        <w:t>property("Schedule agenda")</w:t>
      </w:r>
      <w:r w:rsidR="00E32E63" w:rsidRPr="00E32E63">
        <w:rPr>
          <w:sz w:val="24"/>
          <w:szCs w:val="24"/>
          <w:lang w:val="en-US"/>
        </w:rPr>
        <w:t xml:space="preserve"> function is a property test that validates the </w:t>
      </w:r>
      <w:r w:rsidR="00E32E63" w:rsidRPr="008C6559">
        <w:rPr>
          <w:i/>
          <w:iCs/>
          <w:sz w:val="24"/>
          <w:szCs w:val="24"/>
          <w:lang w:val="en-US"/>
        </w:rPr>
        <w:t>scheduleVivaFromAgenda</w:t>
      </w:r>
      <w:r w:rsidR="00E32E63" w:rsidRPr="00E32E63">
        <w:rPr>
          <w:sz w:val="24"/>
          <w:szCs w:val="24"/>
          <w:lang w:val="en-US"/>
        </w:rPr>
        <w:t xml:space="preserve"> function in the </w:t>
      </w:r>
      <w:r w:rsidR="00E32E63" w:rsidRPr="008C6559">
        <w:rPr>
          <w:i/>
          <w:iCs/>
          <w:sz w:val="24"/>
          <w:szCs w:val="24"/>
          <w:lang w:val="en-US"/>
        </w:rPr>
        <w:t>ScheduleVivaService</w:t>
      </w:r>
      <w:r w:rsidR="00E32E63" w:rsidRPr="00E32E63">
        <w:rPr>
          <w:sz w:val="24"/>
          <w:szCs w:val="24"/>
          <w:lang w:val="en-US"/>
        </w:rPr>
        <w:t xml:space="preserve"> class. It uses the </w:t>
      </w:r>
      <w:r w:rsidR="00E32E63" w:rsidRPr="008C6559">
        <w:rPr>
          <w:i/>
          <w:iCs/>
          <w:sz w:val="24"/>
          <w:szCs w:val="24"/>
          <w:lang w:val="en-US"/>
        </w:rPr>
        <w:t>schedulableAgendaGen</w:t>
      </w:r>
      <w:r w:rsidR="00E32E63" w:rsidRPr="00E32E63">
        <w:rPr>
          <w:sz w:val="24"/>
          <w:szCs w:val="24"/>
          <w:lang w:val="en-US"/>
        </w:rPr>
        <w:t xml:space="preserve"> generator to generate random Agenda instances and checks that the </w:t>
      </w:r>
      <w:r w:rsidR="00E32E63" w:rsidRPr="008C6559">
        <w:rPr>
          <w:i/>
          <w:iCs/>
          <w:sz w:val="24"/>
          <w:szCs w:val="24"/>
          <w:lang w:val="en-US"/>
        </w:rPr>
        <w:t>scheduleVivaFromAgenda</w:t>
      </w:r>
      <w:r w:rsidR="00E32E63" w:rsidRPr="00E32E63">
        <w:rPr>
          <w:sz w:val="24"/>
          <w:szCs w:val="24"/>
          <w:lang w:val="en-US"/>
        </w:rPr>
        <w:t xml:space="preserve"> function can successfully schedule all vivas in the agenda.</w:t>
      </w:r>
    </w:p>
    <w:p w14:paraId="1FDEA0CE" w14:textId="77777777" w:rsidR="00E32E63" w:rsidRPr="00E32E63" w:rsidRDefault="00E32E63" w:rsidP="00E32E63">
      <w:pPr>
        <w:spacing w:line="360" w:lineRule="auto"/>
        <w:rPr>
          <w:sz w:val="24"/>
          <w:szCs w:val="24"/>
          <w:lang w:val="en-US"/>
        </w:rPr>
      </w:pPr>
    </w:p>
    <w:p w14:paraId="7365232E" w14:textId="4CB931B2" w:rsidR="00E32E63" w:rsidRDefault="008C6559" w:rsidP="00E32E63">
      <w:pPr>
        <w:spacing w:line="360" w:lineRule="auto"/>
        <w:rPr>
          <w:sz w:val="24"/>
          <w:szCs w:val="24"/>
          <w:lang w:val="en-US"/>
        </w:rPr>
      </w:pPr>
      <w:r>
        <w:rPr>
          <w:sz w:val="24"/>
          <w:szCs w:val="24"/>
          <w:lang w:val="en-US"/>
        </w:rPr>
        <w:lastRenderedPageBreak/>
        <w:tab/>
      </w:r>
      <w:r w:rsidR="00E32E63" w:rsidRPr="00E32E63">
        <w:rPr>
          <w:sz w:val="24"/>
          <w:szCs w:val="24"/>
          <w:lang w:val="en-US"/>
        </w:rPr>
        <w:t xml:space="preserve">In summary, the </w:t>
      </w:r>
      <w:r w:rsidR="00E32E63" w:rsidRPr="008C6559">
        <w:rPr>
          <w:i/>
          <w:iCs/>
          <w:sz w:val="24"/>
          <w:szCs w:val="24"/>
          <w:lang w:val="en-US"/>
        </w:rPr>
        <w:t>ScheduleVivaServiceProperties</w:t>
      </w:r>
      <w:r w:rsidR="00E32E63" w:rsidRPr="00E32E63">
        <w:rPr>
          <w:sz w:val="24"/>
          <w:szCs w:val="24"/>
          <w:lang w:val="en-US"/>
        </w:rPr>
        <w:t xml:space="preserve"> class provides a set of property-based tests for the </w:t>
      </w:r>
      <w:r w:rsidR="00E32E63" w:rsidRPr="008C6559">
        <w:rPr>
          <w:i/>
          <w:iCs/>
          <w:sz w:val="24"/>
          <w:szCs w:val="24"/>
          <w:lang w:val="en-US"/>
        </w:rPr>
        <w:t>ScheduleVivaService</w:t>
      </w:r>
      <w:r w:rsidR="00E32E63" w:rsidRPr="00E32E63">
        <w:rPr>
          <w:sz w:val="24"/>
          <w:szCs w:val="24"/>
          <w:lang w:val="en-US"/>
        </w:rPr>
        <w:t xml:space="preserve"> class. It helps ensure that the scheduling system can correctly schedule viva sessions under various conditions and constraints.</w:t>
      </w:r>
    </w:p>
    <w:p w14:paraId="6BD19750" w14:textId="019EB848" w:rsidR="006B3434" w:rsidRDefault="006B3434" w:rsidP="00E32E63">
      <w:pPr>
        <w:spacing w:line="360" w:lineRule="auto"/>
        <w:rPr>
          <w:sz w:val="24"/>
          <w:szCs w:val="24"/>
          <w:lang w:val="en-US"/>
        </w:rPr>
      </w:pPr>
      <w:r>
        <w:rPr>
          <w:sz w:val="24"/>
          <w:szCs w:val="24"/>
          <w:lang w:val="en-US"/>
        </w:rPr>
        <w:tab/>
      </w:r>
      <w:r w:rsidRPr="006B3434">
        <w:rPr>
          <w:sz w:val="24"/>
          <w:szCs w:val="24"/>
          <w:lang w:val="en-US"/>
        </w:rPr>
        <w:t>Below is an image showing the results of the test execution:</w:t>
      </w:r>
    </w:p>
    <w:p w14:paraId="2C6F857B" w14:textId="0EB051A1" w:rsidR="006B3434" w:rsidRDefault="00323262" w:rsidP="00E32E63">
      <w:pPr>
        <w:spacing w:line="360" w:lineRule="auto"/>
        <w:rPr>
          <w:sz w:val="24"/>
          <w:szCs w:val="24"/>
          <w:lang w:val="en-US"/>
        </w:rPr>
      </w:pPr>
      <w:r w:rsidRPr="00323262">
        <w:rPr>
          <w:sz w:val="24"/>
          <w:szCs w:val="24"/>
          <w:lang w:val="en-US"/>
        </w:rPr>
        <w:drawing>
          <wp:inline distT="0" distB="0" distL="0" distR="0" wp14:anchorId="1D384DC7" wp14:editId="75562EAC">
            <wp:extent cx="5943600" cy="3240405"/>
            <wp:effectExtent l="0" t="0" r="0" b="0"/>
            <wp:docPr id="1407292283" name="Imagem 6"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92283" name="Imagem 6" descr="Uma imagem com texto, captura de ecrã, Tipo de letra&#10;&#10;Descrição gerada automaticamente"/>
                    <pic:cNvPicPr/>
                  </pic:nvPicPr>
                  <pic:blipFill>
                    <a:blip r:embed="rId21"/>
                    <a:stretch>
                      <a:fillRect/>
                    </a:stretch>
                  </pic:blipFill>
                  <pic:spPr>
                    <a:xfrm>
                      <a:off x="0" y="0"/>
                      <a:ext cx="5943600" cy="3240405"/>
                    </a:xfrm>
                    <a:prstGeom prst="rect">
                      <a:avLst/>
                    </a:prstGeom>
                  </pic:spPr>
                </pic:pic>
              </a:graphicData>
            </a:graphic>
          </wp:inline>
        </w:drawing>
      </w:r>
    </w:p>
    <w:p w14:paraId="49923C85" w14:textId="2FB777E1" w:rsidR="00323262" w:rsidRDefault="00D73B89" w:rsidP="00D73B89">
      <w:pPr>
        <w:pStyle w:val="Ttulo3"/>
        <w:numPr>
          <w:ilvl w:val="2"/>
          <w:numId w:val="2"/>
        </w:numPr>
        <w:ind w:left="1854"/>
        <w:rPr>
          <w:lang w:val="en-US"/>
        </w:rPr>
      </w:pPr>
      <w:bookmarkStart w:id="36" w:name="_Toc169445131"/>
      <w:r>
        <w:rPr>
          <w:lang w:val="en-US"/>
        </w:rPr>
        <w:t>Bugs Found</w:t>
      </w:r>
      <w:bookmarkEnd w:id="36"/>
    </w:p>
    <w:p w14:paraId="1830334B" w14:textId="4F9073A1" w:rsidR="00D73B89" w:rsidRDefault="00D73B89" w:rsidP="00D73B89">
      <w:pPr>
        <w:spacing w:line="360" w:lineRule="auto"/>
        <w:rPr>
          <w:sz w:val="24"/>
          <w:szCs w:val="24"/>
          <w:lang w:val="en-US"/>
        </w:rPr>
      </w:pPr>
      <w:r>
        <w:rPr>
          <w:sz w:val="24"/>
          <w:szCs w:val="24"/>
          <w:lang w:val="en-US"/>
        </w:rPr>
        <w:tab/>
      </w:r>
      <w:r w:rsidRPr="00D73B89">
        <w:rPr>
          <w:sz w:val="24"/>
          <w:szCs w:val="24"/>
          <w:lang w:val="en-US"/>
        </w:rPr>
        <w:t>The calculation of the duration between 2 date times produced wrong output when the days of the date times are different.</w:t>
      </w:r>
    </w:p>
    <w:p w14:paraId="5DED1115" w14:textId="5030ECCE" w:rsidR="00D73B89" w:rsidRDefault="00C41CD2" w:rsidP="00C41CD2">
      <w:pPr>
        <w:spacing w:line="360" w:lineRule="auto"/>
        <w:jc w:val="center"/>
        <w:rPr>
          <w:sz w:val="24"/>
          <w:szCs w:val="24"/>
          <w:lang w:val="en-US"/>
        </w:rPr>
      </w:pPr>
      <w:r w:rsidRPr="00C41CD2">
        <w:rPr>
          <w:sz w:val="24"/>
          <w:szCs w:val="24"/>
          <w:lang w:val="en-US"/>
        </w:rPr>
        <w:drawing>
          <wp:inline distT="0" distB="0" distL="0" distR="0" wp14:anchorId="7FF96C6E" wp14:editId="43F1A059">
            <wp:extent cx="4925112" cy="1162212"/>
            <wp:effectExtent l="0" t="0" r="8890" b="0"/>
            <wp:docPr id="1481494779" name="Imagem 7"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779" name="Imagem 7" descr="Uma imagem com texto, Tipo de letra, captura de ecrã&#10;&#10;Descrição gerada automaticamente"/>
                    <pic:cNvPicPr/>
                  </pic:nvPicPr>
                  <pic:blipFill>
                    <a:blip r:embed="rId22"/>
                    <a:stretch>
                      <a:fillRect/>
                    </a:stretch>
                  </pic:blipFill>
                  <pic:spPr>
                    <a:xfrm>
                      <a:off x="0" y="0"/>
                      <a:ext cx="4925112" cy="1162212"/>
                    </a:xfrm>
                    <a:prstGeom prst="rect">
                      <a:avLst/>
                    </a:prstGeom>
                  </pic:spPr>
                </pic:pic>
              </a:graphicData>
            </a:graphic>
          </wp:inline>
        </w:drawing>
      </w:r>
    </w:p>
    <w:p w14:paraId="70F26C26" w14:textId="698F1785" w:rsidR="00C41CD2" w:rsidRDefault="00C41CD2" w:rsidP="00C41CD2">
      <w:pPr>
        <w:spacing w:line="360" w:lineRule="auto"/>
        <w:rPr>
          <w:sz w:val="24"/>
          <w:szCs w:val="24"/>
          <w:lang w:val="en-US"/>
        </w:rPr>
      </w:pPr>
      <w:r>
        <w:rPr>
          <w:sz w:val="24"/>
          <w:szCs w:val="24"/>
          <w:lang w:val="en-US"/>
        </w:rPr>
        <w:tab/>
      </w:r>
      <w:r w:rsidRPr="00C41CD2">
        <w:rPr>
          <w:sz w:val="24"/>
          <w:szCs w:val="24"/>
          <w:lang w:val="en-US"/>
        </w:rPr>
        <w:t>The faulty function above was replaced with the following:</w:t>
      </w:r>
    </w:p>
    <w:p w14:paraId="7396EAAB" w14:textId="56257694" w:rsidR="00C739C7" w:rsidRDefault="00C739C7" w:rsidP="00C41CD2">
      <w:pPr>
        <w:spacing w:line="360" w:lineRule="auto"/>
        <w:rPr>
          <w:sz w:val="24"/>
          <w:szCs w:val="24"/>
          <w:lang w:val="en-US"/>
        </w:rPr>
      </w:pPr>
      <w:r w:rsidRPr="00C739C7">
        <w:rPr>
          <w:sz w:val="24"/>
          <w:szCs w:val="24"/>
          <w:lang w:val="en-US"/>
        </w:rPr>
        <w:lastRenderedPageBreak/>
        <w:drawing>
          <wp:inline distT="0" distB="0" distL="0" distR="0" wp14:anchorId="7642F304" wp14:editId="08C88024">
            <wp:extent cx="5943600" cy="2339975"/>
            <wp:effectExtent l="0" t="0" r="0" b="3175"/>
            <wp:docPr id="1725139509" name="Imagem 8" descr="Uma imagem com texto, Tipo de letra, captura de ecrã, algeb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39509" name="Imagem 8" descr="Uma imagem com texto, Tipo de letra, captura de ecrã, algebra&#10;&#10;Descrição gerada automaticamente"/>
                    <pic:cNvPicPr/>
                  </pic:nvPicPr>
                  <pic:blipFill>
                    <a:blip r:embed="rId23"/>
                    <a:stretch>
                      <a:fillRect/>
                    </a:stretch>
                  </pic:blipFill>
                  <pic:spPr>
                    <a:xfrm>
                      <a:off x="0" y="0"/>
                      <a:ext cx="5943600" cy="2339975"/>
                    </a:xfrm>
                    <a:prstGeom prst="rect">
                      <a:avLst/>
                    </a:prstGeom>
                  </pic:spPr>
                </pic:pic>
              </a:graphicData>
            </a:graphic>
          </wp:inline>
        </w:drawing>
      </w:r>
    </w:p>
    <w:p w14:paraId="0BA75778" w14:textId="321FCBC2" w:rsidR="00C739C7" w:rsidRDefault="00C739C7" w:rsidP="00C739C7">
      <w:pPr>
        <w:pStyle w:val="Ttulo3"/>
        <w:numPr>
          <w:ilvl w:val="2"/>
          <w:numId w:val="2"/>
        </w:numPr>
        <w:ind w:left="1854"/>
        <w:rPr>
          <w:lang w:val="en-US"/>
        </w:rPr>
      </w:pPr>
      <w:bookmarkStart w:id="37" w:name="_Toc169445132"/>
      <w:r w:rsidRPr="00C739C7">
        <w:rPr>
          <w:lang w:val="en-US"/>
        </w:rPr>
        <w:t>The First-Come First Served (FCFS) Problem</w:t>
      </w:r>
      <w:bookmarkEnd w:id="37"/>
    </w:p>
    <w:p w14:paraId="36D22B67" w14:textId="4D079FA9" w:rsidR="00CB2FF1" w:rsidRPr="00CB2FF1" w:rsidRDefault="00CB2FF1" w:rsidP="00CB2FF1">
      <w:pPr>
        <w:spacing w:line="360" w:lineRule="auto"/>
        <w:rPr>
          <w:sz w:val="24"/>
          <w:szCs w:val="24"/>
          <w:lang w:val="en-US"/>
        </w:rPr>
      </w:pPr>
      <w:r>
        <w:rPr>
          <w:sz w:val="24"/>
          <w:szCs w:val="24"/>
          <w:lang w:val="en-US"/>
        </w:rPr>
        <w:tab/>
      </w:r>
      <w:r w:rsidRPr="00CB2FF1">
        <w:rPr>
          <w:sz w:val="24"/>
          <w:szCs w:val="24"/>
          <w:lang w:val="en-US"/>
        </w:rPr>
        <w:t xml:space="preserve">The </w:t>
      </w:r>
      <w:r w:rsidRPr="00CB2FF1">
        <w:rPr>
          <w:sz w:val="24"/>
          <w:szCs w:val="24"/>
          <w:lang w:val="en-US"/>
        </w:rPr>
        <w:t>property-based</w:t>
      </w:r>
      <w:r w:rsidRPr="00CB2FF1">
        <w:rPr>
          <w:sz w:val="24"/>
          <w:szCs w:val="24"/>
          <w:lang w:val="en-US"/>
        </w:rPr>
        <w:t xml:space="preserve"> test for the scheduling algorithm fails because it finds an example where the scheduling fails because of the FCFS nature of the algorithm.</w:t>
      </w:r>
    </w:p>
    <w:p w14:paraId="0B563586" w14:textId="51B0F7DB" w:rsidR="00C739C7" w:rsidRDefault="00CB2FF1" w:rsidP="00D442C0">
      <w:pPr>
        <w:spacing w:line="360" w:lineRule="auto"/>
        <w:rPr>
          <w:sz w:val="24"/>
          <w:szCs w:val="24"/>
          <w:lang w:val="en-US"/>
        </w:rPr>
      </w:pPr>
      <w:r>
        <w:rPr>
          <w:sz w:val="24"/>
          <w:szCs w:val="24"/>
          <w:lang w:val="en-US"/>
        </w:rPr>
        <w:tab/>
      </w:r>
      <w:r w:rsidRPr="00CB2FF1">
        <w:rPr>
          <w:sz w:val="24"/>
          <w:szCs w:val="24"/>
          <w:lang w:val="en-US"/>
        </w:rPr>
        <w:t>For instance, assume an example agenda with a 09:40 duration requirement and with the following vivas:</w:t>
      </w:r>
    </w:p>
    <w:p w14:paraId="73F0089F" w14:textId="55168DD6" w:rsidR="00D442C0" w:rsidRPr="00D442C0" w:rsidRDefault="00D442C0" w:rsidP="005D6CC1">
      <w:pPr>
        <w:pStyle w:val="Ttulo4"/>
        <w:spacing w:line="360" w:lineRule="auto"/>
        <w:rPr>
          <w:i w:val="0"/>
          <w:iCs w:val="0"/>
          <w:sz w:val="24"/>
          <w:szCs w:val="24"/>
          <w:lang w:val="en-US"/>
        </w:rPr>
      </w:pPr>
      <w:r w:rsidRPr="00D442C0">
        <w:rPr>
          <w:i w:val="0"/>
          <w:iCs w:val="0"/>
          <w:sz w:val="24"/>
          <w:szCs w:val="24"/>
          <w:lang w:val="en-US"/>
        </w:rPr>
        <w:t>Viva 1: Student999</w:t>
      </w:r>
    </w:p>
    <w:p w14:paraId="2A9DF380" w14:textId="77777777" w:rsidR="005D5246" w:rsidRDefault="00D442C0" w:rsidP="005D6CC1">
      <w:pPr>
        <w:spacing w:line="360" w:lineRule="auto"/>
        <w:rPr>
          <w:sz w:val="24"/>
          <w:szCs w:val="24"/>
          <w:lang w:val="en-US"/>
        </w:rPr>
      </w:pPr>
      <w:r w:rsidRPr="00D442C0">
        <w:rPr>
          <w:sz w:val="24"/>
          <w:szCs w:val="24"/>
          <w:lang w:val="en-US"/>
        </w:rPr>
        <w:t>Participants and their availabilities:</w:t>
      </w:r>
    </w:p>
    <w:p w14:paraId="713A354B" w14:textId="095C64E5" w:rsidR="005D5246" w:rsidRPr="005D5246" w:rsidRDefault="00D442C0" w:rsidP="005D6CC1">
      <w:pPr>
        <w:pStyle w:val="PargrafodaLista"/>
        <w:numPr>
          <w:ilvl w:val="0"/>
          <w:numId w:val="37"/>
        </w:numPr>
        <w:spacing w:line="360" w:lineRule="auto"/>
        <w:rPr>
          <w:sz w:val="24"/>
          <w:szCs w:val="24"/>
          <w:lang w:val="en-US"/>
        </w:rPr>
      </w:pPr>
      <w:r w:rsidRPr="005D5246">
        <w:rPr>
          <w:sz w:val="24"/>
          <w:szCs w:val="24"/>
          <w:lang w:val="en-US"/>
        </w:rPr>
        <w:t>Supervisor (</w:t>
      </w:r>
      <w:proofErr w:type="spellStart"/>
      <w:r w:rsidRPr="005D5246">
        <w:rPr>
          <w:sz w:val="24"/>
          <w:szCs w:val="24"/>
          <w:lang w:val="en-US"/>
        </w:rPr>
        <w:t>ExternalId</w:t>
      </w:r>
      <w:proofErr w:type="spellEnd"/>
      <w:r w:rsidRPr="005D5246">
        <w:rPr>
          <w:sz w:val="24"/>
          <w:szCs w:val="24"/>
          <w:lang w:val="en-US"/>
        </w:rPr>
        <w:t xml:space="preserve"> E001)</w:t>
      </w:r>
    </w:p>
    <w:p w14:paraId="48341B1E" w14:textId="77777777" w:rsidR="005D5246" w:rsidRPr="00A23049" w:rsidRDefault="00D442C0" w:rsidP="005D6CC1">
      <w:pPr>
        <w:pStyle w:val="PargrafodaLista"/>
        <w:numPr>
          <w:ilvl w:val="0"/>
          <w:numId w:val="38"/>
        </w:numPr>
        <w:spacing w:line="360" w:lineRule="auto"/>
        <w:ind w:left="1494"/>
        <w:rPr>
          <w:sz w:val="24"/>
          <w:szCs w:val="24"/>
          <w:lang w:val="en-US"/>
        </w:rPr>
      </w:pPr>
      <w:r w:rsidRPr="00A23049">
        <w:rPr>
          <w:sz w:val="24"/>
          <w:szCs w:val="24"/>
          <w:lang w:val="en-US"/>
        </w:rPr>
        <w:t>9999-01-17T00:24:38 to 9999-01-17T10:04:38</w:t>
      </w:r>
    </w:p>
    <w:p w14:paraId="1B8CCBA5" w14:textId="77777777" w:rsidR="005D5246" w:rsidRPr="00A23049" w:rsidRDefault="00D442C0" w:rsidP="005D6CC1">
      <w:pPr>
        <w:pStyle w:val="PargrafodaLista"/>
        <w:numPr>
          <w:ilvl w:val="0"/>
          <w:numId w:val="38"/>
        </w:numPr>
        <w:spacing w:line="360" w:lineRule="auto"/>
        <w:ind w:left="1494"/>
        <w:rPr>
          <w:sz w:val="24"/>
          <w:szCs w:val="24"/>
          <w:lang w:val="en-US"/>
        </w:rPr>
      </w:pPr>
      <w:r w:rsidRPr="00A23049">
        <w:rPr>
          <w:sz w:val="24"/>
          <w:szCs w:val="24"/>
          <w:lang w:val="en-US"/>
        </w:rPr>
        <w:t>9999-12-01T01:44:41 to 9999-12-01T11:24:41</w:t>
      </w:r>
    </w:p>
    <w:p w14:paraId="152B7509" w14:textId="38974B08" w:rsidR="00D442C0" w:rsidRPr="005D5246" w:rsidRDefault="00D442C0" w:rsidP="005D6CC1">
      <w:pPr>
        <w:pStyle w:val="PargrafodaLista"/>
        <w:numPr>
          <w:ilvl w:val="0"/>
          <w:numId w:val="37"/>
        </w:numPr>
        <w:spacing w:line="360" w:lineRule="auto"/>
        <w:rPr>
          <w:sz w:val="24"/>
          <w:szCs w:val="24"/>
          <w:lang w:val="en-US"/>
        </w:rPr>
      </w:pPr>
      <w:r w:rsidRPr="005D5246">
        <w:rPr>
          <w:sz w:val="24"/>
          <w:szCs w:val="24"/>
          <w:lang w:val="en-US"/>
        </w:rPr>
        <w:t>President (</w:t>
      </w:r>
      <w:proofErr w:type="spellStart"/>
      <w:r w:rsidRPr="005D5246">
        <w:rPr>
          <w:sz w:val="24"/>
          <w:szCs w:val="24"/>
          <w:lang w:val="en-US"/>
        </w:rPr>
        <w:t>TeacherId</w:t>
      </w:r>
      <w:proofErr w:type="spellEnd"/>
      <w:r w:rsidRPr="005D5246">
        <w:rPr>
          <w:sz w:val="24"/>
          <w:szCs w:val="24"/>
          <w:lang w:val="en-US"/>
        </w:rPr>
        <w:t xml:space="preserve"> T000)</w:t>
      </w:r>
    </w:p>
    <w:p w14:paraId="3F359C82" w14:textId="77777777" w:rsidR="00D442C0" w:rsidRPr="00A23049" w:rsidRDefault="00D442C0" w:rsidP="005D6CC1">
      <w:pPr>
        <w:pStyle w:val="PargrafodaLista"/>
        <w:numPr>
          <w:ilvl w:val="0"/>
          <w:numId w:val="39"/>
        </w:numPr>
        <w:spacing w:line="360" w:lineRule="auto"/>
        <w:ind w:left="1494"/>
        <w:rPr>
          <w:sz w:val="24"/>
          <w:szCs w:val="24"/>
          <w:lang w:val="en-US"/>
        </w:rPr>
      </w:pPr>
      <w:r w:rsidRPr="00A23049">
        <w:rPr>
          <w:sz w:val="24"/>
          <w:szCs w:val="24"/>
          <w:lang w:val="en-US"/>
        </w:rPr>
        <w:t>9999-01-17T00:24:38 to 9999-01-17T10:04:38</w:t>
      </w:r>
    </w:p>
    <w:p w14:paraId="06C1F096" w14:textId="77777777" w:rsidR="00D442C0" w:rsidRPr="00A23049" w:rsidRDefault="00D442C0" w:rsidP="005D6CC1">
      <w:pPr>
        <w:pStyle w:val="PargrafodaLista"/>
        <w:numPr>
          <w:ilvl w:val="0"/>
          <w:numId w:val="39"/>
        </w:numPr>
        <w:spacing w:line="360" w:lineRule="auto"/>
        <w:ind w:left="1494"/>
        <w:rPr>
          <w:sz w:val="24"/>
          <w:szCs w:val="24"/>
          <w:lang w:val="en-US"/>
        </w:rPr>
      </w:pPr>
      <w:r w:rsidRPr="00A23049">
        <w:rPr>
          <w:sz w:val="24"/>
          <w:szCs w:val="24"/>
          <w:lang w:val="en-US"/>
        </w:rPr>
        <w:t>9999-12-01T01:44:41 to 9999-12-01T11:24:41</w:t>
      </w:r>
    </w:p>
    <w:p w14:paraId="5937574C" w14:textId="1F264155" w:rsidR="00D442C0" w:rsidRPr="005D5246" w:rsidRDefault="00D442C0" w:rsidP="005D6CC1">
      <w:pPr>
        <w:pStyle w:val="PargrafodaLista"/>
        <w:numPr>
          <w:ilvl w:val="0"/>
          <w:numId w:val="37"/>
        </w:numPr>
        <w:spacing w:line="360" w:lineRule="auto"/>
        <w:rPr>
          <w:sz w:val="24"/>
          <w:szCs w:val="24"/>
          <w:lang w:val="en-US"/>
        </w:rPr>
      </w:pPr>
      <w:r w:rsidRPr="005D5246">
        <w:rPr>
          <w:sz w:val="24"/>
          <w:szCs w:val="24"/>
          <w:lang w:val="en-US"/>
        </w:rPr>
        <w:t>Advisor (</w:t>
      </w:r>
      <w:proofErr w:type="spellStart"/>
      <w:r w:rsidRPr="005D5246">
        <w:rPr>
          <w:sz w:val="24"/>
          <w:szCs w:val="24"/>
          <w:lang w:val="en-US"/>
        </w:rPr>
        <w:t>TeacherId</w:t>
      </w:r>
      <w:proofErr w:type="spellEnd"/>
      <w:r w:rsidRPr="005D5246">
        <w:rPr>
          <w:sz w:val="24"/>
          <w:szCs w:val="24"/>
          <w:lang w:val="en-US"/>
        </w:rPr>
        <w:t xml:space="preserve"> T001)</w:t>
      </w:r>
    </w:p>
    <w:p w14:paraId="3B1CF047" w14:textId="77777777" w:rsidR="00D442C0" w:rsidRPr="00A23049" w:rsidRDefault="00D442C0" w:rsidP="005D6CC1">
      <w:pPr>
        <w:pStyle w:val="PargrafodaLista"/>
        <w:numPr>
          <w:ilvl w:val="0"/>
          <w:numId w:val="39"/>
        </w:numPr>
        <w:spacing w:line="360" w:lineRule="auto"/>
        <w:ind w:left="1494"/>
        <w:rPr>
          <w:sz w:val="24"/>
          <w:szCs w:val="24"/>
          <w:lang w:val="en-US"/>
        </w:rPr>
      </w:pPr>
      <w:r w:rsidRPr="00A23049">
        <w:rPr>
          <w:sz w:val="24"/>
          <w:szCs w:val="24"/>
          <w:lang w:val="en-US"/>
        </w:rPr>
        <w:t>9999-01-17T00:24:38 to 9999-01-17T10:04:38</w:t>
      </w:r>
    </w:p>
    <w:p w14:paraId="6184F980" w14:textId="603A9C52" w:rsidR="00CB2FF1" w:rsidRDefault="00D442C0" w:rsidP="005D6CC1">
      <w:pPr>
        <w:pStyle w:val="PargrafodaLista"/>
        <w:numPr>
          <w:ilvl w:val="0"/>
          <w:numId w:val="39"/>
        </w:numPr>
        <w:spacing w:line="360" w:lineRule="auto"/>
        <w:ind w:left="1494"/>
        <w:rPr>
          <w:sz w:val="24"/>
          <w:szCs w:val="24"/>
          <w:lang w:val="en-US"/>
        </w:rPr>
      </w:pPr>
      <w:r w:rsidRPr="00A23049">
        <w:rPr>
          <w:sz w:val="24"/>
          <w:szCs w:val="24"/>
          <w:lang w:val="en-US"/>
        </w:rPr>
        <w:t>9999-12-01T01:44:41 to 9999-12-01T11:24:41</w:t>
      </w:r>
    </w:p>
    <w:p w14:paraId="4955E9C9" w14:textId="77777777" w:rsidR="00A60312" w:rsidRDefault="00A60312" w:rsidP="005D6CC1">
      <w:pPr>
        <w:spacing w:line="360" w:lineRule="auto"/>
        <w:rPr>
          <w:rFonts w:asciiTheme="majorHAnsi" w:eastAsiaTheme="majorEastAsia" w:hAnsiTheme="majorHAnsi" w:cstheme="majorBidi"/>
          <w:color w:val="B6332E" w:themeColor="accent1" w:themeShade="BF"/>
          <w:sz w:val="24"/>
          <w:szCs w:val="24"/>
          <w:lang w:val="en-US"/>
        </w:rPr>
      </w:pPr>
      <w:r w:rsidRPr="00A60312">
        <w:rPr>
          <w:rFonts w:asciiTheme="majorHAnsi" w:eastAsiaTheme="majorEastAsia" w:hAnsiTheme="majorHAnsi" w:cstheme="majorBidi"/>
          <w:color w:val="B6332E" w:themeColor="accent1" w:themeShade="BF"/>
          <w:sz w:val="24"/>
          <w:szCs w:val="24"/>
          <w:lang w:val="en-US"/>
        </w:rPr>
        <w:t>Viva 2: Student254</w:t>
      </w:r>
    </w:p>
    <w:p w14:paraId="6886C246" w14:textId="44AD59AC" w:rsidR="00A60312" w:rsidRDefault="00A60312" w:rsidP="005D6CC1">
      <w:pPr>
        <w:spacing w:line="360" w:lineRule="auto"/>
        <w:rPr>
          <w:sz w:val="24"/>
          <w:szCs w:val="24"/>
          <w:lang w:val="en-US"/>
        </w:rPr>
      </w:pPr>
      <w:r w:rsidRPr="00D442C0">
        <w:rPr>
          <w:sz w:val="24"/>
          <w:szCs w:val="24"/>
          <w:lang w:val="en-US"/>
        </w:rPr>
        <w:t>Participants and their availabilities:</w:t>
      </w:r>
    </w:p>
    <w:p w14:paraId="14D7D924" w14:textId="763F69E6" w:rsidR="00A60312" w:rsidRPr="005D5246" w:rsidRDefault="00A60312" w:rsidP="005D6CC1">
      <w:pPr>
        <w:pStyle w:val="PargrafodaLista"/>
        <w:numPr>
          <w:ilvl w:val="0"/>
          <w:numId w:val="37"/>
        </w:numPr>
        <w:spacing w:line="360" w:lineRule="auto"/>
        <w:rPr>
          <w:sz w:val="24"/>
          <w:szCs w:val="24"/>
          <w:lang w:val="en-US"/>
        </w:rPr>
      </w:pPr>
      <w:r w:rsidRPr="005D5246">
        <w:rPr>
          <w:sz w:val="24"/>
          <w:szCs w:val="24"/>
          <w:lang w:val="en-US"/>
        </w:rPr>
        <w:lastRenderedPageBreak/>
        <w:t>Supervisor (</w:t>
      </w:r>
      <w:proofErr w:type="spellStart"/>
      <w:r w:rsidRPr="005D5246">
        <w:rPr>
          <w:sz w:val="24"/>
          <w:szCs w:val="24"/>
          <w:lang w:val="en-US"/>
        </w:rPr>
        <w:t>ExternalId</w:t>
      </w:r>
      <w:proofErr w:type="spellEnd"/>
      <w:r w:rsidRPr="005D5246">
        <w:rPr>
          <w:sz w:val="24"/>
          <w:szCs w:val="24"/>
          <w:lang w:val="en-US"/>
        </w:rPr>
        <w:t xml:space="preserve"> E001)</w:t>
      </w:r>
    </w:p>
    <w:p w14:paraId="4CD2C0FA" w14:textId="77777777" w:rsidR="005D6CC1" w:rsidRPr="005D6CC1" w:rsidRDefault="005D6CC1" w:rsidP="005D6CC1">
      <w:pPr>
        <w:pStyle w:val="PargrafodaLista"/>
        <w:numPr>
          <w:ilvl w:val="0"/>
          <w:numId w:val="38"/>
        </w:numPr>
        <w:spacing w:line="360" w:lineRule="auto"/>
        <w:ind w:left="1494"/>
        <w:rPr>
          <w:sz w:val="24"/>
          <w:szCs w:val="24"/>
          <w:lang w:val="en-US"/>
        </w:rPr>
      </w:pPr>
      <w:r w:rsidRPr="005D6CC1">
        <w:rPr>
          <w:sz w:val="24"/>
          <w:szCs w:val="24"/>
          <w:lang w:val="en-US"/>
        </w:rPr>
        <w:t>9999-01-17T00:24:38 to 9999-01-17T10:04:38</w:t>
      </w:r>
    </w:p>
    <w:p w14:paraId="3F243B92" w14:textId="34A29B40" w:rsidR="00A60312" w:rsidRPr="005D6CC1" w:rsidRDefault="005D6CC1" w:rsidP="005D6CC1">
      <w:pPr>
        <w:pStyle w:val="PargrafodaLista"/>
        <w:numPr>
          <w:ilvl w:val="0"/>
          <w:numId w:val="38"/>
        </w:numPr>
        <w:spacing w:line="360" w:lineRule="auto"/>
        <w:ind w:left="1494"/>
        <w:rPr>
          <w:sz w:val="24"/>
          <w:szCs w:val="24"/>
          <w:lang w:val="en-US"/>
        </w:rPr>
      </w:pPr>
      <w:r w:rsidRPr="005D6CC1">
        <w:rPr>
          <w:sz w:val="24"/>
          <w:szCs w:val="24"/>
          <w:lang w:val="en-US"/>
        </w:rPr>
        <w:t>9999-12-01T01:44:41 to 9999-12-01T11:24:41</w:t>
      </w:r>
    </w:p>
    <w:p w14:paraId="6C0E1F3C" w14:textId="09983216" w:rsidR="00A60312" w:rsidRPr="005D5246" w:rsidRDefault="00FA4E13" w:rsidP="005D6CC1">
      <w:pPr>
        <w:pStyle w:val="PargrafodaLista"/>
        <w:numPr>
          <w:ilvl w:val="0"/>
          <w:numId w:val="37"/>
        </w:numPr>
        <w:spacing w:line="360" w:lineRule="auto"/>
        <w:rPr>
          <w:sz w:val="24"/>
          <w:szCs w:val="24"/>
          <w:lang w:val="en-US"/>
        </w:rPr>
      </w:pPr>
      <w:proofErr w:type="spellStart"/>
      <w:r w:rsidRPr="00FA4E13">
        <w:rPr>
          <w:sz w:val="24"/>
          <w:szCs w:val="24"/>
          <w:lang w:val="en-US"/>
        </w:rPr>
        <w:t>CoAdvisor</w:t>
      </w:r>
      <w:proofErr w:type="spellEnd"/>
      <w:r w:rsidRPr="00FA4E13">
        <w:rPr>
          <w:sz w:val="24"/>
          <w:szCs w:val="24"/>
          <w:lang w:val="en-US"/>
        </w:rPr>
        <w:t xml:space="preserve"> (</w:t>
      </w:r>
      <w:proofErr w:type="spellStart"/>
      <w:r w:rsidRPr="00FA4E13">
        <w:rPr>
          <w:sz w:val="24"/>
          <w:szCs w:val="24"/>
          <w:lang w:val="en-US"/>
        </w:rPr>
        <w:t>ExternalId</w:t>
      </w:r>
      <w:proofErr w:type="spellEnd"/>
      <w:r w:rsidRPr="00FA4E13">
        <w:rPr>
          <w:sz w:val="24"/>
          <w:szCs w:val="24"/>
          <w:lang w:val="en-US"/>
        </w:rPr>
        <w:t xml:space="preserve"> E000)</w:t>
      </w:r>
    </w:p>
    <w:p w14:paraId="74D140C6" w14:textId="0AD6C5DB" w:rsidR="00A60312" w:rsidRPr="00A23049" w:rsidRDefault="00A60312" w:rsidP="005D6CC1">
      <w:pPr>
        <w:pStyle w:val="PargrafodaLista"/>
        <w:numPr>
          <w:ilvl w:val="0"/>
          <w:numId w:val="39"/>
        </w:numPr>
        <w:spacing w:line="360" w:lineRule="auto"/>
        <w:ind w:left="1494"/>
        <w:rPr>
          <w:sz w:val="24"/>
          <w:szCs w:val="24"/>
          <w:lang w:val="en-US"/>
        </w:rPr>
      </w:pPr>
      <w:r w:rsidRPr="00A23049">
        <w:rPr>
          <w:sz w:val="24"/>
          <w:szCs w:val="24"/>
          <w:lang w:val="en-US"/>
        </w:rPr>
        <w:t>9999</w:t>
      </w:r>
      <w:r w:rsidR="00FA4E13" w:rsidRPr="00FA4E13">
        <w:t xml:space="preserve"> </w:t>
      </w:r>
      <w:r w:rsidR="00FA4E13" w:rsidRPr="00FA4E13">
        <w:rPr>
          <w:sz w:val="24"/>
          <w:szCs w:val="24"/>
          <w:lang w:val="en-US"/>
        </w:rPr>
        <w:t>-01-17T00:24:38 to 9999-01-17T10:04:38</w:t>
      </w:r>
    </w:p>
    <w:p w14:paraId="3F4A5847" w14:textId="19361FCA" w:rsidR="00A60312" w:rsidRPr="005D5246" w:rsidRDefault="00E94557" w:rsidP="005D6CC1">
      <w:pPr>
        <w:pStyle w:val="PargrafodaLista"/>
        <w:numPr>
          <w:ilvl w:val="0"/>
          <w:numId w:val="37"/>
        </w:numPr>
        <w:spacing w:line="360" w:lineRule="auto"/>
        <w:rPr>
          <w:sz w:val="24"/>
          <w:szCs w:val="24"/>
          <w:lang w:val="en-US"/>
        </w:rPr>
      </w:pPr>
      <w:r w:rsidRPr="00E94557">
        <w:rPr>
          <w:sz w:val="24"/>
          <w:szCs w:val="24"/>
          <w:lang w:val="en-US"/>
        </w:rPr>
        <w:t>President (</w:t>
      </w:r>
      <w:proofErr w:type="spellStart"/>
      <w:r w:rsidRPr="00E94557">
        <w:rPr>
          <w:sz w:val="24"/>
          <w:szCs w:val="24"/>
          <w:lang w:val="en-US"/>
        </w:rPr>
        <w:t>TeacherId</w:t>
      </w:r>
      <w:proofErr w:type="spellEnd"/>
      <w:r w:rsidRPr="00E94557">
        <w:rPr>
          <w:sz w:val="24"/>
          <w:szCs w:val="24"/>
          <w:lang w:val="en-US"/>
        </w:rPr>
        <w:t xml:space="preserve"> T000)</w:t>
      </w:r>
    </w:p>
    <w:p w14:paraId="22296FDD" w14:textId="7DAB69B8" w:rsidR="00A60312" w:rsidRPr="00A23049" w:rsidRDefault="00A60312" w:rsidP="005D6CC1">
      <w:pPr>
        <w:pStyle w:val="PargrafodaLista"/>
        <w:numPr>
          <w:ilvl w:val="0"/>
          <w:numId w:val="39"/>
        </w:numPr>
        <w:spacing w:line="360" w:lineRule="auto"/>
        <w:ind w:left="1494"/>
        <w:rPr>
          <w:sz w:val="24"/>
          <w:szCs w:val="24"/>
          <w:lang w:val="en-US"/>
        </w:rPr>
      </w:pPr>
      <w:r w:rsidRPr="00A23049">
        <w:rPr>
          <w:sz w:val="24"/>
          <w:szCs w:val="24"/>
          <w:lang w:val="en-US"/>
        </w:rPr>
        <w:t>9999-01-</w:t>
      </w:r>
      <w:r w:rsidR="00E94557" w:rsidRPr="00E94557">
        <w:t xml:space="preserve"> </w:t>
      </w:r>
      <w:r w:rsidR="00E94557" w:rsidRPr="00E94557">
        <w:rPr>
          <w:sz w:val="24"/>
          <w:szCs w:val="24"/>
          <w:lang w:val="en-US"/>
        </w:rPr>
        <w:t>17T00:24:38 to 9999-01-</w:t>
      </w:r>
      <w:r w:rsidRPr="00A23049">
        <w:rPr>
          <w:sz w:val="24"/>
          <w:szCs w:val="24"/>
          <w:lang w:val="en-US"/>
        </w:rPr>
        <w:t>17T10:04:38</w:t>
      </w:r>
    </w:p>
    <w:p w14:paraId="560EC185" w14:textId="1881877C" w:rsidR="008E64E4" w:rsidRPr="00A23049" w:rsidRDefault="00A60312" w:rsidP="008E64E4">
      <w:pPr>
        <w:pStyle w:val="PargrafodaLista"/>
        <w:numPr>
          <w:ilvl w:val="0"/>
          <w:numId w:val="39"/>
        </w:numPr>
        <w:spacing w:line="360" w:lineRule="auto"/>
        <w:ind w:left="1494"/>
        <w:rPr>
          <w:sz w:val="24"/>
          <w:szCs w:val="24"/>
          <w:lang w:val="en-US"/>
        </w:rPr>
      </w:pPr>
      <w:r w:rsidRPr="00A23049">
        <w:rPr>
          <w:sz w:val="24"/>
          <w:szCs w:val="24"/>
          <w:lang w:val="en-US"/>
        </w:rPr>
        <w:t>9999-</w:t>
      </w:r>
      <w:r w:rsidR="006E6DEC" w:rsidRPr="006E6DEC">
        <w:t xml:space="preserve"> </w:t>
      </w:r>
      <w:r w:rsidR="006E6DEC" w:rsidRPr="006E6DEC">
        <w:rPr>
          <w:sz w:val="24"/>
          <w:szCs w:val="24"/>
          <w:lang w:val="en-US"/>
        </w:rPr>
        <w:t>12-01T01:44:41 to 9999-12-</w:t>
      </w:r>
      <w:r w:rsidRPr="00A23049">
        <w:rPr>
          <w:sz w:val="24"/>
          <w:szCs w:val="24"/>
          <w:lang w:val="en-US"/>
        </w:rPr>
        <w:t>01T11:24:41</w:t>
      </w:r>
    </w:p>
    <w:p w14:paraId="0F22E648" w14:textId="3C375AF1" w:rsidR="008E64E4" w:rsidRPr="005D5246" w:rsidRDefault="008E64E4" w:rsidP="008E64E4">
      <w:pPr>
        <w:pStyle w:val="PargrafodaLista"/>
        <w:numPr>
          <w:ilvl w:val="0"/>
          <w:numId w:val="37"/>
        </w:numPr>
        <w:spacing w:line="360" w:lineRule="auto"/>
        <w:rPr>
          <w:sz w:val="24"/>
          <w:szCs w:val="24"/>
          <w:lang w:val="en-US"/>
        </w:rPr>
      </w:pPr>
      <w:r w:rsidRPr="005D5246">
        <w:rPr>
          <w:sz w:val="24"/>
          <w:szCs w:val="24"/>
          <w:lang w:val="en-US"/>
        </w:rPr>
        <w:t>Advisor (</w:t>
      </w:r>
      <w:proofErr w:type="spellStart"/>
      <w:r w:rsidRPr="005D5246">
        <w:rPr>
          <w:sz w:val="24"/>
          <w:szCs w:val="24"/>
          <w:lang w:val="en-US"/>
        </w:rPr>
        <w:t>TeacherId</w:t>
      </w:r>
      <w:proofErr w:type="spellEnd"/>
      <w:r w:rsidRPr="005D5246">
        <w:rPr>
          <w:sz w:val="24"/>
          <w:szCs w:val="24"/>
          <w:lang w:val="en-US"/>
        </w:rPr>
        <w:t xml:space="preserve"> T001)</w:t>
      </w:r>
    </w:p>
    <w:p w14:paraId="48E91F43" w14:textId="12510DBF" w:rsidR="008E64E4" w:rsidRPr="00A23049" w:rsidRDefault="008E64E4" w:rsidP="008E64E4">
      <w:pPr>
        <w:pStyle w:val="PargrafodaLista"/>
        <w:numPr>
          <w:ilvl w:val="0"/>
          <w:numId w:val="39"/>
        </w:numPr>
        <w:spacing w:line="360" w:lineRule="auto"/>
        <w:ind w:left="1494"/>
        <w:rPr>
          <w:sz w:val="24"/>
          <w:szCs w:val="24"/>
          <w:lang w:val="en-US"/>
        </w:rPr>
      </w:pPr>
      <w:r w:rsidRPr="00A23049">
        <w:rPr>
          <w:sz w:val="24"/>
          <w:szCs w:val="24"/>
          <w:lang w:val="en-US"/>
        </w:rPr>
        <w:t>9999</w:t>
      </w:r>
      <w:r w:rsidR="005B4B9C" w:rsidRPr="005B4B9C">
        <w:t xml:space="preserve"> </w:t>
      </w:r>
      <w:r w:rsidR="005B4B9C" w:rsidRPr="005B4B9C">
        <w:rPr>
          <w:sz w:val="24"/>
          <w:szCs w:val="24"/>
          <w:lang w:val="en-US"/>
        </w:rPr>
        <w:t>-01-17T00:24:38 to 9999-01-</w:t>
      </w:r>
      <w:r w:rsidRPr="00A23049">
        <w:rPr>
          <w:sz w:val="24"/>
          <w:szCs w:val="24"/>
          <w:lang w:val="en-US"/>
        </w:rPr>
        <w:t>17T10:04:38</w:t>
      </w:r>
    </w:p>
    <w:p w14:paraId="2AB5437C" w14:textId="27E5DBD0" w:rsidR="00A60312" w:rsidRPr="00154882" w:rsidRDefault="008E64E4" w:rsidP="00154882">
      <w:pPr>
        <w:pStyle w:val="PargrafodaLista"/>
        <w:numPr>
          <w:ilvl w:val="0"/>
          <w:numId w:val="39"/>
        </w:numPr>
        <w:spacing w:line="360" w:lineRule="auto"/>
        <w:ind w:left="1494"/>
        <w:rPr>
          <w:sz w:val="24"/>
          <w:szCs w:val="24"/>
          <w:lang w:val="en-US"/>
        </w:rPr>
      </w:pPr>
      <w:r w:rsidRPr="00154882">
        <w:rPr>
          <w:sz w:val="24"/>
          <w:szCs w:val="24"/>
          <w:lang w:val="en-US"/>
        </w:rPr>
        <w:t>9999</w:t>
      </w:r>
      <w:r w:rsidR="005B4B9C" w:rsidRPr="00154882">
        <w:rPr>
          <w:sz w:val="24"/>
          <w:szCs w:val="24"/>
        </w:rPr>
        <w:t xml:space="preserve"> </w:t>
      </w:r>
      <w:r w:rsidR="005B4B9C" w:rsidRPr="00154882">
        <w:rPr>
          <w:sz w:val="24"/>
          <w:szCs w:val="24"/>
          <w:lang w:val="en-US"/>
        </w:rPr>
        <w:t>-12-01T01:44:41 to 9999-12-</w:t>
      </w:r>
      <w:r w:rsidRPr="00154882">
        <w:rPr>
          <w:sz w:val="24"/>
          <w:szCs w:val="24"/>
          <w:lang w:val="en-US"/>
        </w:rPr>
        <w:t>01T11:24:41</w:t>
      </w:r>
    </w:p>
    <w:p w14:paraId="1A69413C" w14:textId="642C4C14" w:rsidR="00154882" w:rsidRPr="00154882" w:rsidRDefault="00154882" w:rsidP="00154882">
      <w:pPr>
        <w:pStyle w:val="Ttulo4"/>
        <w:spacing w:line="360" w:lineRule="auto"/>
        <w:rPr>
          <w:i w:val="0"/>
          <w:iCs w:val="0"/>
          <w:sz w:val="24"/>
          <w:szCs w:val="24"/>
          <w:lang w:val="en-US"/>
        </w:rPr>
      </w:pPr>
      <w:r w:rsidRPr="00154882">
        <w:rPr>
          <w:i w:val="0"/>
          <w:iCs w:val="0"/>
          <w:sz w:val="24"/>
          <w:szCs w:val="24"/>
          <w:lang w:val="en-US"/>
        </w:rPr>
        <w:t>Availability intersections</w:t>
      </w:r>
    </w:p>
    <w:p w14:paraId="5B92BFF5" w14:textId="51C276F8" w:rsidR="00154882" w:rsidRDefault="00154882" w:rsidP="00C110D8">
      <w:pPr>
        <w:pStyle w:val="PargrafodaLista"/>
        <w:numPr>
          <w:ilvl w:val="0"/>
          <w:numId w:val="37"/>
        </w:numPr>
        <w:spacing w:line="360" w:lineRule="auto"/>
        <w:rPr>
          <w:sz w:val="24"/>
          <w:szCs w:val="24"/>
          <w:lang w:val="en-US"/>
        </w:rPr>
      </w:pPr>
      <w:r w:rsidRPr="00154882">
        <w:rPr>
          <w:sz w:val="24"/>
          <w:szCs w:val="24"/>
          <w:lang w:val="en-US"/>
        </w:rPr>
        <w:t>Viva 1</w:t>
      </w:r>
    </w:p>
    <w:p w14:paraId="2CA99F15" w14:textId="77777777" w:rsidR="00C110D8" w:rsidRPr="00C110D8" w:rsidRDefault="00C110D8" w:rsidP="00C110D8">
      <w:pPr>
        <w:pStyle w:val="PargrafodaLista"/>
        <w:numPr>
          <w:ilvl w:val="0"/>
          <w:numId w:val="41"/>
        </w:numPr>
        <w:spacing w:line="360" w:lineRule="auto"/>
        <w:ind w:left="1494"/>
        <w:rPr>
          <w:sz w:val="24"/>
          <w:szCs w:val="24"/>
          <w:lang w:val="en-US"/>
        </w:rPr>
      </w:pPr>
      <w:r w:rsidRPr="00C110D8">
        <w:rPr>
          <w:b/>
          <w:bCs/>
          <w:sz w:val="24"/>
          <w:szCs w:val="24"/>
          <w:lang w:val="en-US"/>
        </w:rPr>
        <w:t xml:space="preserve">Participants: </w:t>
      </w:r>
      <w:r w:rsidRPr="00C110D8">
        <w:rPr>
          <w:sz w:val="24"/>
          <w:szCs w:val="24"/>
          <w:lang w:val="en-US"/>
        </w:rPr>
        <w:t>Supervisor (E001), President (T000), Advisor (T001)</w:t>
      </w:r>
    </w:p>
    <w:p w14:paraId="5E7AA51F" w14:textId="4595EBBD" w:rsidR="00154882" w:rsidRPr="00C110D8" w:rsidRDefault="00C110D8" w:rsidP="00C110D8">
      <w:pPr>
        <w:pStyle w:val="PargrafodaLista"/>
        <w:numPr>
          <w:ilvl w:val="0"/>
          <w:numId w:val="41"/>
        </w:numPr>
        <w:spacing w:line="360" w:lineRule="auto"/>
        <w:ind w:left="1494"/>
        <w:rPr>
          <w:sz w:val="24"/>
          <w:szCs w:val="24"/>
          <w:lang w:val="en-US"/>
        </w:rPr>
      </w:pPr>
      <w:r w:rsidRPr="00C110D8">
        <w:rPr>
          <w:b/>
          <w:bCs/>
          <w:sz w:val="24"/>
          <w:szCs w:val="24"/>
          <w:lang w:val="en-US"/>
        </w:rPr>
        <w:t xml:space="preserve">FCFS Common Time Slot chosen: </w:t>
      </w:r>
      <w:r w:rsidRPr="00C110D8">
        <w:rPr>
          <w:sz w:val="24"/>
          <w:szCs w:val="24"/>
          <w:lang w:val="en-US"/>
        </w:rPr>
        <w:t>9999-01-17T00:24:38 to 9999-01-17T10:04:38</w:t>
      </w:r>
    </w:p>
    <w:p w14:paraId="38747EA6" w14:textId="6B804710" w:rsidR="00154882" w:rsidRDefault="00154882" w:rsidP="00C110D8">
      <w:pPr>
        <w:pStyle w:val="PargrafodaLista"/>
        <w:numPr>
          <w:ilvl w:val="0"/>
          <w:numId w:val="37"/>
        </w:numPr>
        <w:spacing w:line="360" w:lineRule="auto"/>
        <w:rPr>
          <w:sz w:val="24"/>
          <w:szCs w:val="24"/>
          <w:lang w:val="en-US"/>
        </w:rPr>
      </w:pPr>
      <w:r w:rsidRPr="00154882">
        <w:rPr>
          <w:sz w:val="24"/>
          <w:szCs w:val="24"/>
          <w:lang w:val="en-US"/>
        </w:rPr>
        <w:t xml:space="preserve">Viva </w:t>
      </w:r>
      <w:r w:rsidRPr="00154882">
        <w:rPr>
          <w:sz w:val="24"/>
          <w:szCs w:val="24"/>
          <w:lang w:val="en-US"/>
        </w:rPr>
        <w:t>2</w:t>
      </w:r>
    </w:p>
    <w:p w14:paraId="71B7D120" w14:textId="77777777" w:rsidR="00B824DF" w:rsidRPr="00B824DF" w:rsidRDefault="00B824DF" w:rsidP="00B824DF">
      <w:pPr>
        <w:pStyle w:val="PargrafodaLista"/>
        <w:numPr>
          <w:ilvl w:val="0"/>
          <w:numId w:val="42"/>
        </w:numPr>
        <w:spacing w:line="360" w:lineRule="auto"/>
        <w:ind w:left="1494"/>
        <w:rPr>
          <w:sz w:val="24"/>
          <w:szCs w:val="24"/>
          <w:lang w:val="en-US"/>
        </w:rPr>
      </w:pPr>
      <w:r w:rsidRPr="00B824DF">
        <w:rPr>
          <w:b/>
          <w:bCs/>
          <w:sz w:val="24"/>
          <w:szCs w:val="24"/>
          <w:lang w:val="en-US"/>
        </w:rPr>
        <w:t>Participants:</w:t>
      </w:r>
      <w:r w:rsidRPr="00B824DF">
        <w:rPr>
          <w:sz w:val="24"/>
          <w:szCs w:val="24"/>
          <w:lang w:val="en-US"/>
        </w:rPr>
        <w:t xml:space="preserve"> Supervisor (E001), </w:t>
      </w:r>
      <w:proofErr w:type="spellStart"/>
      <w:r w:rsidRPr="00B824DF">
        <w:rPr>
          <w:sz w:val="24"/>
          <w:szCs w:val="24"/>
          <w:lang w:val="en-US"/>
        </w:rPr>
        <w:t>CoAdvisor</w:t>
      </w:r>
      <w:proofErr w:type="spellEnd"/>
      <w:r w:rsidRPr="00B824DF">
        <w:rPr>
          <w:sz w:val="24"/>
          <w:szCs w:val="24"/>
          <w:lang w:val="en-US"/>
        </w:rPr>
        <w:t xml:space="preserve"> (E000), President (T000), Advisor (T001)</w:t>
      </w:r>
    </w:p>
    <w:p w14:paraId="65AAC266" w14:textId="77777777" w:rsidR="00815C0A" w:rsidRDefault="00B824DF" w:rsidP="00815C0A">
      <w:pPr>
        <w:pStyle w:val="PargrafodaLista"/>
        <w:numPr>
          <w:ilvl w:val="0"/>
          <w:numId w:val="42"/>
        </w:numPr>
        <w:spacing w:line="360" w:lineRule="auto"/>
        <w:ind w:left="1494"/>
        <w:rPr>
          <w:sz w:val="24"/>
          <w:szCs w:val="24"/>
          <w:lang w:val="en-US"/>
        </w:rPr>
      </w:pPr>
      <w:r w:rsidRPr="00B824DF">
        <w:rPr>
          <w:b/>
          <w:bCs/>
          <w:sz w:val="24"/>
          <w:szCs w:val="24"/>
          <w:lang w:val="en-US"/>
        </w:rPr>
        <w:t>FCFS Common Time Slot:</w:t>
      </w:r>
      <w:r w:rsidRPr="00B824DF">
        <w:rPr>
          <w:sz w:val="24"/>
          <w:szCs w:val="24"/>
          <w:lang w:val="en-US"/>
        </w:rPr>
        <w:t xml:space="preserve"> FAILS</w:t>
      </w:r>
    </w:p>
    <w:p w14:paraId="712481F2" w14:textId="0BE938F7" w:rsidR="00815C0A" w:rsidRPr="00815C0A" w:rsidRDefault="00815C0A" w:rsidP="00815C0A">
      <w:pPr>
        <w:spacing w:line="360" w:lineRule="auto"/>
        <w:rPr>
          <w:sz w:val="24"/>
          <w:szCs w:val="24"/>
          <w:lang w:val="en-US"/>
        </w:rPr>
      </w:pPr>
      <w:r>
        <w:rPr>
          <w:sz w:val="24"/>
          <w:szCs w:val="24"/>
          <w:lang w:val="en-US"/>
        </w:rPr>
        <w:tab/>
      </w:r>
      <w:r w:rsidRPr="00815C0A">
        <w:rPr>
          <w:sz w:val="24"/>
          <w:szCs w:val="24"/>
          <w:lang w:val="en-US"/>
        </w:rPr>
        <w:t xml:space="preserve">The schedule fails because viva 1 chose the first intersection it </w:t>
      </w:r>
      <w:r w:rsidRPr="00815C0A">
        <w:rPr>
          <w:sz w:val="24"/>
          <w:szCs w:val="24"/>
          <w:lang w:val="en-US"/>
        </w:rPr>
        <w:t>found (</w:t>
      </w:r>
      <w:r w:rsidRPr="00815C0A">
        <w:rPr>
          <w:sz w:val="24"/>
          <w:szCs w:val="24"/>
          <w:lang w:val="en-US"/>
        </w:rPr>
        <w:t>9999-01-17T00:24:38 to 9999-01-17T10:04:38), which is the only time that would work for viva 2. If viva 1 chose the second time slot that works instead of the first one</w:t>
      </w:r>
      <w:r>
        <w:rPr>
          <w:sz w:val="24"/>
          <w:szCs w:val="24"/>
          <w:lang w:val="en-US"/>
        </w:rPr>
        <w:t xml:space="preserve"> </w:t>
      </w:r>
      <w:r w:rsidRPr="00815C0A">
        <w:rPr>
          <w:sz w:val="24"/>
          <w:szCs w:val="24"/>
          <w:lang w:val="en-US"/>
        </w:rPr>
        <w:t>(9999-12-01T01:44:41 to 9999-12-01T11:24:41), the agenda would be schedulable.</w:t>
      </w:r>
    </w:p>
    <w:p w14:paraId="197875AB" w14:textId="2E200C66" w:rsidR="00575F07" w:rsidRDefault="00575F07" w:rsidP="00B9664D">
      <w:pPr>
        <w:pStyle w:val="Ttulo3"/>
        <w:numPr>
          <w:ilvl w:val="2"/>
          <w:numId w:val="2"/>
        </w:numPr>
        <w:ind w:left="1854"/>
      </w:pPr>
      <w:bookmarkStart w:id="38" w:name="_Toc169445133"/>
      <w:proofErr w:type="spellStart"/>
      <w:r>
        <w:t>Challenges</w:t>
      </w:r>
      <w:bookmarkEnd w:id="38"/>
      <w:proofErr w:type="spellEnd"/>
    </w:p>
    <w:p w14:paraId="0C9D1C0C" w14:textId="77777777" w:rsidR="00240F8C" w:rsidRPr="00240F8C" w:rsidRDefault="00240F8C" w:rsidP="00B9664D">
      <w:pPr>
        <w:pStyle w:val="PargrafodaLista"/>
        <w:numPr>
          <w:ilvl w:val="0"/>
          <w:numId w:val="20"/>
        </w:numPr>
        <w:spacing w:line="360" w:lineRule="auto"/>
        <w:rPr>
          <w:sz w:val="24"/>
          <w:szCs w:val="24"/>
          <w:lang w:val="en-US"/>
        </w:rPr>
      </w:pPr>
      <w:r w:rsidRPr="00240F8C">
        <w:rPr>
          <w:sz w:val="24"/>
          <w:szCs w:val="24"/>
          <w:lang w:val="en-US"/>
        </w:rPr>
        <w:t>Defining comprehensive properties that cover various scenarios and constraints.</w:t>
      </w:r>
    </w:p>
    <w:p w14:paraId="60E5BCB0" w14:textId="0249B907" w:rsidR="00575F07" w:rsidRDefault="00240F8C" w:rsidP="00B9664D">
      <w:pPr>
        <w:pStyle w:val="PargrafodaLista"/>
        <w:numPr>
          <w:ilvl w:val="0"/>
          <w:numId w:val="20"/>
        </w:numPr>
        <w:spacing w:line="360" w:lineRule="auto"/>
        <w:rPr>
          <w:sz w:val="24"/>
          <w:szCs w:val="24"/>
          <w:lang w:val="en-US"/>
        </w:rPr>
      </w:pPr>
      <w:r w:rsidRPr="00240F8C">
        <w:rPr>
          <w:sz w:val="24"/>
          <w:szCs w:val="24"/>
          <w:lang w:val="en-US"/>
        </w:rPr>
        <w:lastRenderedPageBreak/>
        <w:t>Ensuring the generated test cases are diverse and representative of real-world scheduling challenges.</w:t>
      </w:r>
    </w:p>
    <w:p w14:paraId="1E32A291" w14:textId="17F83AB1" w:rsidR="00240F8C" w:rsidRDefault="000C380D" w:rsidP="00B9664D">
      <w:pPr>
        <w:pStyle w:val="Ttulo3"/>
        <w:numPr>
          <w:ilvl w:val="2"/>
          <w:numId w:val="2"/>
        </w:numPr>
        <w:ind w:left="1854"/>
      </w:pPr>
      <w:bookmarkStart w:id="39" w:name="_Toc169445134"/>
      <w:proofErr w:type="spellStart"/>
      <w:r>
        <w:t>Results</w:t>
      </w:r>
      <w:proofErr w:type="spellEnd"/>
      <w:r>
        <w:t xml:space="preserve"> </w:t>
      </w:r>
      <w:proofErr w:type="spellStart"/>
      <w:r>
        <w:t>and</w:t>
      </w:r>
      <w:proofErr w:type="spellEnd"/>
      <w:r>
        <w:t xml:space="preserve"> </w:t>
      </w:r>
      <w:proofErr w:type="spellStart"/>
      <w:r>
        <w:t>Validation</w:t>
      </w:r>
      <w:bookmarkEnd w:id="39"/>
      <w:proofErr w:type="spellEnd"/>
    </w:p>
    <w:p w14:paraId="3B8A6D70" w14:textId="77777777" w:rsidR="000C380D" w:rsidRPr="000C380D" w:rsidRDefault="000C380D" w:rsidP="00B9664D">
      <w:pPr>
        <w:pStyle w:val="PargrafodaLista"/>
        <w:numPr>
          <w:ilvl w:val="0"/>
          <w:numId w:val="21"/>
        </w:numPr>
        <w:spacing w:line="360" w:lineRule="auto"/>
        <w:rPr>
          <w:sz w:val="24"/>
          <w:szCs w:val="24"/>
          <w:lang w:val="en-US"/>
        </w:rPr>
      </w:pPr>
      <w:r w:rsidRPr="000C380D">
        <w:rPr>
          <w:sz w:val="24"/>
          <w:szCs w:val="24"/>
          <w:lang w:val="en-US"/>
        </w:rPr>
        <w:t>Successfully implemented property-based tests to validate the scheduling system.</w:t>
      </w:r>
    </w:p>
    <w:p w14:paraId="4ED3693E" w14:textId="48952C18" w:rsidR="000C380D" w:rsidRDefault="000C380D" w:rsidP="00B9664D">
      <w:pPr>
        <w:pStyle w:val="PargrafodaLista"/>
        <w:numPr>
          <w:ilvl w:val="0"/>
          <w:numId w:val="21"/>
        </w:numPr>
        <w:spacing w:line="360" w:lineRule="auto"/>
        <w:rPr>
          <w:sz w:val="24"/>
          <w:szCs w:val="24"/>
          <w:lang w:val="en-US"/>
        </w:rPr>
      </w:pPr>
      <w:r w:rsidRPr="000C380D">
        <w:rPr>
          <w:sz w:val="24"/>
          <w:szCs w:val="24"/>
          <w:lang w:val="en-US"/>
        </w:rPr>
        <w:t>Ensured that the system adheres to the specified constraints and performs reliably under various conditions.</w:t>
      </w:r>
    </w:p>
    <w:p w14:paraId="4855168E" w14:textId="581795B2" w:rsidR="000C380D" w:rsidRDefault="00312F72" w:rsidP="00B9664D">
      <w:pPr>
        <w:pStyle w:val="Ttulo2"/>
        <w:numPr>
          <w:ilvl w:val="1"/>
          <w:numId w:val="2"/>
        </w:numPr>
      </w:pPr>
      <w:bookmarkStart w:id="40" w:name="_Toc169445135"/>
      <w:proofErr w:type="spellStart"/>
      <w:r>
        <w:t>Milestone</w:t>
      </w:r>
      <w:proofErr w:type="spellEnd"/>
      <w:r>
        <w:t xml:space="preserve"> 3: </w:t>
      </w:r>
      <w:proofErr w:type="spellStart"/>
      <w:r>
        <w:t>Preference</w:t>
      </w:r>
      <w:proofErr w:type="spellEnd"/>
      <w:r>
        <w:t xml:space="preserve"> </w:t>
      </w:r>
      <w:proofErr w:type="spellStart"/>
      <w:r>
        <w:t>Maximization</w:t>
      </w:r>
      <w:bookmarkEnd w:id="40"/>
      <w:proofErr w:type="spellEnd"/>
    </w:p>
    <w:p w14:paraId="2FF2DB3A" w14:textId="7FD707EA" w:rsidR="00312F72" w:rsidRDefault="00312F72" w:rsidP="00B9664D">
      <w:pPr>
        <w:pStyle w:val="Ttulo3"/>
        <w:numPr>
          <w:ilvl w:val="2"/>
          <w:numId w:val="2"/>
        </w:numPr>
        <w:ind w:left="1854"/>
      </w:pPr>
      <w:bookmarkStart w:id="41" w:name="_Toc169445136"/>
      <w:proofErr w:type="spellStart"/>
      <w:r>
        <w:t>Objective</w:t>
      </w:r>
      <w:bookmarkEnd w:id="41"/>
      <w:proofErr w:type="spellEnd"/>
    </w:p>
    <w:p w14:paraId="0A669CD1" w14:textId="1FE8D83E" w:rsidR="00312F72" w:rsidRDefault="00312F72" w:rsidP="00312F72">
      <w:pPr>
        <w:spacing w:line="360" w:lineRule="auto"/>
        <w:rPr>
          <w:sz w:val="24"/>
          <w:szCs w:val="24"/>
          <w:lang w:val="en-US"/>
        </w:rPr>
      </w:pPr>
      <w:r>
        <w:rPr>
          <w:sz w:val="24"/>
          <w:szCs w:val="24"/>
          <w:lang w:val="en-US"/>
        </w:rPr>
        <w:tab/>
      </w:r>
      <w:r w:rsidRPr="00312F72">
        <w:rPr>
          <w:sz w:val="24"/>
          <w:szCs w:val="24"/>
          <w:lang w:val="en-US"/>
        </w:rPr>
        <w:t>Optimize the scheduling algorithm to maximize the preferences of all participants. This involves considering the preferences of resources when allocating time slots to ensure the most favorable schedule for all parties involved.</w:t>
      </w:r>
    </w:p>
    <w:p w14:paraId="52DF717B" w14:textId="205B58E8" w:rsidR="00312F72" w:rsidRDefault="001D01CC" w:rsidP="00B9664D">
      <w:pPr>
        <w:pStyle w:val="Ttulo3"/>
        <w:numPr>
          <w:ilvl w:val="2"/>
          <w:numId w:val="2"/>
        </w:numPr>
        <w:ind w:left="1854"/>
      </w:pPr>
      <w:bookmarkStart w:id="42" w:name="_Toc169445137"/>
      <w:proofErr w:type="spellStart"/>
      <w:r>
        <w:t>Implementation</w:t>
      </w:r>
      <w:proofErr w:type="spellEnd"/>
      <w:r>
        <w:t xml:space="preserve"> </w:t>
      </w:r>
      <w:proofErr w:type="spellStart"/>
      <w:r>
        <w:t>Details</w:t>
      </w:r>
      <w:bookmarkEnd w:id="42"/>
      <w:proofErr w:type="spellEnd"/>
    </w:p>
    <w:p w14:paraId="416E99E8" w14:textId="6B41E3BE" w:rsidR="001D01CC" w:rsidRPr="001D01CC" w:rsidRDefault="00C35EDE" w:rsidP="00B9664D">
      <w:pPr>
        <w:pStyle w:val="Ttulo3"/>
        <w:numPr>
          <w:ilvl w:val="2"/>
          <w:numId w:val="2"/>
        </w:numPr>
        <w:ind w:left="1854"/>
      </w:pPr>
      <w:bookmarkStart w:id="43" w:name="_Toc169445138"/>
      <w:proofErr w:type="spellStart"/>
      <w:r>
        <w:t>Challenges</w:t>
      </w:r>
      <w:bookmarkEnd w:id="43"/>
      <w:proofErr w:type="spellEnd"/>
    </w:p>
    <w:p w14:paraId="6FFABC23" w14:textId="77777777" w:rsidR="00610607" w:rsidRPr="00610607" w:rsidRDefault="00610607" w:rsidP="00B9664D">
      <w:pPr>
        <w:pStyle w:val="PargrafodaLista"/>
        <w:numPr>
          <w:ilvl w:val="0"/>
          <w:numId w:val="22"/>
        </w:numPr>
        <w:spacing w:line="360" w:lineRule="auto"/>
        <w:rPr>
          <w:sz w:val="24"/>
          <w:szCs w:val="24"/>
          <w:lang w:val="en-US"/>
        </w:rPr>
      </w:pPr>
      <w:r w:rsidRPr="00610607">
        <w:rPr>
          <w:sz w:val="24"/>
          <w:szCs w:val="24"/>
          <w:lang w:val="en-US"/>
        </w:rPr>
        <w:t>Balancing individual viva preferences with the overall schedule optimization.</w:t>
      </w:r>
    </w:p>
    <w:p w14:paraId="68758439" w14:textId="01108587" w:rsidR="00312F72" w:rsidRDefault="00610607" w:rsidP="00B9664D">
      <w:pPr>
        <w:pStyle w:val="PargrafodaLista"/>
        <w:numPr>
          <w:ilvl w:val="0"/>
          <w:numId w:val="22"/>
        </w:numPr>
        <w:spacing w:line="360" w:lineRule="auto"/>
        <w:rPr>
          <w:sz w:val="24"/>
          <w:szCs w:val="24"/>
          <w:lang w:val="en-US"/>
        </w:rPr>
      </w:pPr>
      <w:r w:rsidRPr="00610607">
        <w:rPr>
          <w:sz w:val="24"/>
          <w:szCs w:val="24"/>
          <w:lang w:val="en-US"/>
        </w:rPr>
        <w:t>Ensuring that the preference-based scheduling does not introduce conflicts or unresolvable constraints.</w:t>
      </w:r>
    </w:p>
    <w:p w14:paraId="093F1DD7" w14:textId="5CA404B9" w:rsidR="00610607" w:rsidRDefault="00F803DA" w:rsidP="00B9664D">
      <w:pPr>
        <w:pStyle w:val="Ttulo3"/>
        <w:numPr>
          <w:ilvl w:val="2"/>
          <w:numId w:val="2"/>
        </w:numPr>
        <w:ind w:left="1854"/>
      </w:pPr>
      <w:bookmarkStart w:id="44" w:name="_Toc169445139"/>
      <w:proofErr w:type="spellStart"/>
      <w:r>
        <w:t>Results</w:t>
      </w:r>
      <w:proofErr w:type="spellEnd"/>
      <w:r>
        <w:t xml:space="preserve"> </w:t>
      </w:r>
      <w:proofErr w:type="spellStart"/>
      <w:r>
        <w:t>and</w:t>
      </w:r>
      <w:proofErr w:type="spellEnd"/>
      <w:r>
        <w:t xml:space="preserve"> </w:t>
      </w:r>
      <w:proofErr w:type="spellStart"/>
      <w:r>
        <w:t>Validation</w:t>
      </w:r>
      <w:bookmarkEnd w:id="44"/>
      <w:proofErr w:type="spellEnd"/>
    </w:p>
    <w:p w14:paraId="4863F862" w14:textId="77777777" w:rsidR="00F803DA" w:rsidRPr="00F803DA" w:rsidRDefault="00F803DA" w:rsidP="00B9664D">
      <w:pPr>
        <w:pStyle w:val="PargrafodaLista"/>
        <w:numPr>
          <w:ilvl w:val="0"/>
          <w:numId w:val="23"/>
        </w:numPr>
        <w:spacing w:line="360" w:lineRule="auto"/>
        <w:rPr>
          <w:sz w:val="24"/>
          <w:szCs w:val="24"/>
          <w:lang w:val="en-US"/>
        </w:rPr>
      </w:pPr>
      <w:commentRangeStart w:id="45"/>
      <w:r w:rsidRPr="00F803DA">
        <w:rPr>
          <w:sz w:val="24"/>
          <w:szCs w:val="24"/>
          <w:lang w:val="en-US"/>
        </w:rPr>
        <w:t>Successfully optimized the scheduling algorithm to maximize participant preferences.</w:t>
      </w:r>
    </w:p>
    <w:p w14:paraId="3E3CAA82" w14:textId="77777777" w:rsidR="00F803DA" w:rsidRPr="00F803DA" w:rsidRDefault="00F803DA" w:rsidP="00B9664D">
      <w:pPr>
        <w:pStyle w:val="PargrafodaLista"/>
        <w:numPr>
          <w:ilvl w:val="0"/>
          <w:numId w:val="23"/>
        </w:numPr>
        <w:spacing w:line="360" w:lineRule="auto"/>
        <w:rPr>
          <w:sz w:val="24"/>
          <w:szCs w:val="24"/>
          <w:lang w:val="en-US"/>
        </w:rPr>
      </w:pPr>
      <w:r w:rsidRPr="00F803DA">
        <w:rPr>
          <w:sz w:val="24"/>
          <w:szCs w:val="24"/>
          <w:lang w:val="en-US"/>
        </w:rPr>
        <w:t>Developed additional tests to validate the preference maximization logic.</w:t>
      </w:r>
    </w:p>
    <w:p w14:paraId="1DECBBBD" w14:textId="0654B288" w:rsidR="00392999" w:rsidRPr="00DE18A1" w:rsidRDefault="00F803DA" w:rsidP="00284B38">
      <w:pPr>
        <w:pStyle w:val="PargrafodaLista"/>
        <w:numPr>
          <w:ilvl w:val="0"/>
          <w:numId w:val="23"/>
        </w:numPr>
        <w:spacing w:line="360" w:lineRule="auto"/>
        <w:rPr>
          <w:sz w:val="24"/>
          <w:szCs w:val="24"/>
          <w:lang w:val="en-US"/>
        </w:rPr>
      </w:pPr>
      <w:r w:rsidRPr="00F803DA">
        <w:rPr>
          <w:sz w:val="24"/>
          <w:szCs w:val="24"/>
          <w:lang w:val="en-US"/>
        </w:rPr>
        <w:t>Improved the overall satisfaction of participants by considering their preferred time slots.</w:t>
      </w:r>
      <w:commentRangeEnd w:id="45"/>
      <w:r w:rsidR="00DE18A1">
        <w:rPr>
          <w:rStyle w:val="Refdecomentrio"/>
        </w:rPr>
        <w:commentReference w:id="45"/>
      </w:r>
    </w:p>
    <w:sectPr w:rsidR="00392999" w:rsidRPr="00DE18A1" w:rsidSect="006A012E">
      <w:footerReference w:type="default" r:id="rId28"/>
      <w:pgSz w:w="12240" w:h="15840" w:code="1"/>
      <w:pgMar w:top="1440" w:right="1440" w:bottom="1440" w:left="1440" w:header="720" w:footer="129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5" w:author="Alexandra Leite (1170541)" w:date="2024-06-16T15:45:00Z" w:initials="AL">
    <w:p w14:paraId="21176FBF" w14:textId="77777777" w:rsidR="00DE18A1" w:rsidRDefault="00DE18A1" w:rsidP="00DE18A1">
      <w:pPr>
        <w:pStyle w:val="Textodecomentrio"/>
        <w:ind w:left="0"/>
        <w:jc w:val="left"/>
      </w:pPr>
      <w:r>
        <w:rPr>
          <w:rStyle w:val="Refdecomentrio"/>
        </w:rPr>
        <w:annotationRef/>
      </w:r>
      <w:r>
        <w:t>Espero eu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176F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D66B3E" w16cex:dateUtc="2024-06-16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176FBF" w16cid:durableId="04D66B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F0413" w14:textId="77777777" w:rsidR="009D649D" w:rsidRDefault="009D649D" w:rsidP="003E5069">
      <w:r>
        <w:separator/>
      </w:r>
    </w:p>
  </w:endnote>
  <w:endnote w:type="continuationSeparator" w:id="0">
    <w:p w14:paraId="22338249" w14:textId="77777777" w:rsidR="009D649D" w:rsidRDefault="009D649D" w:rsidP="003E5069">
      <w:r>
        <w:continuationSeparator/>
      </w:r>
    </w:p>
  </w:endnote>
  <w:endnote w:type="continuationNotice" w:id="1">
    <w:p w14:paraId="550A29F0" w14:textId="77777777" w:rsidR="009D649D" w:rsidRDefault="009D64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BB71" w14:textId="5833FEB0" w:rsidR="00A20C24" w:rsidRPr="000D73F4" w:rsidRDefault="002C796D" w:rsidP="00FE2CDA">
    <w:pPr>
      <w:pStyle w:val="Rodap"/>
      <w:jc w:val="left"/>
      <w:rPr>
        <w:b w:val="0"/>
        <w:bCs w:val="0"/>
        <w:sz w:val="18"/>
        <w:szCs w:val="18"/>
      </w:rPr>
    </w:pPr>
    <w:r>
      <w:rPr>
        <w:b w:val="0"/>
        <w:bCs w:val="0"/>
        <w:sz w:val="18"/>
        <w:szCs w:val="18"/>
      </w:rPr>
      <w:t>TAP</w:t>
    </w:r>
    <w:r w:rsidR="2F0AEB18" w:rsidRPr="000D73F4">
      <w:rPr>
        <w:b w:val="0"/>
        <w:bCs w:val="0"/>
        <w:sz w:val="18"/>
        <w:szCs w:val="18"/>
      </w:rPr>
      <w:t xml:space="preserve"> 2024 </w:t>
    </w:r>
    <w:r w:rsidR="598C8029" w:rsidRPr="000D73F4">
      <w:tab/>
    </w:r>
    <w:r w:rsidR="598C8029" w:rsidRPr="000D73F4">
      <w:tab/>
    </w:r>
    <w:r w:rsidR="00602862">
      <w:tab/>
    </w:r>
    <w:r w:rsidR="598C8029" w:rsidRPr="000D73F4">
      <w:tab/>
    </w:r>
    <w:r>
      <w:t xml:space="preserve"> </w:t>
    </w:r>
    <w:r>
      <w:tab/>
    </w:r>
    <w:r>
      <w:tab/>
    </w:r>
    <w:r>
      <w:tab/>
    </w:r>
    <w:r w:rsidR="598C8029" w:rsidRPr="000D73F4">
      <w:tab/>
    </w:r>
    <w:r w:rsidR="00602862">
      <w:tab/>
    </w:r>
    <w:r w:rsidR="00602862">
      <w:tab/>
    </w:r>
    <w:r w:rsidR="00575D4D">
      <w:rPr>
        <w:b w:val="0"/>
        <w:bCs w:val="0"/>
        <w:sz w:val="18"/>
        <w:szCs w:val="18"/>
      </w:rPr>
      <w:t xml:space="preserve">Página </w:t>
    </w:r>
    <w:r w:rsidR="2F0AEB18" w:rsidRPr="000D73F4">
      <w:rPr>
        <w:b w:val="0"/>
        <w:bCs w:val="0"/>
        <w:sz w:val="18"/>
        <w:szCs w:val="18"/>
      </w:rPr>
      <w:t xml:space="preserve"> </w:t>
    </w:r>
    <w:r w:rsidR="598C8029" w:rsidRPr="2F0AEB18">
      <w:rPr>
        <w:b w:val="0"/>
        <w:bCs w:val="0"/>
        <w:sz w:val="18"/>
        <w:szCs w:val="18"/>
      </w:rPr>
      <w:fldChar w:fldCharType="begin"/>
    </w:r>
    <w:r w:rsidR="598C8029" w:rsidRPr="000D73F4">
      <w:rPr>
        <w:b w:val="0"/>
        <w:bCs w:val="0"/>
        <w:sz w:val="18"/>
        <w:szCs w:val="18"/>
      </w:rPr>
      <w:instrText xml:space="preserve"> PAGE   \* MERGEFORMAT </w:instrText>
    </w:r>
    <w:r w:rsidR="598C8029" w:rsidRPr="2F0AEB18">
      <w:rPr>
        <w:b w:val="0"/>
        <w:bCs w:val="0"/>
        <w:sz w:val="18"/>
        <w:szCs w:val="18"/>
      </w:rPr>
      <w:fldChar w:fldCharType="separate"/>
    </w:r>
    <w:r w:rsidR="2F0AEB18" w:rsidRPr="000D73F4">
      <w:rPr>
        <w:b w:val="0"/>
        <w:bCs w:val="0"/>
        <w:sz w:val="18"/>
        <w:szCs w:val="18"/>
      </w:rPr>
      <w:t>18</w:t>
    </w:r>
    <w:r w:rsidR="598C8029" w:rsidRPr="2F0AEB18">
      <w:rPr>
        <w:b w:val="0"/>
        <w:bCs w:val="0"/>
        <w:sz w:val="18"/>
        <w:szCs w:val="18"/>
      </w:rPr>
      <w:fldChar w:fldCharType="end"/>
    </w:r>
    <w:r w:rsidR="2F0AEB18" w:rsidRPr="000D73F4">
      <w:rPr>
        <w:b w:val="0"/>
        <w:bCs w:val="0"/>
        <w:sz w:val="18"/>
        <w:szCs w:val="18"/>
      </w:rPr>
      <w:t xml:space="preserve"> </w:t>
    </w:r>
    <w:r w:rsidR="00575D4D">
      <w:rPr>
        <w:b w:val="0"/>
        <w:bCs w:val="0"/>
        <w:sz w:val="18"/>
        <w:szCs w:val="18"/>
      </w:rPr>
      <w:t>de</w:t>
    </w:r>
    <w:r w:rsidR="2F0AEB18" w:rsidRPr="000D73F4">
      <w:rPr>
        <w:b w:val="0"/>
        <w:bCs w:val="0"/>
        <w:sz w:val="18"/>
        <w:szCs w:val="18"/>
      </w:rPr>
      <w:t xml:space="preserve"> </w:t>
    </w:r>
    <w:r w:rsidR="598C8029" w:rsidRPr="2F0AEB18">
      <w:rPr>
        <w:b w:val="0"/>
        <w:bCs w:val="0"/>
        <w:sz w:val="18"/>
        <w:szCs w:val="18"/>
      </w:rPr>
      <w:fldChar w:fldCharType="begin"/>
    </w:r>
    <w:r w:rsidR="598C8029" w:rsidRPr="000D73F4">
      <w:rPr>
        <w:b w:val="0"/>
        <w:bCs w:val="0"/>
        <w:sz w:val="18"/>
        <w:szCs w:val="18"/>
      </w:rPr>
      <w:instrText xml:space="preserve"> NUMPAGES   \* MERGEFORMAT </w:instrText>
    </w:r>
    <w:r w:rsidR="598C8029" w:rsidRPr="2F0AEB18">
      <w:rPr>
        <w:b w:val="0"/>
        <w:bCs w:val="0"/>
        <w:sz w:val="18"/>
        <w:szCs w:val="18"/>
      </w:rPr>
      <w:fldChar w:fldCharType="separate"/>
    </w:r>
    <w:r w:rsidR="2F0AEB18" w:rsidRPr="000D73F4">
      <w:rPr>
        <w:b w:val="0"/>
        <w:bCs w:val="0"/>
        <w:sz w:val="18"/>
        <w:szCs w:val="18"/>
      </w:rPr>
      <w:t>18</w:t>
    </w:r>
    <w:r w:rsidR="598C8029" w:rsidRPr="2F0AEB18">
      <w:rPr>
        <w:b w:val="0"/>
        <w:bCs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6239F" w14:textId="77777777" w:rsidR="009D649D" w:rsidRDefault="009D649D" w:rsidP="003E5069">
      <w:r>
        <w:separator/>
      </w:r>
    </w:p>
  </w:footnote>
  <w:footnote w:type="continuationSeparator" w:id="0">
    <w:p w14:paraId="36B158B6" w14:textId="77777777" w:rsidR="009D649D" w:rsidRDefault="009D649D" w:rsidP="003E5069">
      <w:r>
        <w:continuationSeparator/>
      </w:r>
    </w:p>
  </w:footnote>
  <w:footnote w:type="continuationNotice" w:id="1">
    <w:p w14:paraId="75F0B406" w14:textId="77777777" w:rsidR="009D649D" w:rsidRDefault="009D649D">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j6yqqeFqcLdM5E" int2:id="7mI05zIQ">
      <int2:state int2:value="Rejected" int2:type="AugLoop_Text_Critique"/>
    </int2:textHash>
    <int2:textHash int2:hashCode="dUoI3fi8sc8i8x" int2:id="WmVZB2eF">
      <int2:state int2:value="Rejected" int2:type="AugLoop_Text_Critique"/>
    </int2:textHash>
    <int2:textHash int2:hashCode="d4ZX/6k2XVJ7ib" int2:id="d6u1pQA5">
      <int2:state int2:value="Rejected" int2:type="AugLoop_Text_Critique"/>
    </int2:textHash>
    <int2:textHash int2:hashCode="lshC6dqP0uPXaJ" int2:id="gQO2ShkL">
      <int2:state int2:value="Rejected" int2:type="AugLoop_Text_Critique"/>
    </int2:textHash>
    <int2:textHash int2:hashCode="3dgDR8yJRTZlVh" int2:id="j4VzxdWB">
      <int2:state int2:value="Rejected" int2:type="AugLoop_Text_Critique"/>
    </int2:textHash>
    <int2:textHash int2:hashCode="Qopt4qUU54axym" int2:id="nZbR3CY4">
      <int2:state int2:value="Rejected" int2:type="AugLoop_Text_Critique"/>
    </int2:textHash>
    <int2:textHash int2:hashCode="kJH9o+j0W5bs0f" int2:id="sTAL8sv5">
      <int2:state int2:value="Rejected" int2:type="AugLoop_Text_Critique"/>
    </int2:textHash>
    <int2:textHash int2:hashCode="oPLGmhjq6p1GUf" int2:id="yJv0OnYa">
      <int2:state int2:value="Rejected" int2:type="AugLoop_Text_Critique"/>
    </int2:textHash>
    <int2:entireDocument int2:id="44UD5h8B">
      <int2:extLst>
        <oel:ext uri="E302BA01-7950-474C-9AD3-286E660C40A8">
          <int2:similaritySummary int2:version="1" int2:runId="1698951332188" int2:tilesCheckedInThisRun="0" int2:totalNumOfTiles="591" int2:similarityAnnotationCount="2" int2:numWords="5693" int2:numFlaggedWords="70"/>
        </oel:ext>
      </int2:extLst>
    </int2:entireDocument>
  </int2:observations>
  <int2:intelligenceSettings/>
  <int2:onDemandWorkflows>
    <int2:onDemandWorkflow int2:type="SimilarityCheck" int2:paragraphVersions="6907BDF5-77777777 690F42D5-77777777 0983D5A0-77777777 21A71259-77777777 2177B527-77777777 3FA1B159-10163D80 391D7E4C-2036A13B 3B82F0B8-78DD1F27 295984C8-1822FC52 6A47C080-647A35CC 5DB0D227-7C1E742B 637B1255-44579CFD 037B43DD-64E3BDD7 2AE727DD-5C8D29EE 00F11411-7B55CD84 3B9B8E4B-03E0C32A 59AE9CFA-4283D5AD 1AC8FDF0-1A531DF3 2BC28EDF-0FFFC1D4 61EFBAB4-6C743638 44DA8659-68C50E88 0E60E0F2-111EB2B3 35A26ADF-754BA3D3 32EAC760-0AAC8716 73EF89F6-34B38375 478C8546-130025B9 74E19F46-1AA9F6FC 0EA84043-3B92EB10 67B5F951-512A8E30 4B2A945B-33B86D85 3B8A5188-3414D8AE 4466AC84-41F9590F 31F52330-678F85D8 2453BD1C-39D14621 3B8A9864-1E3EBF5E 4F04F72A-257354B3 0C8AE100-3490730D 46E66F34-7D51AD55 1144EC32-34CEDD18 1C25E686-63A61B0C 75096A88-2E3F7576 0548EB08-50EFE577 596D3CB0-55CBB262 4EBE2146-25A4E36D 6F0F6580-7E916753 3CB5CEFE-0440FB80 25D2CAE7-59BBA8B1 22BED796-1D709BC3 0E615CE7-165AD07C 4835C15D-47F7430B 5147F682-5BDF369C 50C8BE61-34FCAA48 403C7152-332605C3 69D427B6-19336CE3 0B04518E-1A402501 3FB95F4C-3B43642F 4589AE9E-014580F9 4DFCAC3A-07A7A0D3 71681C30-64FA2093 420E4597-3FC44581 389077EA-6659C6B9 19551F7B-3E2B8DE8 71A5727E-5E175736 7326508B-0E72E0B5 1FECDF9B-742A36EB 5D4B0191-023E0794 218803B9-1348EB45 7A03A732-3B2FCFCC 793224F1-4EE5B886 13C03474-56101E8F 4FA90634-6BFE80AF 225FDE58-045FDEF4 52E1AD8F-78645163 36CC2DC0-5F299B0A 520400AE-5601013C 7E9AFC8E-4ED0FC99 1AD7E2A0-6D91C2D0 671DE485-04FB1914 00D4BEB4-3E9DB4FF 7CA4A095-2FE1734C 52B15FE0-4E2B1C3F 79B80164-75A14B37 231A648C-7F23C215 46901538-7EEADCE8 208ACE53-608B79C4 081A1CD9-49C4DBC5 6CD16A60-05D605BB 38EAD1E5-7FF9B749 2383231F-5D146DAC 78E7296F-0B774806 572D8AF9-08E62EA8 093951D8-0ED1CDB7 770587B5-21CC3849 2A342C75-59C4D048 2E9A482A-7C26780F 6FCF4DEB-48E66710 7EED2854-1AFA0969 6B31175F-230701CB 555A9743-3AA9FAE6 0F69DA02-2E001473 6ADD2B15-2EA1E048 41CAB2D9-2CE97020 183C102B-657961CB 5344F339-5AD83331 1733B4FD-3A64B6B1 35B31B3D-0271D756 3328B805-08BC7D3C 3C286EE2-6062997A 7632B07C-64DD0C04 11A983D4-7EA74F69 2F331C61-3C3441DC 56D49033-1FBDCD91 33ACE200-3D998D57 0A66DBF1-1AE9868F 27105A09-6E612844 395AC890-1542430C 6ACD061D-117323EF 56708384-32C76F73 357237E5-31500C6F 79D716F7-307CEE4C 4B990C92-61410C62 49842D35-5E93B489 6EC720DE-4AE0ABFF 6844E3F3-77A88AD4 35E9D27F-2B33F44F 663D1738-6DD835A8 50B0AB51-38B4ED6B 24A91274-1A1AF58D 05359F52-6AA0FC45 752DC296-2CE2144D 778EDE5D-6986E643 3EF588F3-0C8E1782 6C93B328-767F7218 31AECEAF-794D0069 1A3BCB72-77777777 02F88CEA-2431C38F 14429ED7-77777777 5AD44991-6AABF674 1D1717A5-504E05AD 19F2D1DC-3E4DC6B7 1369B240-57900834 583F373D-77777777 0C36FB8D-77777777 345D0247-77777777 6F2D1E27-77777777 38C13265-77777777 66B71C90-77777777 19CFB248-77777777 4FF73232-77777777 0FCB97A8-77777777 1085BE5C-77777777 75E476FB-77777777 58B577CA-77777777 491689B9-77777777 00AE5CB2-77777777 3C26CE03-77777777 37BA2F85-77777777 1842F997-77777777 5C6DC5BC-77777777 7A4799C1-77777777 27E286DD-77777777 385C889A-00FD597B 50F15E40-199BCE2B 56B9A314-26B07C42 2AB20A56-42FE7D9E 0B435771-23B777BD 54898483-77777777 3AAD8A54-358D64E2 2EA09235-11D20D0E 6115BEFD-7980A2D2 27DD60A2-235882D0 0BE58BF6-65B0617E 5B5728D9-61AC2DD5 63B206A4-363A424E 726FABED-5D1A4D77 4123A40D-10967BC9 0F59516E-5703F20F 7095A01B-0026E155 47F16E20-2171B3FE 141A9F37-3C6D831E 5C5AAF6F-70C5C89F 1E0926D8-6D0F287A 37023DDA-2DCE26A7 6C0B96A8-6469811B 139F894B-0E390BDB 6A62C933-1E705E09 16289111-1E4775BE 288F113D-3B5F2E74 1B43780D-02D6A498 5A45B3B4-54B8C342 3BD79409-39904D40 5856E92C-5C92C3AD 193C16E7-2CC4AEB2 31474E32-64BEF0AF 2611F1B1-60F02BD8 1971D281-0C33E4BC 3EA56DBA-493FA9E1 6B6F4602-40A4B0D4 7AE0A64B-2C951B4E 17588741-2EC79A98 3A4993C4-56FB32C5 33B6A729-3D1CE5F6 03E63BA2-733003D8 351FB98F-40BFAD68 3915DB1D-22F517CF 41252A82-7C8BA22E 79693484-2DCC1611 54109B5F-26A5E7A8 1C256940-1E6CBE16 624378A4-1695ACBA 5E8E706D-07E8D237 197BEB81-2808CFE6 4206688A-09612F48 0AE54436-3FE029C6 32D55588-77777777 3D3F0398-77777777 3579B91C-77777777 19BF2750-77777777 5553EE1F-3ADA5931 0FE2EEBC-3AC38B75 21000795-48E7AEAB 192FB3E0-660CFF3F 2831FF5B-38AE92CA 4BDBB809-656565E1 18A5A8AB-6455094D 264454C8-7001487E 66AB34CC-10FFF472 26753A06-7E024D70 7A3FC8F3-6E53F6DB 0A099614-3961C6B0 5C90351B-08287DA9 6FAE6F13-11E8193A 235245E5-14697678 4DCB5AC8-3E3FAF53 044F5601-173A6A16 662FBF07-0478F6E4 2682FCD5-4E24E142 7BFCE412-59DCD1EF 2FC68CF6-531F33E4 6F1A8E1C-4D0C2994 68CAB2B8-77777777 43372212-77777777 3522F597-0C24872E 19346EA9-7FBBDD91 477D868F-48F4794E 62AE32CB-6C661A3C 1B5C01D0-7A55DFC8 5C3F9601-7F6E12E2 5A346305-0975C641 791E7142-10342F56 60F9653A-6E8C2390 1D9D7A7F-25D028AB 11321CF6-7B6E5882 0DF8F0D4-492A8DFF 5174B322-1F64E7C3 182EF19E-4DD35DE9 10288E8D-31F09A5C 57198C2B-77777777 60E7C90E-0422A96E 56AD244C-7FDD3D44 03117C63-12EE09A9 5DF8993B-6E713F52 7EF16FF1-22656751 357C3BA4-73EB5F98 0ABD85CD-0FA5A444 23C2B65B-402D11BF 7FDA9354-6E4BFD73 2AA63294-7EEFB3E8 024260AF-6470B5DE 4783BD51-4C88D8E0 28A7174B-3DE0469F 0D94BB8F-4D48681A 1DEC0BC8-5B998528 038CBF4B-44C2EA54 31FA4929-10A245A6 4FF47EFD-1B93AAA9 4F504252-30637516 6B885E5A-0558FAE3 550D1430-6E1ABC08 71CC4B74-77777777 45778F0F-58BCA31A 16B81E46-736B3FCB 0CA21ABD-35FF664D 2B771D74-6E4A80DE 0E9205AD-3764D6B7 12F06710-2AE4CF24 2BAE808B-00CA45D4 63BE8BBF-55F5D46B 1874813C-162DBAFD 0EC7E691-70812152 652ADD1E-6321E0F4 684CA0C1-796E1895 37D3D004-2AE4CF24 2F965A1B-6AEAAA2E 7243115E-0562B275 11FE2B9A-6A33BE6A 59DD0893-2CE1F419 0F9EE245-001209E5 5D5B3600-0BC3753F 1E2991BF-27161B9A 3BC9040F-77777777 29AD8BB7-072EA0F4 01D5C446-77777777 00D76E47-77777777 63AE39CA-77777777 2BB92FEA-77777777 7A700077-206E8C39 1D237416-76C948E2 2F41F5B2-34F145F8 107B790C-77777777 6BDF6A7E-5E2F3BC6 75055942-77777777 693E31FC-77777777 121077E0-77777777 323547AC-297AEE8D 410B590B-511ED674 5E697D17-6765516A 0FF0D245-77777777 24BF5EA9-395A8268 5C9F38B5-77777777 634F6440-77777777 77C5C5AF-77777777 36F3FD54-77777777 70433C34-22F51B53 58D4824A-7F5E801A 6B9747F1-77777777 25AFDA72-5B16EEBA 665BFE7C-77777777 723EC84A-77777777 39C1D656-66F923DD 5C486A5F-77777777 6125A324-59E32383 7BF073BE-77777777 52952DCB-77777777 20092080-5557ECA0 5DD5E609-09ACE562 71E6D244-77777777 3F1D633A-592EFCE2 657490E5-4737363C 43E77F74-77777777 23114BF3-77777777 38B268E2-15B374C8 0A9F0ACD-585DB9C7 126E0569-77777777 21D243B2-504CA052 1A7BC022-77777777 1886A23C-77777777 000A8F06-77777777 5A4357E8-77777777 64904D33-322CA548 0EEE8947-143A0812 701523E9-11545C1B 1889F2F2-0F656D78 53504489-20417794 49622D36-77777777 566D4A9B-2E4789D3 39D3FBEB-77777777 14743785-77777777 4982B84A-77777777 10FE9E4A-032D5CA3 4E47522B-7E4789C4 020AB4F6-2CE113BB 6FCD028D-77777777 26E7DC7A-3F496650 28020B77-77777777 717E9138-77777777 1F960C01-77777777 1151E9AC-77777777 0E7E3764-6CCCD684 14893B85-094E6F3B 78C35743-76E12721 78F793DB-77777777 4CF035C3-4DD76080 364B67C3-77777777 05D8693A-77777777 5A499130-77777777 5353C457-722E0771 0A647569-7473E44B 4AF8FAA9-77777777 4CB5041A-29104D35 576B4A10-77777777 4A0521E0-77777777 41F174F4-77777777 6B453541-3DE4A1D2 0AF1CF8A-435FBAD3 79B3A683-77777777 7C07F76E-437BDF6E 58AC434D-77777777 639EC30D-77777777 5CADC102-77777777 490D831D-77777777 10D24A2A-2B8872BD 55AD1566-7DE827D2 6C1AC16B-77777777 597B1E21-4822DEEF 633FC65B-77777777 20A98041-77777777 21AA065F-77777777 626E7FB3-2298BE43 4425D809-1C1E0BFA 3520F317-16F00748 731595B6-3048D76B 1E1D5BEF-77777777 675C9A31-7E6AE453 669436BF-77777777 5F051B45-77777777 61F416C2-77777777 12ADECF6-77777777 35685BD4-1D616365 5CCD65FF-3C2ED9FB 33BC0345-371EFFD4 4ED62A15-77777777 0919546E-75B06A31 2BC8A98C-77777777 4C1D326E-77777777 1724863F-77777777 0CC84ECD-6C757CBA 399165F8-3B4940F5 1A01B636-77777777 4EB7E44C-321F2DCF 7FBE17AA-77777777 3A9ECFB7-77777777 79937C2A-77777777 2A0F4B8C-77777777 5010F1D2-0B693827 03378798-2446F332 793C868B-6666EDC7 5F059DA0-2497FCE0 1038739A-43722ED5 2151F3FA-0060175C 462C2FA9-7FB98288 3C62B239-19450904 315C0C86-02255F37 02170D8A-77777777 76FDDDBF-24286751 73EEB7E1-57B21E69 3F87D9D1-181FAEE2 125369A3-516CA27F 170311B9-77777777 39E61F1F-3AFF442F 29BB0898-3B1C574A 3EE4CAA8-69F4D4A5 4896BEF6-74C625D2 251B79A1-02094AF2 02BAB951-250A5EDE 2D7683D1-77777777 33594606-0B10FFD1 46F39C37-37DE7746 4B4D3784-5194FA60 6CAE6EDB-3FD94E95 7ADFCC08-684A3F04 24E4CB51-63DDDF38 70A347FD-3C13CCD5 31FFCBFA-29726A86 430D9C3D-77777777 48A2B5D0-04781954 16211110-1BED3D1E 661F7D41-103485A8 67E68D7B-7607F517 0C58CAD0-282C4526 70274349-003B2DC0 674F057D-1CA1CF7E 786A8D91-4687B8BB 0D7ED3C0-56740C96 123D9079-585BE1C7 5B80E69A-40FA4FA4 20DC7BEF-73C29792 6AF8CD7A-2FE9367F 079AA506-01DC2AB6 77F3B63F-1FD4D36B 0A5B9BF7-6F2BF0E6 26F044D3-3C9EB3FA 34F7C2D9-25735A85 4ECDD63C-65600923 3A96C004-5AC3B33D 4085B872-13A2B777 6483E277-7680B53B 5CD05982-1AE6C24C 7D1C3573-109CC9C0 440FACCD-5B763B41 5DF59E6E-28681890 0F6025F9-53048644 2939058F-312259C3 373E97D0-2C9C0593 5120E02A-77777777 390F5F55-70977338 3F77F81C-41117F3E 78762834-15F1D2F8 34C53D92-6120AEDE 67F15184-18EB4339 2D737773-18F8BFFD 6242E479-77777777 07CE92C2-3E5BC936 7FF9B3EC-5F6E3CBF 7833205F-39A35E06 78DB23A0-0453EBC7 787003F2-069505C4 29786829-5299AA97 4CCA865A-77777777 25D813E9-6C8806C1 58B84DCD-661C9781 272E383F-36FB2276 6D8092E8-10EA55D5 6FEDFEFC-051EE4A4 01E04AA1-06E1E5E5 07FDB341-77777777 0FAB61EE-7A728254 4D49FA3F-12CD8715 0E807267-0CA38120 2D9C16B8-5D2D320A 3A333F24-2D9C84E0 38D013F2-3E846F9D 7C2715A2-19A9DC97 0BC0CB64-0878A7A4 318599A5-2B521EE9 61C2113E-1D7BF2B0 55EB3F98-584084D4 6D1C7254-6E510B6C 27529F0F-77777777 05AAE1BC-028EB9F5 13F5AADF-51608E65 611DF051-10C5647F 7F101676-7BFF4EF2 2E221374-2CFA462C 1A9CB604-747E7E87 4435E2A8-279475A1 6C5104B5-0C8498EC 04E0BF90-48532D9D 7B2E7D1A-77777777 41823745-0E43CF29 356D3EF8-5173F767 4661FA8B-249913E5 72B91851-77777777 6BC153CF-20E78912 69ACCB0E-69C5F55F 30810724-6D8550C8 7F40AD31-77777777 6F411F78-77777777 30612360-3C5FB83B 4E2DD24E-630B46E3 1B03D082-144189F5 4B16F2EF-28BEF7BE 322FAAD2-28D74FDD 2926E279-0472D0C9 690F748A-756AC3B5 48C165CC-4ED1C982 7045F051-32983F88 675A85A3-04825B82 16C5AE16-1792E943 38B43CBD-5E4655E1 6C023F7C-43DAD38B 75B9B41A-6C88A58F 2D4A6AC3-09613BA6 39B2B42A-6B6B3ED4 1AEE9847-77777777 4E54A2AD-7562B532 3C9FE3FD-018F6842 12B71CBC-44B1C951 15D61478-1820D275 50DBED99-40B5A990 2036F4A7-77777777 77547DFC-77777777 7F722C25-2831FC43 59E6A578-2831FC43 62930071-2831FC43 5D365C1A-4A34D044 50536100-597AAB86 6C9E91D6-74A5DE75 09FA98D9-32C9D55C 557E2F26-3C748131 2BED2A70-1BC873A4 464B5F2A-794EEB26 10237B2E-65134F3F 00130415-76416808 42E615D6-63FA4206 357DD64B-7EB68F83 407F47FA-00A3D224 24277314-2DEAB6CF 5CFB99AC-0C6A8BFB 6673E809-77777777 69483BA8-3959CA9D 4126415C-11DB53AC 4E586BEC-58111434 42CBBC1E-462C06F0 664F5126-3FDBA681 3C9827DF-01F623AB 578FCFCF-3AD12796 3FBFB69A-27EC33B1 4324260B-49A19FE0 5CD458C6-7FF35E00 595E8988-0759CF2C 1ACF0BF0-6F1DE09C 5273C848-77777777 3ED75476-53147F98 65D018B1-2D87E0E7 7B5038BB-65A9A4E1 620C03A7-77777777 01F4FC62-6EFA2CAF 2E82DF7E-50475942 6DC4BED6-4B36C5C1 5C70D51C-77777777 6FAC89B5-6DE350C5 492BCC3B-0B95A346 3046C76E-12A9DFCB 6EBE235C-77777777 0F5F7E28-6DE7ECEA 5D777037-5112D049 4A18C3D9-295AB5C5 29E98E8E-77777777 000E97F6-2F90B4D5 4AE85896-663AD40F 4E9B5061-3A060EB6 166EBB2C-77777777 310F5450-08291279 342245EC-45DACFDA 21E145CE-0F69420A 56CAC156-541728E9 3B67E6F8-30F004E3 1C14930F-37C6C1F8 5C5A6D8E-5533267E 220C8050-77B0A04D 54A33A5A-700DA936 15027EDE-280AFB91 1BC9BAE8-6F8F4EDB 0CA4AAB4-67D12357 24357982-70F42BE2 328339F5-6093C22D 6F533BA6-7DFA9CC5 77869A7C-1C1A4697 01E17CFD-66BB9CC8 4284A5CA-6FC15B5B 75D912D8-32DE4836 6CD65118-2AEC0F96 74F2083E-6A8AFEA5 04331C8D-5CDB71D7 37DB0199-6E5E8A5C 21D5985F-41F7C7B7 1A434BE1-3B19A7D1 22C2C8A3-6E4FC89D 2597DD26-1BE828FB 4D64EE1B-1FC58766 340F6457-39FFFB82 4D8931F9-173C652C 234F0B87-1630CCB0 251CD988-29096CBB 5ED1FE43-0C98DC77 47BA389F-0D35DE25 0D5A942C-012B8377 66F30292-56A8FAEC 13B689C9-77777777 5CD0A954-77777777 4BFCD607-77777777 3DABB491-77777777 7F3AF956-77777777 147C5035-77777777 001DAD64-77777777 0D918848-77777777 2325F96B-77777777 02DE35C1-77777777 21C0D56D-77777777 10C1D3BB-77777777 76E460B5-77777777 325EED4D-77777777 7EC26C06-77777777 03B72635-77777777 7E2BBDFB-77777777 6F2445A2-77777777 5D905701-77777777 0566A4A6-77777777 4DC71B44-77777777 15DA5D2B-77777777 7534F0A4-77777777 0B00C25C-77777777 372D03C9-77777777 54F710FB-77777777 09C9A0F9-77777777 17311DF1-77777777 525663D7-77777777 57411F46-77777777 7859970B-77777777 67BAD4D3-77777777 05838E1A-77777777 22EF410E-77777777 4F9F861C-77777777 35E8B9B6-77777777 190628AB-77777777 1C52F4DA-77777777 358802AC-77777777 3DDB5228-77777777 21EBA1EC-77777777 58F1B11E-77777777 4B24BE3D-77777777 5BA30B0B-77777777 18EB7985-77777777 1CA19299-77777777 7615A761-77777777 37C33A49-77777777 579FDAB6-77777777 2A9649F1-77777777 629F6383-77777777 432DB7B0-77777777 4BECC63C-77777777 557DC9D5-77777777 55B4C8A5-77777777 13823ABC-77777777 0613FB24-49B66404 47965A70-1A428694 16E29915-77777777 277132D7-40B8CB02 1F925B40-3C8820FC 4CC369C3-1A1E7D47 1716D685-2818D441 623057B3-1A4EC5C8 0E48F613-101DAC0B 2014DCBE-72ED5EF9 5499E7EF-77777777 2F639298-77777777 63129BD5-77777777 5BF11F9B-77777777 29A1A43A-77777777 3925FF84-77777777 792C86A0-77777777 3C359932-77777777 73CAA535-77777777 4030D8DE-77777777 33E8CDD0-77777777 052C848D-419C1A8A 17E5BC7D-77777777 637CC1C7-77777777 4422DC3D-66B3C7DB 0867EE0D-34071B40 138F81C8-77777777 65410C31-29514E87 41FE39E2-77777777 6F936749-77777777 6ADABC4F-776EEA23 6504874E-38CEA1C2 4339A84F-77777777 7C89C4C9-77777777 00079CF9-77777777 6E6BBB71-636C1EB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3F059DE"/>
    <w:lvl w:ilvl="0">
      <w:start w:val="1"/>
      <w:numFmt w:val="decimal"/>
      <w:pStyle w:val="Listanumerada"/>
      <w:suff w:val="nothing"/>
      <w:lvlText w:val="%1"/>
      <w:lvlJc w:val="left"/>
      <w:pPr>
        <w:ind w:left="360" w:hanging="288"/>
      </w:pPr>
      <w:rPr>
        <w:rFonts w:hint="default"/>
      </w:rPr>
    </w:lvl>
  </w:abstractNum>
  <w:abstractNum w:abstractNumId="1" w15:restartNumberingAfterBreak="0">
    <w:nsid w:val="05B35F9A"/>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2" w15:restartNumberingAfterBreak="0">
    <w:nsid w:val="0821129F"/>
    <w:multiLevelType w:val="hybridMultilevel"/>
    <w:tmpl w:val="0BA88DAA"/>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3" w15:restartNumberingAfterBreak="0">
    <w:nsid w:val="08C64E5A"/>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4" w15:restartNumberingAfterBreak="0">
    <w:nsid w:val="0BB132F6"/>
    <w:multiLevelType w:val="hybridMultilevel"/>
    <w:tmpl w:val="61F0B4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C7D48B1"/>
    <w:multiLevelType w:val="hybridMultilevel"/>
    <w:tmpl w:val="F5E88102"/>
    <w:lvl w:ilvl="0" w:tplc="08160003">
      <w:start w:val="1"/>
      <w:numFmt w:val="bullet"/>
      <w:lvlText w:val="o"/>
      <w:lvlJc w:val="left"/>
      <w:pPr>
        <w:ind w:left="1008" w:hanging="360"/>
      </w:pPr>
      <w:rPr>
        <w:rFonts w:ascii="Courier New" w:hAnsi="Courier New" w:cs="Courier New"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6" w15:restartNumberingAfterBreak="0">
    <w:nsid w:val="0D11054E"/>
    <w:multiLevelType w:val="hybridMultilevel"/>
    <w:tmpl w:val="561A842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7" w15:restartNumberingAfterBreak="0">
    <w:nsid w:val="0D995BBD"/>
    <w:multiLevelType w:val="hybridMultilevel"/>
    <w:tmpl w:val="5838CE2C"/>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8" w15:restartNumberingAfterBreak="0">
    <w:nsid w:val="16206D55"/>
    <w:multiLevelType w:val="hybridMultilevel"/>
    <w:tmpl w:val="5E1EF8A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9" w15:restartNumberingAfterBreak="0">
    <w:nsid w:val="185D69D9"/>
    <w:multiLevelType w:val="hybridMultilevel"/>
    <w:tmpl w:val="FEC6BEC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0" w15:restartNumberingAfterBreak="0">
    <w:nsid w:val="1A5A2B85"/>
    <w:multiLevelType w:val="hybridMultilevel"/>
    <w:tmpl w:val="A9189722"/>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1" w15:restartNumberingAfterBreak="0">
    <w:nsid w:val="1A9F0570"/>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12" w15:restartNumberingAfterBreak="0">
    <w:nsid w:val="1ACE08B0"/>
    <w:multiLevelType w:val="hybridMultilevel"/>
    <w:tmpl w:val="E950253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3" w15:restartNumberingAfterBreak="0">
    <w:nsid w:val="1B9E456F"/>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14" w15:restartNumberingAfterBreak="0">
    <w:nsid w:val="1D5A3324"/>
    <w:multiLevelType w:val="multilevel"/>
    <w:tmpl w:val="7F2673F6"/>
    <w:styleLink w:val="CurrentList1"/>
    <w:lvl w:ilvl="0">
      <w:start w:val="1"/>
      <w:numFmt w:val="decimal"/>
      <w:lvlText w:val="%1"/>
      <w:lvlJc w:val="left"/>
      <w:pPr>
        <w:ind w:left="435" w:hanging="435"/>
      </w:pPr>
    </w:lvl>
    <w:lvl w:ilvl="1">
      <w:start w:val="1"/>
      <w:numFmt w:val="decimal"/>
      <w:lvlText w:val="%1.%2"/>
      <w:lvlJc w:val="left"/>
      <w:pPr>
        <w:ind w:left="864" w:hanging="576"/>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1DC1258B"/>
    <w:multiLevelType w:val="hybridMultilevel"/>
    <w:tmpl w:val="1B946C9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21539F3"/>
    <w:multiLevelType w:val="hybridMultilevel"/>
    <w:tmpl w:val="C3F0765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7" w15:restartNumberingAfterBreak="0">
    <w:nsid w:val="24244326"/>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18" w15:restartNumberingAfterBreak="0">
    <w:nsid w:val="263B7064"/>
    <w:multiLevelType w:val="hybridMultilevel"/>
    <w:tmpl w:val="144E5A8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9" w15:restartNumberingAfterBreak="0">
    <w:nsid w:val="2ACF0C21"/>
    <w:multiLevelType w:val="hybridMultilevel"/>
    <w:tmpl w:val="03DEC92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2B55219A"/>
    <w:multiLevelType w:val="hybridMultilevel"/>
    <w:tmpl w:val="AD7C1A6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1" w15:restartNumberingAfterBreak="0">
    <w:nsid w:val="2ED015E6"/>
    <w:multiLevelType w:val="hybridMultilevel"/>
    <w:tmpl w:val="39A0009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320C2EF2"/>
    <w:multiLevelType w:val="hybridMultilevel"/>
    <w:tmpl w:val="8F9842CE"/>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3" w15:restartNumberingAfterBreak="0">
    <w:nsid w:val="34A607DB"/>
    <w:multiLevelType w:val="multilevel"/>
    <w:tmpl w:val="69DC7B10"/>
    <w:lvl w:ilvl="0">
      <w:start w:val="3"/>
      <w:numFmt w:val="decimal"/>
      <w:lvlText w:val="%1"/>
      <w:lvlJc w:val="left"/>
      <w:pPr>
        <w:ind w:left="360" w:hanging="360"/>
      </w:pPr>
      <w:rPr>
        <w:rFonts w:hint="default"/>
      </w:rPr>
    </w:lvl>
    <w:lvl w:ilvl="1">
      <w:start w:val="1"/>
      <w:numFmt w:val="decimal"/>
      <w:pStyle w:val="Ttulo2"/>
      <w:lvlText w:val="%1.%2"/>
      <w:lvlJc w:val="left"/>
      <w:pPr>
        <w:ind w:left="1287" w:hanging="720"/>
      </w:pPr>
      <w:rPr>
        <w:rFonts w:hint="default"/>
        <w:sz w:val="28"/>
        <w:szCs w:val="28"/>
      </w:rPr>
    </w:lvl>
    <w:lvl w:ilvl="2">
      <w:start w:val="1"/>
      <w:numFmt w:val="decimal"/>
      <w:pStyle w:val="Ttulo3"/>
      <w:lvlText w:val="%1.%2.%3"/>
      <w:lvlJc w:val="left"/>
      <w:pPr>
        <w:ind w:left="1854" w:hanging="720"/>
      </w:p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3D1F0D3E"/>
    <w:multiLevelType w:val="multilevel"/>
    <w:tmpl w:val="461A9ED2"/>
    <w:lvl w:ilvl="0">
      <w:start w:val="1"/>
      <w:numFmt w:val="decimal"/>
      <w:lvlText w:val="%1."/>
      <w:lvlJc w:val="left"/>
      <w:pPr>
        <w:ind w:left="1008" w:hanging="360"/>
      </w:pPr>
      <w:rPr>
        <w:rFonts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25" w15:restartNumberingAfterBreak="0">
    <w:nsid w:val="40AF3223"/>
    <w:multiLevelType w:val="hybridMultilevel"/>
    <w:tmpl w:val="AE2077F2"/>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6" w15:restartNumberingAfterBreak="0">
    <w:nsid w:val="40FB165E"/>
    <w:multiLevelType w:val="hybridMultilevel"/>
    <w:tmpl w:val="4C5828F0"/>
    <w:lvl w:ilvl="0" w:tplc="EA184B6E">
      <w:start w:val="1"/>
      <w:numFmt w:val="bullet"/>
      <w:pStyle w:val="Listacommarcas"/>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C4200F"/>
    <w:multiLevelType w:val="hybridMultilevel"/>
    <w:tmpl w:val="1AE88E36"/>
    <w:lvl w:ilvl="0" w:tplc="08160003">
      <w:start w:val="1"/>
      <w:numFmt w:val="bullet"/>
      <w:lvlText w:val="o"/>
      <w:lvlJc w:val="left"/>
      <w:pPr>
        <w:ind w:left="1008" w:hanging="360"/>
      </w:pPr>
      <w:rPr>
        <w:rFonts w:ascii="Courier New" w:hAnsi="Courier New" w:cs="Courier New"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28" w15:restartNumberingAfterBreak="0">
    <w:nsid w:val="4C760B02"/>
    <w:multiLevelType w:val="hybridMultilevel"/>
    <w:tmpl w:val="ED70A368"/>
    <w:lvl w:ilvl="0" w:tplc="08160003">
      <w:start w:val="1"/>
      <w:numFmt w:val="bullet"/>
      <w:lvlText w:val="o"/>
      <w:lvlJc w:val="left"/>
      <w:pPr>
        <w:ind w:left="1728" w:hanging="360"/>
      </w:pPr>
      <w:rPr>
        <w:rFonts w:ascii="Courier New" w:hAnsi="Courier New" w:cs="Courier New" w:hint="default"/>
      </w:rPr>
    </w:lvl>
    <w:lvl w:ilvl="1" w:tplc="08160003" w:tentative="1">
      <w:start w:val="1"/>
      <w:numFmt w:val="bullet"/>
      <w:lvlText w:val="o"/>
      <w:lvlJc w:val="left"/>
      <w:pPr>
        <w:ind w:left="2448" w:hanging="360"/>
      </w:pPr>
      <w:rPr>
        <w:rFonts w:ascii="Courier New" w:hAnsi="Courier New" w:cs="Courier New" w:hint="default"/>
      </w:rPr>
    </w:lvl>
    <w:lvl w:ilvl="2" w:tplc="08160005" w:tentative="1">
      <w:start w:val="1"/>
      <w:numFmt w:val="bullet"/>
      <w:lvlText w:val=""/>
      <w:lvlJc w:val="left"/>
      <w:pPr>
        <w:ind w:left="3168" w:hanging="360"/>
      </w:pPr>
      <w:rPr>
        <w:rFonts w:ascii="Wingdings" w:hAnsi="Wingdings" w:hint="default"/>
      </w:rPr>
    </w:lvl>
    <w:lvl w:ilvl="3" w:tplc="08160001" w:tentative="1">
      <w:start w:val="1"/>
      <w:numFmt w:val="bullet"/>
      <w:lvlText w:val=""/>
      <w:lvlJc w:val="left"/>
      <w:pPr>
        <w:ind w:left="3888" w:hanging="360"/>
      </w:pPr>
      <w:rPr>
        <w:rFonts w:ascii="Symbol" w:hAnsi="Symbol" w:hint="default"/>
      </w:rPr>
    </w:lvl>
    <w:lvl w:ilvl="4" w:tplc="08160003" w:tentative="1">
      <w:start w:val="1"/>
      <w:numFmt w:val="bullet"/>
      <w:lvlText w:val="o"/>
      <w:lvlJc w:val="left"/>
      <w:pPr>
        <w:ind w:left="4608" w:hanging="360"/>
      </w:pPr>
      <w:rPr>
        <w:rFonts w:ascii="Courier New" w:hAnsi="Courier New" w:cs="Courier New" w:hint="default"/>
      </w:rPr>
    </w:lvl>
    <w:lvl w:ilvl="5" w:tplc="08160005" w:tentative="1">
      <w:start w:val="1"/>
      <w:numFmt w:val="bullet"/>
      <w:lvlText w:val=""/>
      <w:lvlJc w:val="left"/>
      <w:pPr>
        <w:ind w:left="5328" w:hanging="360"/>
      </w:pPr>
      <w:rPr>
        <w:rFonts w:ascii="Wingdings" w:hAnsi="Wingdings" w:hint="default"/>
      </w:rPr>
    </w:lvl>
    <w:lvl w:ilvl="6" w:tplc="08160001" w:tentative="1">
      <w:start w:val="1"/>
      <w:numFmt w:val="bullet"/>
      <w:lvlText w:val=""/>
      <w:lvlJc w:val="left"/>
      <w:pPr>
        <w:ind w:left="6048" w:hanging="360"/>
      </w:pPr>
      <w:rPr>
        <w:rFonts w:ascii="Symbol" w:hAnsi="Symbol" w:hint="default"/>
      </w:rPr>
    </w:lvl>
    <w:lvl w:ilvl="7" w:tplc="08160003" w:tentative="1">
      <w:start w:val="1"/>
      <w:numFmt w:val="bullet"/>
      <w:lvlText w:val="o"/>
      <w:lvlJc w:val="left"/>
      <w:pPr>
        <w:ind w:left="6768" w:hanging="360"/>
      </w:pPr>
      <w:rPr>
        <w:rFonts w:ascii="Courier New" w:hAnsi="Courier New" w:cs="Courier New" w:hint="default"/>
      </w:rPr>
    </w:lvl>
    <w:lvl w:ilvl="8" w:tplc="08160005" w:tentative="1">
      <w:start w:val="1"/>
      <w:numFmt w:val="bullet"/>
      <w:lvlText w:val=""/>
      <w:lvlJc w:val="left"/>
      <w:pPr>
        <w:ind w:left="7488" w:hanging="360"/>
      </w:pPr>
      <w:rPr>
        <w:rFonts w:ascii="Wingdings" w:hAnsi="Wingdings" w:hint="default"/>
      </w:rPr>
    </w:lvl>
  </w:abstractNum>
  <w:abstractNum w:abstractNumId="29" w15:restartNumberingAfterBreak="0">
    <w:nsid w:val="4D6C5C63"/>
    <w:multiLevelType w:val="hybridMultilevel"/>
    <w:tmpl w:val="14FAFFF4"/>
    <w:lvl w:ilvl="0" w:tplc="08160003">
      <w:start w:val="1"/>
      <w:numFmt w:val="bullet"/>
      <w:lvlText w:val="o"/>
      <w:lvlJc w:val="left"/>
      <w:pPr>
        <w:ind w:left="1008" w:hanging="360"/>
      </w:pPr>
      <w:rPr>
        <w:rFonts w:ascii="Courier New" w:hAnsi="Courier New" w:cs="Courier New"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30" w15:restartNumberingAfterBreak="0">
    <w:nsid w:val="508C51EE"/>
    <w:multiLevelType w:val="hybridMultilevel"/>
    <w:tmpl w:val="6D3ADC8C"/>
    <w:lvl w:ilvl="0" w:tplc="0816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1" w15:restartNumberingAfterBreak="0">
    <w:nsid w:val="50E535C4"/>
    <w:multiLevelType w:val="hybridMultilevel"/>
    <w:tmpl w:val="39A000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CB0936"/>
    <w:multiLevelType w:val="hybridMultilevel"/>
    <w:tmpl w:val="4AC26EE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3" w15:restartNumberingAfterBreak="0">
    <w:nsid w:val="54CF50C4"/>
    <w:multiLevelType w:val="hybridMultilevel"/>
    <w:tmpl w:val="5FB06DBA"/>
    <w:lvl w:ilvl="0" w:tplc="08160003">
      <w:start w:val="1"/>
      <w:numFmt w:val="bullet"/>
      <w:lvlText w:val="o"/>
      <w:lvlJc w:val="left"/>
      <w:pPr>
        <w:ind w:left="1728" w:hanging="360"/>
      </w:pPr>
      <w:rPr>
        <w:rFonts w:ascii="Courier New" w:hAnsi="Courier New" w:cs="Courier New" w:hint="default"/>
      </w:rPr>
    </w:lvl>
    <w:lvl w:ilvl="1" w:tplc="08160003" w:tentative="1">
      <w:start w:val="1"/>
      <w:numFmt w:val="bullet"/>
      <w:lvlText w:val="o"/>
      <w:lvlJc w:val="left"/>
      <w:pPr>
        <w:ind w:left="2448" w:hanging="360"/>
      </w:pPr>
      <w:rPr>
        <w:rFonts w:ascii="Courier New" w:hAnsi="Courier New" w:cs="Courier New" w:hint="default"/>
      </w:rPr>
    </w:lvl>
    <w:lvl w:ilvl="2" w:tplc="08160005" w:tentative="1">
      <w:start w:val="1"/>
      <w:numFmt w:val="bullet"/>
      <w:lvlText w:val=""/>
      <w:lvlJc w:val="left"/>
      <w:pPr>
        <w:ind w:left="3168" w:hanging="360"/>
      </w:pPr>
      <w:rPr>
        <w:rFonts w:ascii="Wingdings" w:hAnsi="Wingdings" w:hint="default"/>
      </w:rPr>
    </w:lvl>
    <w:lvl w:ilvl="3" w:tplc="08160001" w:tentative="1">
      <w:start w:val="1"/>
      <w:numFmt w:val="bullet"/>
      <w:lvlText w:val=""/>
      <w:lvlJc w:val="left"/>
      <w:pPr>
        <w:ind w:left="3888" w:hanging="360"/>
      </w:pPr>
      <w:rPr>
        <w:rFonts w:ascii="Symbol" w:hAnsi="Symbol" w:hint="default"/>
      </w:rPr>
    </w:lvl>
    <w:lvl w:ilvl="4" w:tplc="08160003" w:tentative="1">
      <w:start w:val="1"/>
      <w:numFmt w:val="bullet"/>
      <w:lvlText w:val="o"/>
      <w:lvlJc w:val="left"/>
      <w:pPr>
        <w:ind w:left="4608" w:hanging="360"/>
      </w:pPr>
      <w:rPr>
        <w:rFonts w:ascii="Courier New" w:hAnsi="Courier New" w:cs="Courier New" w:hint="default"/>
      </w:rPr>
    </w:lvl>
    <w:lvl w:ilvl="5" w:tplc="08160005" w:tentative="1">
      <w:start w:val="1"/>
      <w:numFmt w:val="bullet"/>
      <w:lvlText w:val=""/>
      <w:lvlJc w:val="left"/>
      <w:pPr>
        <w:ind w:left="5328" w:hanging="360"/>
      </w:pPr>
      <w:rPr>
        <w:rFonts w:ascii="Wingdings" w:hAnsi="Wingdings" w:hint="default"/>
      </w:rPr>
    </w:lvl>
    <w:lvl w:ilvl="6" w:tplc="08160001" w:tentative="1">
      <w:start w:val="1"/>
      <w:numFmt w:val="bullet"/>
      <w:lvlText w:val=""/>
      <w:lvlJc w:val="left"/>
      <w:pPr>
        <w:ind w:left="6048" w:hanging="360"/>
      </w:pPr>
      <w:rPr>
        <w:rFonts w:ascii="Symbol" w:hAnsi="Symbol" w:hint="default"/>
      </w:rPr>
    </w:lvl>
    <w:lvl w:ilvl="7" w:tplc="08160003" w:tentative="1">
      <w:start w:val="1"/>
      <w:numFmt w:val="bullet"/>
      <w:lvlText w:val="o"/>
      <w:lvlJc w:val="left"/>
      <w:pPr>
        <w:ind w:left="6768" w:hanging="360"/>
      </w:pPr>
      <w:rPr>
        <w:rFonts w:ascii="Courier New" w:hAnsi="Courier New" w:cs="Courier New" w:hint="default"/>
      </w:rPr>
    </w:lvl>
    <w:lvl w:ilvl="8" w:tplc="08160005" w:tentative="1">
      <w:start w:val="1"/>
      <w:numFmt w:val="bullet"/>
      <w:lvlText w:val=""/>
      <w:lvlJc w:val="left"/>
      <w:pPr>
        <w:ind w:left="7488" w:hanging="360"/>
      </w:pPr>
      <w:rPr>
        <w:rFonts w:ascii="Wingdings" w:hAnsi="Wingdings" w:hint="default"/>
      </w:rPr>
    </w:lvl>
  </w:abstractNum>
  <w:abstractNum w:abstractNumId="34" w15:restartNumberingAfterBreak="0">
    <w:nsid w:val="58910814"/>
    <w:multiLevelType w:val="multilevel"/>
    <w:tmpl w:val="AE7E95AC"/>
    <w:lvl w:ilvl="0">
      <w:start w:val="1"/>
      <w:numFmt w:val="bullet"/>
      <w:lvlText w:val=""/>
      <w:lvlJc w:val="left"/>
      <w:pPr>
        <w:ind w:left="1008" w:hanging="360"/>
      </w:pPr>
      <w:rPr>
        <w:rFonts w:ascii="Symbol" w:hAnsi="Symbol"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35" w15:restartNumberingAfterBreak="0">
    <w:nsid w:val="594A37DD"/>
    <w:multiLevelType w:val="hybridMultilevel"/>
    <w:tmpl w:val="C50CD416"/>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36" w15:restartNumberingAfterBreak="0">
    <w:nsid w:val="676552B4"/>
    <w:multiLevelType w:val="multilevel"/>
    <w:tmpl w:val="7F2673F6"/>
    <w:lvl w:ilvl="0">
      <w:start w:val="1"/>
      <w:numFmt w:val="decimal"/>
      <w:pStyle w:val="Ttulo1"/>
      <w:lvlText w:val="%1"/>
      <w:lvlJc w:val="left"/>
      <w:pPr>
        <w:ind w:left="723" w:hanging="435"/>
      </w:pPr>
    </w:lvl>
    <w:lvl w:ilvl="1">
      <w:start w:val="1"/>
      <w:numFmt w:val="decimal"/>
      <w:lvlText w:val="%1.%2"/>
      <w:lvlJc w:val="left"/>
      <w:pPr>
        <w:ind w:left="1152" w:hanging="576"/>
      </w:pPr>
    </w:lvl>
    <w:lvl w:ilvl="2">
      <w:start w:val="1"/>
      <w:numFmt w:val="decimal"/>
      <w:lvlText w:val="%1.%2.%3"/>
      <w:lvlJc w:val="left"/>
      <w:pPr>
        <w:ind w:left="2448" w:hanging="720"/>
      </w:pPr>
    </w:lvl>
    <w:lvl w:ilvl="3">
      <w:start w:val="1"/>
      <w:numFmt w:val="decimal"/>
      <w:lvlText w:val="%1.%2.%3.%4"/>
      <w:lvlJc w:val="left"/>
      <w:pPr>
        <w:ind w:left="3528" w:hanging="1080"/>
      </w:pPr>
    </w:lvl>
    <w:lvl w:ilvl="4">
      <w:start w:val="1"/>
      <w:numFmt w:val="decimal"/>
      <w:lvlText w:val="%1.%2.%3.%4.%5"/>
      <w:lvlJc w:val="left"/>
      <w:pPr>
        <w:ind w:left="4608" w:hanging="1440"/>
      </w:pPr>
    </w:lvl>
    <w:lvl w:ilvl="5">
      <w:start w:val="1"/>
      <w:numFmt w:val="decimal"/>
      <w:lvlText w:val="%1.%2.%3.%4.%5.%6"/>
      <w:lvlJc w:val="left"/>
      <w:pPr>
        <w:ind w:left="5688" w:hanging="1800"/>
      </w:pPr>
    </w:lvl>
    <w:lvl w:ilvl="6">
      <w:start w:val="1"/>
      <w:numFmt w:val="decimal"/>
      <w:lvlText w:val="%1.%2.%3.%4.%5.%6.%7"/>
      <w:lvlJc w:val="left"/>
      <w:pPr>
        <w:ind w:left="6408" w:hanging="1800"/>
      </w:pPr>
    </w:lvl>
    <w:lvl w:ilvl="7">
      <w:start w:val="1"/>
      <w:numFmt w:val="decimal"/>
      <w:lvlText w:val="%1.%2.%3.%4.%5.%6.%7.%8"/>
      <w:lvlJc w:val="left"/>
      <w:pPr>
        <w:ind w:left="7488" w:hanging="2160"/>
      </w:pPr>
    </w:lvl>
    <w:lvl w:ilvl="8">
      <w:start w:val="1"/>
      <w:numFmt w:val="decimal"/>
      <w:lvlText w:val="%1.%2.%3.%4.%5.%6.%7.%8.%9"/>
      <w:lvlJc w:val="left"/>
      <w:pPr>
        <w:ind w:left="8568" w:hanging="2520"/>
      </w:pPr>
    </w:lvl>
  </w:abstractNum>
  <w:abstractNum w:abstractNumId="37" w15:restartNumberingAfterBreak="0">
    <w:nsid w:val="6B097C37"/>
    <w:multiLevelType w:val="hybridMultilevel"/>
    <w:tmpl w:val="9E00DFD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DD14BBA"/>
    <w:multiLevelType w:val="multilevel"/>
    <w:tmpl w:val="B7CA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FC5E12"/>
    <w:multiLevelType w:val="hybridMultilevel"/>
    <w:tmpl w:val="551ECA6A"/>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40" w15:restartNumberingAfterBreak="0">
    <w:nsid w:val="70AC45B7"/>
    <w:multiLevelType w:val="multilevel"/>
    <w:tmpl w:val="461A9ED2"/>
    <w:lvl w:ilvl="0">
      <w:start w:val="1"/>
      <w:numFmt w:val="decimal"/>
      <w:lvlText w:val="%1."/>
      <w:lvlJc w:val="left"/>
      <w:pPr>
        <w:ind w:left="1008" w:hanging="360"/>
      </w:pPr>
      <w:rPr>
        <w:rFonts w:hint="default"/>
      </w:rPr>
    </w:lvl>
    <w:lvl w:ilvl="1">
      <w:start w:val="1"/>
      <w:numFmt w:val="decimal"/>
      <w:isLgl/>
      <w:lvlText w:val="%1.%2"/>
      <w:lvlJc w:val="left"/>
      <w:pPr>
        <w:ind w:left="1908" w:hanging="720"/>
      </w:pPr>
      <w:rPr>
        <w:rFonts w:hint="default"/>
      </w:rPr>
    </w:lvl>
    <w:lvl w:ilvl="2">
      <w:start w:val="5"/>
      <w:numFmt w:val="decimal"/>
      <w:isLgl/>
      <w:lvlText w:val="%1.%2.%3"/>
      <w:lvlJc w:val="left"/>
      <w:pPr>
        <w:ind w:left="2448"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788" w:hanging="1440"/>
      </w:pPr>
      <w:rPr>
        <w:rFonts w:hint="default"/>
      </w:rPr>
    </w:lvl>
    <w:lvl w:ilvl="6">
      <w:start w:val="1"/>
      <w:numFmt w:val="decimal"/>
      <w:isLgl/>
      <w:lvlText w:val="%1.%2.%3.%4.%5.%6.%7"/>
      <w:lvlJc w:val="left"/>
      <w:pPr>
        <w:ind w:left="5688" w:hanging="1800"/>
      </w:pPr>
      <w:rPr>
        <w:rFonts w:hint="default"/>
      </w:rPr>
    </w:lvl>
    <w:lvl w:ilvl="7">
      <w:start w:val="1"/>
      <w:numFmt w:val="decimal"/>
      <w:isLgl/>
      <w:lvlText w:val="%1.%2.%3.%4.%5.%6.%7.%8"/>
      <w:lvlJc w:val="left"/>
      <w:pPr>
        <w:ind w:left="6228" w:hanging="1800"/>
      </w:pPr>
      <w:rPr>
        <w:rFonts w:hint="default"/>
      </w:rPr>
    </w:lvl>
    <w:lvl w:ilvl="8">
      <w:start w:val="1"/>
      <w:numFmt w:val="decimal"/>
      <w:isLgl/>
      <w:lvlText w:val="%1.%2.%3.%4.%5.%6.%7.%8.%9"/>
      <w:lvlJc w:val="left"/>
      <w:pPr>
        <w:ind w:left="7128" w:hanging="2160"/>
      </w:pPr>
      <w:rPr>
        <w:rFonts w:hint="default"/>
      </w:rPr>
    </w:lvl>
  </w:abstractNum>
  <w:abstractNum w:abstractNumId="41" w15:restartNumberingAfterBreak="0">
    <w:nsid w:val="7A90448F"/>
    <w:multiLevelType w:val="hybridMultilevel"/>
    <w:tmpl w:val="B6406CB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73079563">
    <w:abstractNumId w:val="26"/>
  </w:num>
  <w:num w:numId="2" w16cid:durableId="877203287">
    <w:abstractNumId w:val="36"/>
  </w:num>
  <w:num w:numId="3" w16cid:durableId="519470814">
    <w:abstractNumId w:val="23"/>
  </w:num>
  <w:num w:numId="4" w16cid:durableId="197932949">
    <w:abstractNumId w:val="0"/>
  </w:num>
  <w:num w:numId="5" w16cid:durableId="681276950">
    <w:abstractNumId w:val="14"/>
  </w:num>
  <w:num w:numId="6" w16cid:durableId="981933815">
    <w:abstractNumId w:val="22"/>
  </w:num>
  <w:num w:numId="7" w16cid:durableId="493884943">
    <w:abstractNumId w:val="41"/>
  </w:num>
  <w:num w:numId="8" w16cid:durableId="755396590">
    <w:abstractNumId w:val="24"/>
  </w:num>
  <w:num w:numId="9" w16cid:durableId="1956910441">
    <w:abstractNumId w:val="15"/>
  </w:num>
  <w:num w:numId="10" w16cid:durableId="702748576">
    <w:abstractNumId w:val="12"/>
  </w:num>
  <w:num w:numId="11" w16cid:durableId="376202985">
    <w:abstractNumId w:val="32"/>
  </w:num>
  <w:num w:numId="12" w16cid:durableId="870069131">
    <w:abstractNumId w:val="4"/>
  </w:num>
  <w:num w:numId="13" w16cid:durableId="1928807115">
    <w:abstractNumId w:val="19"/>
  </w:num>
  <w:num w:numId="14" w16cid:durableId="1758286615">
    <w:abstractNumId w:val="37"/>
  </w:num>
  <w:num w:numId="15" w16cid:durableId="403647900">
    <w:abstractNumId w:val="21"/>
  </w:num>
  <w:num w:numId="16" w16cid:durableId="1654873228">
    <w:abstractNumId w:val="16"/>
  </w:num>
  <w:num w:numId="17" w16cid:durableId="418336772">
    <w:abstractNumId w:val="39"/>
  </w:num>
  <w:num w:numId="18" w16cid:durableId="1203247175">
    <w:abstractNumId w:val="6"/>
  </w:num>
  <w:num w:numId="19" w16cid:durableId="848566083">
    <w:abstractNumId w:val="18"/>
  </w:num>
  <w:num w:numId="20" w16cid:durableId="2040933332">
    <w:abstractNumId w:val="7"/>
  </w:num>
  <w:num w:numId="21" w16cid:durableId="865213265">
    <w:abstractNumId w:val="8"/>
  </w:num>
  <w:num w:numId="22" w16cid:durableId="1972322532">
    <w:abstractNumId w:val="10"/>
  </w:num>
  <w:num w:numId="23" w16cid:durableId="1494568515">
    <w:abstractNumId w:val="9"/>
  </w:num>
  <w:num w:numId="24" w16cid:durableId="116991463">
    <w:abstractNumId w:val="35"/>
  </w:num>
  <w:num w:numId="25" w16cid:durableId="50619508">
    <w:abstractNumId w:val="38"/>
  </w:num>
  <w:num w:numId="26" w16cid:durableId="1927566687">
    <w:abstractNumId w:val="40"/>
  </w:num>
  <w:num w:numId="27" w16cid:durableId="1720469181">
    <w:abstractNumId w:val="31"/>
  </w:num>
  <w:num w:numId="28" w16cid:durableId="1847212777">
    <w:abstractNumId w:val="20"/>
  </w:num>
  <w:num w:numId="29" w16cid:durableId="1438716136">
    <w:abstractNumId w:val="17"/>
  </w:num>
  <w:num w:numId="30" w16cid:durableId="436632444">
    <w:abstractNumId w:val="1"/>
  </w:num>
  <w:num w:numId="31" w16cid:durableId="1569611902">
    <w:abstractNumId w:val="3"/>
  </w:num>
  <w:num w:numId="32" w16cid:durableId="1466125314">
    <w:abstractNumId w:val="11"/>
  </w:num>
  <w:num w:numId="33" w16cid:durableId="1757164304">
    <w:abstractNumId w:val="13"/>
  </w:num>
  <w:num w:numId="34" w16cid:durableId="1751078122">
    <w:abstractNumId w:val="34"/>
  </w:num>
  <w:num w:numId="35" w16cid:durableId="1890877213">
    <w:abstractNumId w:val="25"/>
  </w:num>
  <w:num w:numId="36" w16cid:durableId="431705651">
    <w:abstractNumId w:val="27"/>
  </w:num>
  <w:num w:numId="37" w16cid:durableId="1451974019">
    <w:abstractNumId w:val="30"/>
  </w:num>
  <w:num w:numId="38" w16cid:durableId="1690059198">
    <w:abstractNumId w:val="29"/>
  </w:num>
  <w:num w:numId="39" w16cid:durableId="836270772">
    <w:abstractNumId w:val="5"/>
  </w:num>
  <w:num w:numId="40" w16cid:durableId="446509862">
    <w:abstractNumId w:val="2"/>
  </w:num>
  <w:num w:numId="41" w16cid:durableId="952634086">
    <w:abstractNumId w:val="28"/>
  </w:num>
  <w:num w:numId="42" w16cid:durableId="1239100840">
    <w:abstractNumId w:val="33"/>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xandra Leite (1170541)">
    <w15:presenceInfo w15:providerId="AD" w15:userId="S::1170541@isep.ipp.pt::f5640e6b-3ca9-4763-a3b9-a87a7448a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C0"/>
    <w:rsid w:val="0000030D"/>
    <w:rsid w:val="00000C75"/>
    <w:rsid w:val="0000136B"/>
    <w:rsid w:val="0000149D"/>
    <w:rsid w:val="000015B3"/>
    <w:rsid w:val="00001814"/>
    <w:rsid w:val="00001CCA"/>
    <w:rsid w:val="00001E21"/>
    <w:rsid w:val="00001FE9"/>
    <w:rsid w:val="000021D7"/>
    <w:rsid w:val="00002FCC"/>
    <w:rsid w:val="0000336F"/>
    <w:rsid w:val="00003683"/>
    <w:rsid w:val="0000370B"/>
    <w:rsid w:val="000038F2"/>
    <w:rsid w:val="00003A22"/>
    <w:rsid w:val="00003A96"/>
    <w:rsid w:val="00003D62"/>
    <w:rsid w:val="00003EA0"/>
    <w:rsid w:val="000043FB"/>
    <w:rsid w:val="00004479"/>
    <w:rsid w:val="00004513"/>
    <w:rsid w:val="000045A3"/>
    <w:rsid w:val="00004822"/>
    <w:rsid w:val="00004B4A"/>
    <w:rsid w:val="00004E22"/>
    <w:rsid w:val="0000566D"/>
    <w:rsid w:val="00006019"/>
    <w:rsid w:val="000067A1"/>
    <w:rsid w:val="000067DE"/>
    <w:rsid w:val="00006A4F"/>
    <w:rsid w:val="0000708D"/>
    <w:rsid w:val="0000796E"/>
    <w:rsid w:val="00007EE2"/>
    <w:rsid w:val="0001180C"/>
    <w:rsid w:val="0001190B"/>
    <w:rsid w:val="00011920"/>
    <w:rsid w:val="00011ED9"/>
    <w:rsid w:val="00012896"/>
    <w:rsid w:val="00013BD6"/>
    <w:rsid w:val="00014BE4"/>
    <w:rsid w:val="00014E54"/>
    <w:rsid w:val="00016088"/>
    <w:rsid w:val="000161BE"/>
    <w:rsid w:val="000162E1"/>
    <w:rsid w:val="00016EAC"/>
    <w:rsid w:val="00017218"/>
    <w:rsid w:val="000173BE"/>
    <w:rsid w:val="00017BB3"/>
    <w:rsid w:val="00017D94"/>
    <w:rsid w:val="00020C91"/>
    <w:rsid w:val="00021399"/>
    <w:rsid w:val="000216C6"/>
    <w:rsid w:val="00022017"/>
    <w:rsid w:val="000220AD"/>
    <w:rsid w:val="000222A9"/>
    <w:rsid w:val="0002236E"/>
    <w:rsid w:val="00023D66"/>
    <w:rsid w:val="00024364"/>
    <w:rsid w:val="00024A4A"/>
    <w:rsid w:val="000257F0"/>
    <w:rsid w:val="00025DA8"/>
    <w:rsid w:val="0002637E"/>
    <w:rsid w:val="000264E8"/>
    <w:rsid w:val="00026665"/>
    <w:rsid w:val="00026EC2"/>
    <w:rsid w:val="0002736A"/>
    <w:rsid w:val="000278DA"/>
    <w:rsid w:val="00027902"/>
    <w:rsid w:val="0003062C"/>
    <w:rsid w:val="00030637"/>
    <w:rsid w:val="000307B4"/>
    <w:rsid w:val="00030D3B"/>
    <w:rsid w:val="0003193B"/>
    <w:rsid w:val="00031C98"/>
    <w:rsid w:val="00031EA8"/>
    <w:rsid w:val="00031FC7"/>
    <w:rsid w:val="00032330"/>
    <w:rsid w:val="00032556"/>
    <w:rsid w:val="00032882"/>
    <w:rsid w:val="00033077"/>
    <w:rsid w:val="000337BF"/>
    <w:rsid w:val="00033E90"/>
    <w:rsid w:val="00033F77"/>
    <w:rsid w:val="000344CC"/>
    <w:rsid w:val="00034833"/>
    <w:rsid w:val="0003545F"/>
    <w:rsid w:val="00035992"/>
    <w:rsid w:val="000360E5"/>
    <w:rsid w:val="000370F5"/>
    <w:rsid w:val="00037414"/>
    <w:rsid w:val="00037AA1"/>
    <w:rsid w:val="0004057A"/>
    <w:rsid w:val="000410F7"/>
    <w:rsid w:val="000417D9"/>
    <w:rsid w:val="00041FED"/>
    <w:rsid w:val="000420A7"/>
    <w:rsid w:val="00042776"/>
    <w:rsid w:val="00042FBD"/>
    <w:rsid w:val="000430B6"/>
    <w:rsid w:val="00043252"/>
    <w:rsid w:val="00043385"/>
    <w:rsid w:val="000441B5"/>
    <w:rsid w:val="000447DA"/>
    <w:rsid w:val="00044853"/>
    <w:rsid w:val="000460C1"/>
    <w:rsid w:val="000463D4"/>
    <w:rsid w:val="00046544"/>
    <w:rsid w:val="00046D4A"/>
    <w:rsid w:val="000470FF"/>
    <w:rsid w:val="0004794A"/>
    <w:rsid w:val="00047BA5"/>
    <w:rsid w:val="00047F9A"/>
    <w:rsid w:val="0005053B"/>
    <w:rsid w:val="00052966"/>
    <w:rsid w:val="00052D56"/>
    <w:rsid w:val="00053145"/>
    <w:rsid w:val="00053525"/>
    <w:rsid w:val="00054C1E"/>
    <w:rsid w:val="00055538"/>
    <w:rsid w:val="00055E74"/>
    <w:rsid w:val="000563F7"/>
    <w:rsid w:val="0005654E"/>
    <w:rsid w:val="00057CD7"/>
    <w:rsid w:val="00057EBA"/>
    <w:rsid w:val="00057F15"/>
    <w:rsid w:val="00060127"/>
    <w:rsid w:val="00060F7F"/>
    <w:rsid w:val="00061501"/>
    <w:rsid w:val="0006182B"/>
    <w:rsid w:val="00061A2D"/>
    <w:rsid w:val="00061F68"/>
    <w:rsid w:val="000628EA"/>
    <w:rsid w:val="0006290B"/>
    <w:rsid w:val="00062E5F"/>
    <w:rsid w:val="0006315F"/>
    <w:rsid w:val="000636BB"/>
    <w:rsid w:val="00063995"/>
    <w:rsid w:val="00063D6A"/>
    <w:rsid w:val="00063EB5"/>
    <w:rsid w:val="00064099"/>
    <w:rsid w:val="00064775"/>
    <w:rsid w:val="00064D6A"/>
    <w:rsid w:val="000653F3"/>
    <w:rsid w:val="000655F7"/>
    <w:rsid w:val="00066039"/>
    <w:rsid w:val="0006706A"/>
    <w:rsid w:val="0006769C"/>
    <w:rsid w:val="0007006E"/>
    <w:rsid w:val="00070C19"/>
    <w:rsid w:val="00070E36"/>
    <w:rsid w:val="00070EA9"/>
    <w:rsid w:val="00071398"/>
    <w:rsid w:val="00071879"/>
    <w:rsid w:val="00071A08"/>
    <w:rsid w:val="00071FDF"/>
    <w:rsid w:val="000722E9"/>
    <w:rsid w:val="0007247E"/>
    <w:rsid w:val="00073087"/>
    <w:rsid w:val="0007356F"/>
    <w:rsid w:val="000738F1"/>
    <w:rsid w:val="00074044"/>
    <w:rsid w:val="0007448D"/>
    <w:rsid w:val="000749DE"/>
    <w:rsid w:val="00074B41"/>
    <w:rsid w:val="00074B66"/>
    <w:rsid w:val="0007566E"/>
    <w:rsid w:val="000757EF"/>
    <w:rsid w:val="00075B53"/>
    <w:rsid w:val="00075E6D"/>
    <w:rsid w:val="00076370"/>
    <w:rsid w:val="000771DE"/>
    <w:rsid w:val="000771E6"/>
    <w:rsid w:val="000772F5"/>
    <w:rsid w:val="00080175"/>
    <w:rsid w:val="000801F4"/>
    <w:rsid w:val="000805A3"/>
    <w:rsid w:val="00080845"/>
    <w:rsid w:val="00080FB4"/>
    <w:rsid w:val="000817E6"/>
    <w:rsid w:val="00081835"/>
    <w:rsid w:val="00081A80"/>
    <w:rsid w:val="00081C12"/>
    <w:rsid w:val="00081ED4"/>
    <w:rsid w:val="000825EE"/>
    <w:rsid w:val="000828BD"/>
    <w:rsid w:val="00082C3B"/>
    <w:rsid w:val="000831F7"/>
    <w:rsid w:val="000837FD"/>
    <w:rsid w:val="000839E0"/>
    <w:rsid w:val="00083B80"/>
    <w:rsid w:val="000845ED"/>
    <w:rsid w:val="00084BBD"/>
    <w:rsid w:val="0008625B"/>
    <w:rsid w:val="00086527"/>
    <w:rsid w:val="00086B59"/>
    <w:rsid w:val="00086C47"/>
    <w:rsid w:val="00087289"/>
    <w:rsid w:val="000874E1"/>
    <w:rsid w:val="00087E59"/>
    <w:rsid w:val="00087EE7"/>
    <w:rsid w:val="000903F0"/>
    <w:rsid w:val="00090D74"/>
    <w:rsid w:val="0009114C"/>
    <w:rsid w:val="000912C0"/>
    <w:rsid w:val="00091C15"/>
    <w:rsid w:val="0009208D"/>
    <w:rsid w:val="00092AF5"/>
    <w:rsid w:val="000930B8"/>
    <w:rsid w:val="000930F7"/>
    <w:rsid w:val="00093137"/>
    <w:rsid w:val="00093A08"/>
    <w:rsid w:val="00094977"/>
    <w:rsid w:val="00094BF9"/>
    <w:rsid w:val="0009563D"/>
    <w:rsid w:val="00095F9B"/>
    <w:rsid w:val="00096678"/>
    <w:rsid w:val="000968A7"/>
    <w:rsid w:val="000973CC"/>
    <w:rsid w:val="000975E5"/>
    <w:rsid w:val="0009782F"/>
    <w:rsid w:val="000A05E9"/>
    <w:rsid w:val="000A1386"/>
    <w:rsid w:val="000A17C5"/>
    <w:rsid w:val="000A1D14"/>
    <w:rsid w:val="000A21F9"/>
    <w:rsid w:val="000A2B76"/>
    <w:rsid w:val="000A355E"/>
    <w:rsid w:val="000A3C63"/>
    <w:rsid w:val="000A4BF0"/>
    <w:rsid w:val="000A5529"/>
    <w:rsid w:val="000A571F"/>
    <w:rsid w:val="000A592C"/>
    <w:rsid w:val="000A5A0B"/>
    <w:rsid w:val="000A617D"/>
    <w:rsid w:val="000A6677"/>
    <w:rsid w:val="000A6B28"/>
    <w:rsid w:val="000A7414"/>
    <w:rsid w:val="000A74D9"/>
    <w:rsid w:val="000B044E"/>
    <w:rsid w:val="000B12A4"/>
    <w:rsid w:val="000B1AB0"/>
    <w:rsid w:val="000B2340"/>
    <w:rsid w:val="000B2A95"/>
    <w:rsid w:val="000B3184"/>
    <w:rsid w:val="000B327A"/>
    <w:rsid w:val="000B3CF0"/>
    <w:rsid w:val="000B3D16"/>
    <w:rsid w:val="000B4041"/>
    <w:rsid w:val="000B4402"/>
    <w:rsid w:val="000B45E2"/>
    <w:rsid w:val="000B467B"/>
    <w:rsid w:val="000B4AD5"/>
    <w:rsid w:val="000B51EF"/>
    <w:rsid w:val="000B58BF"/>
    <w:rsid w:val="000B63BE"/>
    <w:rsid w:val="000B6436"/>
    <w:rsid w:val="000B654B"/>
    <w:rsid w:val="000B7F49"/>
    <w:rsid w:val="000C0215"/>
    <w:rsid w:val="000C14F4"/>
    <w:rsid w:val="000C17F5"/>
    <w:rsid w:val="000C18A6"/>
    <w:rsid w:val="000C1C5E"/>
    <w:rsid w:val="000C2694"/>
    <w:rsid w:val="000C2A8F"/>
    <w:rsid w:val="000C2BBD"/>
    <w:rsid w:val="000C2BDA"/>
    <w:rsid w:val="000C348C"/>
    <w:rsid w:val="000C380D"/>
    <w:rsid w:val="000C38F2"/>
    <w:rsid w:val="000C44FB"/>
    <w:rsid w:val="000C45D3"/>
    <w:rsid w:val="000C4BFD"/>
    <w:rsid w:val="000C4E44"/>
    <w:rsid w:val="000C52D2"/>
    <w:rsid w:val="000C5952"/>
    <w:rsid w:val="000C5A3C"/>
    <w:rsid w:val="000C643F"/>
    <w:rsid w:val="000C6FCC"/>
    <w:rsid w:val="000C7B3E"/>
    <w:rsid w:val="000D00A6"/>
    <w:rsid w:val="000D0862"/>
    <w:rsid w:val="000D0C8E"/>
    <w:rsid w:val="000D0E05"/>
    <w:rsid w:val="000D1494"/>
    <w:rsid w:val="000D1CCA"/>
    <w:rsid w:val="000D1DD6"/>
    <w:rsid w:val="000D2978"/>
    <w:rsid w:val="000D4A9A"/>
    <w:rsid w:val="000D4E75"/>
    <w:rsid w:val="000D5056"/>
    <w:rsid w:val="000D627E"/>
    <w:rsid w:val="000D667A"/>
    <w:rsid w:val="000D6A45"/>
    <w:rsid w:val="000D73F4"/>
    <w:rsid w:val="000D7602"/>
    <w:rsid w:val="000D76A6"/>
    <w:rsid w:val="000D7A32"/>
    <w:rsid w:val="000E026A"/>
    <w:rsid w:val="000E116A"/>
    <w:rsid w:val="000E1E50"/>
    <w:rsid w:val="000E2901"/>
    <w:rsid w:val="000E338F"/>
    <w:rsid w:val="000E3C5D"/>
    <w:rsid w:val="000E3E4F"/>
    <w:rsid w:val="000E481B"/>
    <w:rsid w:val="000E53C1"/>
    <w:rsid w:val="000E55EC"/>
    <w:rsid w:val="000E5875"/>
    <w:rsid w:val="000E5BB5"/>
    <w:rsid w:val="000E5C79"/>
    <w:rsid w:val="000E5D55"/>
    <w:rsid w:val="000E625A"/>
    <w:rsid w:val="000E7242"/>
    <w:rsid w:val="000F05B4"/>
    <w:rsid w:val="000F05DA"/>
    <w:rsid w:val="000F0717"/>
    <w:rsid w:val="000F0CB6"/>
    <w:rsid w:val="000F0F2C"/>
    <w:rsid w:val="000F1273"/>
    <w:rsid w:val="000F17AE"/>
    <w:rsid w:val="000F1A92"/>
    <w:rsid w:val="000F1AD4"/>
    <w:rsid w:val="000F2060"/>
    <w:rsid w:val="000F45B8"/>
    <w:rsid w:val="000F4855"/>
    <w:rsid w:val="000F4B97"/>
    <w:rsid w:val="000F53B5"/>
    <w:rsid w:val="000F63B7"/>
    <w:rsid w:val="000F64E7"/>
    <w:rsid w:val="000F67FC"/>
    <w:rsid w:val="000F702C"/>
    <w:rsid w:val="000F7E54"/>
    <w:rsid w:val="000FF54A"/>
    <w:rsid w:val="00100051"/>
    <w:rsid w:val="00100369"/>
    <w:rsid w:val="001004CC"/>
    <w:rsid w:val="00100A41"/>
    <w:rsid w:val="00100EEB"/>
    <w:rsid w:val="00101148"/>
    <w:rsid w:val="00101176"/>
    <w:rsid w:val="00101F9B"/>
    <w:rsid w:val="001020BD"/>
    <w:rsid w:val="00102492"/>
    <w:rsid w:val="00102A72"/>
    <w:rsid w:val="0010387C"/>
    <w:rsid w:val="001038E5"/>
    <w:rsid w:val="00103EB3"/>
    <w:rsid w:val="00103F79"/>
    <w:rsid w:val="00104057"/>
    <w:rsid w:val="001041C0"/>
    <w:rsid w:val="00104C3C"/>
    <w:rsid w:val="00105511"/>
    <w:rsid w:val="00105AB1"/>
    <w:rsid w:val="00105EE9"/>
    <w:rsid w:val="001063BB"/>
    <w:rsid w:val="001066AC"/>
    <w:rsid w:val="00106D62"/>
    <w:rsid w:val="0010701F"/>
    <w:rsid w:val="0010780E"/>
    <w:rsid w:val="00107F42"/>
    <w:rsid w:val="001107D6"/>
    <w:rsid w:val="00110C7C"/>
    <w:rsid w:val="00111118"/>
    <w:rsid w:val="00112142"/>
    <w:rsid w:val="001125BE"/>
    <w:rsid w:val="00112F3C"/>
    <w:rsid w:val="001135FF"/>
    <w:rsid w:val="001138EF"/>
    <w:rsid w:val="00113CED"/>
    <w:rsid w:val="00114488"/>
    <w:rsid w:val="00114605"/>
    <w:rsid w:val="00116953"/>
    <w:rsid w:val="00116B77"/>
    <w:rsid w:val="00116EDC"/>
    <w:rsid w:val="0011722F"/>
    <w:rsid w:val="00117A47"/>
    <w:rsid w:val="00117F59"/>
    <w:rsid w:val="00120270"/>
    <w:rsid w:val="001206B9"/>
    <w:rsid w:val="00120D77"/>
    <w:rsid w:val="00121C1D"/>
    <w:rsid w:val="001223F6"/>
    <w:rsid w:val="0012334F"/>
    <w:rsid w:val="001238BB"/>
    <w:rsid w:val="00123F98"/>
    <w:rsid w:val="00124ED6"/>
    <w:rsid w:val="001251F8"/>
    <w:rsid w:val="001253AC"/>
    <w:rsid w:val="00125523"/>
    <w:rsid w:val="001255AE"/>
    <w:rsid w:val="00125A30"/>
    <w:rsid w:val="00125B06"/>
    <w:rsid w:val="0012646B"/>
    <w:rsid w:val="00126BD1"/>
    <w:rsid w:val="00126C81"/>
    <w:rsid w:val="00126CF0"/>
    <w:rsid w:val="0012713A"/>
    <w:rsid w:val="00127143"/>
    <w:rsid w:val="001273F6"/>
    <w:rsid w:val="001279AD"/>
    <w:rsid w:val="00127BA7"/>
    <w:rsid w:val="00130311"/>
    <w:rsid w:val="00130EEC"/>
    <w:rsid w:val="0013101F"/>
    <w:rsid w:val="0013135F"/>
    <w:rsid w:val="00131A82"/>
    <w:rsid w:val="00131B64"/>
    <w:rsid w:val="00133274"/>
    <w:rsid w:val="001336BC"/>
    <w:rsid w:val="0013370F"/>
    <w:rsid w:val="00133889"/>
    <w:rsid w:val="00133C67"/>
    <w:rsid w:val="0013463D"/>
    <w:rsid w:val="001348B7"/>
    <w:rsid w:val="00134F24"/>
    <w:rsid w:val="0013569D"/>
    <w:rsid w:val="0013581C"/>
    <w:rsid w:val="001358D9"/>
    <w:rsid w:val="001359BB"/>
    <w:rsid w:val="001359FF"/>
    <w:rsid w:val="00135ABC"/>
    <w:rsid w:val="00136442"/>
    <w:rsid w:val="00136456"/>
    <w:rsid w:val="0013692C"/>
    <w:rsid w:val="00136E07"/>
    <w:rsid w:val="00136ED9"/>
    <w:rsid w:val="00136EF6"/>
    <w:rsid w:val="001375B2"/>
    <w:rsid w:val="00137CF4"/>
    <w:rsid w:val="00137E13"/>
    <w:rsid w:val="00140301"/>
    <w:rsid w:val="0014094C"/>
    <w:rsid w:val="001411DA"/>
    <w:rsid w:val="0014145D"/>
    <w:rsid w:val="00141A09"/>
    <w:rsid w:val="00141CA5"/>
    <w:rsid w:val="00141FCA"/>
    <w:rsid w:val="001422C3"/>
    <w:rsid w:val="001429E1"/>
    <w:rsid w:val="00143045"/>
    <w:rsid w:val="00143C7B"/>
    <w:rsid w:val="0014419E"/>
    <w:rsid w:val="00144A85"/>
    <w:rsid w:val="00144BCC"/>
    <w:rsid w:val="00144F8B"/>
    <w:rsid w:val="00144FA2"/>
    <w:rsid w:val="00145054"/>
    <w:rsid w:val="001450B9"/>
    <w:rsid w:val="001450ED"/>
    <w:rsid w:val="0014557B"/>
    <w:rsid w:val="00146828"/>
    <w:rsid w:val="00146E52"/>
    <w:rsid w:val="00147D5A"/>
    <w:rsid w:val="0015001E"/>
    <w:rsid w:val="00150259"/>
    <w:rsid w:val="0015050E"/>
    <w:rsid w:val="001505E3"/>
    <w:rsid w:val="001508D2"/>
    <w:rsid w:val="00150A52"/>
    <w:rsid w:val="00150A78"/>
    <w:rsid w:val="00150B50"/>
    <w:rsid w:val="00150C2D"/>
    <w:rsid w:val="00151415"/>
    <w:rsid w:val="00151470"/>
    <w:rsid w:val="001516F7"/>
    <w:rsid w:val="00151EA5"/>
    <w:rsid w:val="00151EAA"/>
    <w:rsid w:val="001524CC"/>
    <w:rsid w:val="0015276F"/>
    <w:rsid w:val="00153B45"/>
    <w:rsid w:val="001545BA"/>
    <w:rsid w:val="001546D8"/>
    <w:rsid w:val="0015473E"/>
    <w:rsid w:val="00154882"/>
    <w:rsid w:val="00154E8F"/>
    <w:rsid w:val="00154FC2"/>
    <w:rsid w:val="0015514E"/>
    <w:rsid w:val="0015520C"/>
    <w:rsid w:val="0015570E"/>
    <w:rsid w:val="00156215"/>
    <w:rsid w:val="001563CD"/>
    <w:rsid w:val="00156743"/>
    <w:rsid w:val="00156796"/>
    <w:rsid w:val="00156806"/>
    <w:rsid w:val="00157F57"/>
    <w:rsid w:val="00160089"/>
    <w:rsid w:val="00160147"/>
    <w:rsid w:val="00160434"/>
    <w:rsid w:val="00160E01"/>
    <w:rsid w:val="00160F4F"/>
    <w:rsid w:val="001619C1"/>
    <w:rsid w:val="00161F1E"/>
    <w:rsid w:val="00161F61"/>
    <w:rsid w:val="001622CB"/>
    <w:rsid w:val="00162AD4"/>
    <w:rsid w:val="00162FD5"/>
    <w:rsid w:val="001632E3"/>
    <w:rsid w:val="00163B70"/>
    <w:rsid w:val="0016431D"/>
    <w:rsid w:val="00164665"/>
    <w:rsid w:val="00164C38"/>
    <w:rsid w:val="00164F53"/>
    <w:rsid w:val="00164FAE"/>
    <w:rsid w:val="00165BB3"/>
    <w:rsid w:val="00165E65"/>
    <w:rsid w:val="00166001"/>
    <w:rsid w:val="001665EF"/>
    <w:rsid w:val="00167A1C"/>
    <w:rsid w:val="0017001C"/>
    <w:rsid w:val="001700EA"/>
    <w:rsid w:val="0017108B"/>
    <w:rsid w:val="0017137A"/>
    <w:rsid w:val="00171B07"/>
    <w:rsid w:val="001732DC"/>
    <w:rsid w:val="00173B78"/>
    <w:rsid w:val="00173E8C"/>
    <w:rsid w:val="001743A8"/>
    <w:rsid w:val="00174498"/>
    <w:rsid w:val="0017478A"/>
    <w:rsid w:val="0017491F"/>
    <w:rsid w:val="0017494C"/>
    <w:rsid w:val="00174C7E"/>
    <w:rsid w:val="00175917"/>
    <w:rsid w:val="00175B7D"/>
    <w:rsid w:val="00175BDA"/>
    <w:rsid w:val="0017663D"/>
    <w:rsid w:val="001766F7"/>
    <w:rsid w:val="00176B8C"/>
    <w:rsid w:val="00176D78"/>
    <w:rsid w:val="00176DAA"/>
    <w:rsid w:val="00177043"/>
    <w:rsid w:val="00177F4C"/>
    <w:rsid w:val="00177F6F"/>
    <w:rsid w:val="00180070"/>
    <w:rsid w:val="00180398"/>
    <w:rsid w:val="00180699"/>
    <w:rsid w:val="0018076D"/>
    <w:rsid w:val="00180AFC"/>
    <w:rsid w:val="00180F22"/>
    <w:rsid w:val="00181144"/>
    <w:rsid w:val="0018192A"/>
    <w:rsid w:val="00182055"/>
    <w:rsid w:val="0018208A"/>
    <w:rsid w:val="0018226A"/>
    <w:rsid w:val="00182B90"/>
    <w:rsid w:val="00182FD9"/>
    <w:rsid w:val="00183661"/>
    <w:rsid w:val="00184648"/>
    <w:rsid w:val="001846CA"/>
    <w:rsid w:val="001849E8"/>
    <w:rsid w:val="00184CC7"/>
    <w:rsid w:val="00185656"/>
    <w:rsid w:val="0018597A"/>
    <w:rsid w:val="00185993"/>
    <w:rsid w:val="00185BE2"/>
    <w:rsid w:val="0018612F"/>
    <w:rsid w:val="0018615F"/>
    <w:rsid w:val="001861FD"/>
    <w:rsid w:val="00186309"/>
    <w:rsid w:val="001863A4"/>
    <w:rsid w:val="001863F2"/>
    <w:rsid w:val="001864CF"/>
    <w:rsid w:val="0018694C"/>
    <w:rsid w:val="00186E08"/>
    <w:rsid w:val="001900DE"/>
    <w:rsid w:val="00190109"/>
    <w:rsid w:val="001904CE"/>
    <w:rsid w:val="0019062C"/>
    <w:rsid w:val="00190739"/>
    <w:rsid w:val="00190951"/>
    <w:rsid w:val="00191E04"/>
    <w:rsid w:val="00192165"/>
    <w:rsid w:val="001921DD"/>
    <w:rsid w:val="0019258A"/>
    <w:rsid w:val="001935E2"/>
    <w:rsid w:val="001936B8"/>
    <w:rsid w:val="00193A4A"/>
    <w:rsid w:val="00193A81"/>
    <w:rsid w:val="00194D22"/>
    <w:rsid w:val="0019512D"/>
    <w:rsid w:val="00195268"/>
    <w:rsid w:val="00197D25"/>
    <w:rsid w:val="00197FFA"/>
    <w:rsid w:val="001A0459"/>
    <w:rsid w:val="001A0F79"/>
    <w:rsid w:val="001A2168"/>
    <w:rsid w:val="001A2A23"/>
    <w:rsid w:val="001A2AEE"/>
    <w:rsid w:val="001A2E56"/>
    <w:rsid w:val="001A2EFC"/>
    <w:rsid w:val="001A3007"/>
    <w:rsid w:val="001A3114"/>
    <w:rsid w:val="001A42F2"/>
    <w:rsid w:val="001A47E6"/>
    <w:rsid w:val="001A4A93"/>
    <w:rsid w:val="001A4D47"/>
    <w:rsid w:val="001A4F63"/>
    <w:rsid w:val="001A5054"/>
    <w:rsid w:val="001A5E53"/>
    <w:rsid w:val="001A6221"/>
    <w:rsid w:val="001A63D4"/>
    <w:rsid w:val="001A657E"/>
    <w:rsid w:val="001A663D"/>
    <w:rsid w:val="001A717E"/>
    <w:rsid w:val="001A7463"/>
    <w:rsid w:val="001A74E6"/>
    <w:rsid w:val="001A7C47"/>
    <w:rsid w:val="001A7D37"/>
    <w:rsid w:val="001A7EAF"/>
    <w:rsid w:val="001B08AC"/>
    <w:rsid w:val="001B09C9"/>
    <w:rsid w:val="001B0D56"/>
    <w:rsid w:val="001B2716"/>
    <w:rsid w:val="001B2A04"/>
    <w:rsid w:val="001B2AED"/>
    <w:rsid w:val="001B35A4"/>
    <w:rsid w:val="001B3F27"/>
    <w:rsid w:val="001B422B"/>
    <w:rsid w:val="001B4740"/>
    <w:rsid w:val="001B487C"/>
    <w:rsid w:val="001B5575"/>
    <w:rsid w:val="001B5579"/>
    <w:rsid w:val="001B59BA"/>
    <w:rsid w:val="001B59C9"/>
    <w:rsid w:val="001B5BA7"/>
    <w:rsid w:val="001B5DC8"/>
    <w:rsid w:val="001B64B7"/>
    <w:rsid w:val="001B7904"/>
    <w:rsid w:val="001B7CE7"/>
    <w:rsid w:val="001C0501"/>
    <w:rsid w:val="001C082A"/>
    <w:rsid w:val="001C0FAF"/>
    <w:rsid w:val="001C26AB"/>
    <w:rsid w:val="001C2CA6"/>
    <w:rsid w:val="001C2D05"/>
    <w:rsid w:val="001C2F91"/>
    <w:rsid w:val="001C382C"/>
    <w:rsid w:val="001C460B"/>
    <w:rsid w:val="001C4BA4"/>
    <w:rsid w:val="001C4E0F"/>
    <w:rsid w:val="001C4E81"/>
    <w:rsid w:val="001C5882"/>
    <w:rsid w:val="001C59D5"/>
    <w:rsid w:val="001C5EAB"/>
    <w:rsid w:val="001C5FCB"/>
    <w:rsid w:val="001C6793"/>
    <w:rsid w:val="001C727B"/>
    <w:rsid w:val="001C7769"/>
    <w:rsid w:val="001C79B2"/>
    <w:rsid w:val="001C79D3"/>
    <w:rsid w:val="001C7A66"/>
    <w:rsid w:val="001D01CC"/>
    <w:rsid w:val="001D04C7"/>
    <w:rsid w:val="001D06DD"/>
    <w:rsid w:val="001D0964"/>
    <w:rsid w:val="001D0E80"/>
    <w:rsid w:val="001D0EFD"/>
    <w:rsid w:val="001D14F4"/>
    <w:rsid w:val="001D1545"/>
    <w:rsid w:val="001D1A40"/>
    <w:rsid w:val="001D1D6C"/>
    <w:rsid w:val="001D2B48"/>
    <w:rsid w:val="001D2E5A"/>
    <w:rsid w:val="001D305C"/>
    <w:rsid w:val="001D3657"/>
    <w:rsid w:val="001D3ED5"/>
    <w:rsid w:val="001D3F17"/>
    <w:rsid w:val="001D41EF"/>
    <w:rsid w:val="001D4FCF"/>
    <w:rsid w:val="001D51A1"/>
    <w:rsid w:val="001D5502"/>
    <w:rsid w:val="001D5527"/>
    <w:rsid w:val="001D5A91"/>
    <w:rsid w:val="001D5BC0"/>
    <w:rsid w:val="001D6175"/>
    <w:rsid w:val="001D6714"/>
    <w:rsid w:val="001D6A75"/>
    <w:rsid w:val="001D7069"/>
    <w:rsid w:val="001D7DB3"/>
    <w:rsid w:val="001E0669"/>
    <w:rsid w:val="001E0C35"/>
    <w:rsid w:val="001E1003"/>
    <w:rsid w:val="001E1069"/>
    <w:rsid w:val="001E17AE"/>
    <w:rsid w:val="001E1A27"/>
    <w:rsid w:val="001E1A51"/>
    <w:rsid w:val="001E1ECF"/>
    <w:rsid w:val="001E1FD9"/>
    <w:rsid w:val="001E2105"/>
    <w:rsid w:val="001E28C3"/>
    <w:rsid w:val="001E28D1"/>
    <w:rsid w:val="001E3C3B"/>
    <w:rsid w:val="001E3D47"/>
    <w:rsid w:val="001E4675"/>
    <w:rsid w:val="001E4B10"/>
    <w:rsid w:val="001E4D1A"/>
    <w:rsid w:val="001E4F10"/>
    <w:rsid w:val="001E5C2E"/>
    <w:rsid w:val="001E5E54"/>
    <w:rsid w:val="001E6784"/>
    <w:rsid w:val="001E6834"/>
    <w:rsid w:val="001E6E65"/>
    <w:rsid w:val="001E758B"/>
    <w:rsid w:val="001E780C"/>
    <w:rsid w:val="001F0B0D"/>
    <w:rsid w:val="001F0B9B"/>
    <w:rsid w:val="001F169F"/>
    <w:rsid w:val="001F16C4"/>
    <w:rsid w:val="001F1882"/>
    <w:rsid w:val="001F1D91"/>
    <w:rsid w:val="001F2645"/>
    <w:rsid w:val="001F347A"/>
    <w:rsid w:val="001F382E"/>
    <w:rsid w:val="001F388F"/>
    <w:rsid w:val="001F3B26"/>
    <w:rsid w:val="001F41A9"/>
    <w:rsid w:val="001F4297"/>
    <w:rsid w:val="001F42A7"/>
    <w:rsid w:val="001F4A95"/>
    <w:rsid w:val="001F4C02"/>
    <w:rsid w:val="001F6190"/>
    <w:rsid w:val="001F6583"/>
    <w:rsid w:val="001F65B2"/>
    <w:rsid w:val="001F6A67"/>
    <w:rsid w:val="001F7000"/>
    <w:rsid w:val="001F7670"/>
    <w:rsid w:val="001F776D"/>
    <w:rsid w:val="001F7C3D"/>
    <w:rsid w:val="0020017C"/>
    <w:rsid w:val="00200CBB"/>
    <w:rsid w:val="00200E32"/>
    <w:rsid w:val="00200E6C"/>
    <w:rsid w:val="00201227"/>
    <w:rsid w:val="002014FC"/>
    <w:rsid w:val="002019F5"/>
    <w:rsid w:val="00201BF9"/>
    <w:rsid w:val="002020F0"/>
    <w:rsid w:val="002023EC"/>
    <w:rsid w:val="002029D1"/>
    <w:rsid w:val="00202A34"/>
    <w:rsid w:val="0020326C"/>
    <w:rsid w:val="002036EE"/>
    <w:rsid w:val="00203758"/>
    <w:rsid w:val="00203897"/>
    <w:rsid w:val="00203DC8"/>
    <w:rsid w:val="00203DEF"/>
    <w:rsid w:val="0020436E"/>
    <w:rsid w:val="002044F0"/>
    <w:rsid w:val="0020514B"/>
    <w:rsid w:val="0020514F"/>
    <w:rsid w:val="002058C9"/>
    <w:rsid w:val="00205A8A"/>
    <w:rsid w:val="00205AE7"/>
    <w:rsid w:val="00205B63"/>
    <w:rsid w:val="00205E87"/>
    <w:rsid w:val="002062E0"/>
    <w:rsid w:val="00206790"/>
    <w:rsid w:val="0020691B"/>
    <w:rsid w:val="00206CBB"/>
    <w:rsid w:val="00206CCE"/>
    <w:rsid w:val="00206D6C"/>
    <w:rsid w:val="00207E83"/>
    <w:rsid w:val="00210012"/>
    <w:rsid w:val="0021043E"/>
    <w:rsid w:val="002118D0"/>
    <w:rsid w:val="00211BE7"/>
    <w:rsid w:val="00211E14"/>
    <w:rsid w:val="00212234"/>
    <w:rsid w:val="0021258D"/>
    <w:rsid w:val="00212BE4"/>
    <w:rsid w:val="00212C3E"/>
    <w:rsid w:val="00212E82"/>
    <w:rsid w:val="00212F59"/>
    <w:rsid w:val="00213E86"/>
    <w:rsid w:val="0021400A"/>
    <w:rsid w:val="0021479D"/>
    <w:rsid w:val="00214CBA"/>
    <w:rsid w:val="00215306"/>
    <w:rsid w:val="002154A5"/>
    <w:rsid w:val="0021614F"/>
    <w:rsid w:val="002162F7"/>
    <w:rsid w:val="00216512"/>
    <w:rsid w:val="00216655"/>
    <w:rsid w:val="00216B54"/>
    <w:rsid w:val="00216BB5"/>
    <w:rsid w:val="00216D49"/>
    <w:rsid w:val="002174B0"/>
    <w:rsid w:val="00217528"/>
    <w:rsid w:val="00217792"/>
    <w:rsid w:val="00217A64"/>
    <w:rsid w:val="00220DFE"/>
    <w:rsid w:val="00221568"/>
    <w:rsid w:val="00221EE1"/>
    <w:rsid w:val="00222BC3"/>
    <w:rsid w:val="00222C9B"/>
    <w:rsid w:val="002230CD"/>
    <w:rsid w:val="00224220"/>
    <w:rsid w:val="00224235"/>
    <w:rsid w:val="002242A2"/>
    <w:rsid w:val="00224A70"/>
    <w:rsid w:val="00224D19"/>
    <w:rsid w:val="0022505A"/>
    <w:rsid w:val="00226449"/>
    <w:rsid w:val="00226747"/>
    <w:rsid w:val="00226E78"/>
    <w:rsid w:val="00226F8A"/>
    <w:rsid w:val="00227326"/>
    <w:rsid w:val="00227D02"/>
    <w:rsid w:val="00227D31"/>
    <w:rsid w:val="0023050C"/>
    <w:rsid w:val="002308B7"/>
    <w:rsid w:val="00230FD1"/>
    <w:rsid w:val="002312A6"/>
    <w:rsid w:val="0023230C"/>
    <w:rsid w:val="00232A21"/>
    <w:rsid w:val="00232CB5"/>
    <w:rsid w:val="00233265"/>
    <w:rsid w:val="00233439"/>
    <w:rsid w:val="002338FD"/>
    <w:rsid w:val="002342D4"/>
    <w:rsid w:val="0023430C"/>
    <w:rsid w:val="002346E1"/>
    <w:rsid w:val="00234CA8"/>
    <w:rsid w:val="00234DE4"/>
    <w:rsid w:val="0023551F"/>
    <w:rsid w:val="00235760"/>
    <w:rsid w:val="00235B2B"/>
    <w:rsid w:val="00235E7F"/>
    <w:rsid w:val="00235E98"/>
    <w:rsid w:val="002361DC"/>
    <w:rsid w:val="00236391"/>
    <w:rsid w:val="00236AF5"/>
    <w:rsid w:val="00236FBA"/>
    <w:rsid w:val="00237267"/>
    <w:rsid w:val="00237539"/>
    <w:rsid w:val="0023774D"/>
    <w:rsid w:val="00240AA5"/>
    <w:rsid w:val="00240F8C"/>
    <w:rsid w:val="0024129E"/>
    <w:rsid w:val="0024191B"/>
    <w:rsid w:val="00241D8F"/>
    <w:rsid w:val="002420E9"/>
    <w:rsid w:val="0024290E"/>
    <w:rsid w:val="00242C11"/>
    <w:rsid w:val="00243658"/>
    <w:rsid w:val="00243678"/>
    <w:rsid w:val="00243EAB"/>
    <w:rsid w:val="00243F21"/>
    <w:rsid w:val="00243FAE"/>
    <w:rsid w:val="00243FCC"/>
    <w:rsid w:val="002440C7"/>
    <w:rsid w:val="00245664"/>
    <w:rsid w:val="002457FA"/>
    <w:rsid w:val="00245C2E"/>
    <w:rsid w:val="00246322"/>
    <w:rsid w:val="00246C53"/>
    <w:rsid w:val="00246D7F"/>
    <w:rsid w:val="0024751C"/>
    <w:rsid w:val="00247CD3"/>
    <w:rsid w:val="0025014B"/>
    <w:rsid w:val="002506C9"/>
    <w:rsid w:val="00250C0F"/>
    <w:rsid w:val="00250CF8"/>
    <w:rsid w:val="002510A5"/>
    <w:rsid w:val="00251201"/>
    <w:rsid w:val="0025124B"/>
    <w:rsid w:val="002512F8"/>
    <w:rsid w:val="002522F1"/>
    <w:rsid w:val="0025244B"/>
    <w:rsid w:val="002524AA"/>
    <w:rsid w:val="00252656"/>
    <w:rsid w:val="00252D74"/>
    <w:rsid w:val="0025304F"/>
    <w:rsid w:val="00253782"/>
    <w:rsid w:val="00253A2F"/>
    <w:rsid w:val="0025410D"/>
    <w:rsid w:val="00254357"/>
    <w:rsid w:val="0025483F"/>
    <w:rsid w:val="002551FD"/>
    <w:rsid w:val="0025578F"/>
    <w:rsid w:val="002557C0"/>
    <w:rsid w:val="00255C10"/>
    <w:rsid w:val="00257553"/>
    <w:rsid w:val="002575CC"/>
    <w:rsid w:val="00257613"/>
    <w:rsid w:val="002578C0"/>
    <w:rsid w:val="00257BC9"/>
    <w:rsid w:val="00257E74"/>
    <w:rsid w:val="002600E8"/>
    <w:rsid w:val="002601DD"/>
    <w:rsid w:val="00261108"/>
    <w:rsid w:val="00261981"/>
    <w:rsid w:val="00261C29"/>
    <w:rsid w:val="00261E0A"/>
    <w:rsid w:val="00261EF9"/>
    <w:rsid w:val="00262707"/>
    <w:rsid w:val="0026286A"/>
    <w:rsid w:val="00262E26"/>
    <w:rsid w:val="00263EC1"/>
    <w:rsid w:val="002640BD"/>
    <w:rsid w:val="00264AAD"/>
    <w:rsid w:val="00265DF1"/>
    <w:rsid w:val="00265F46"/>
    <w:rsid w:val="00266C5D"/>
    <w:rsid w:val="00266CDB"/>
    <w:rsid w:val="002679BE"/>
    <w:rsid w:val="00267A93"/>
    <w:rsid w:val="002705CE"/>
    <w:rsid w:val="00270919"/>
    <w:rsid w:val="00270CC7"/>
    <w:rsid w:val="00271ABE"/>
    <w:rsid w:val="00271F50"/>
    <w:rsid w:val="00272309"/>
    <w:rsid w:val="002738BA"/>
    <w:rsid w:val="00273D8B"/>
    <w:rsid w:val="0027417C"/>
    <w:rsid w:val="0027433A"/>
    <w:rsid w:val="002748BC"/>
    <w:rsid w:val="00274C24"/>
    <w:rsid w:val="002751EC"/>
    <w:rsid w:val="00275298"/>
    <w:rsid w:val="00275A01"/>
    <w:rsid w:val="00275A2C"/>
    <w:rsid w:val="002767A0"/>
    <w:rsid w:val="002769C2"/>
    <w:rsid w:val="00276FBD"/>
    <w:rsid w:val="00277252"/>
    <w:rsid w:val="00277771"/>
    <w:rsid w:val="00280067"/>
    <w:rsid w:val="0028030E"/>
    <w:rsid w:val="00280490"/>
    <w:rsid w:val="00280A95"/>
    <w:rsid w:val="002813BA"/>
    <w:rsid w:val="00281CAF"/>
    <w:rsid w:val="00281F08"/>
    <w:rsid w:val="00282351"/>
    <w:rsid w:val="002826E3"/>
    <w:rsid w:val="00282B2C"/>
    <w:rsid w:val="00283392"/>
    <w:rsid w:val="00283566"/>
    <w:rsid w:val="002837FC"/>
    <w:rsid w:val="0028437F"/>
    <w:rsid w:val="00284B38"/>
    <w:rsid w:val="00285167"/>
    <w:rsid w:val="0028548F"/>
    <w:rsid w:val="002863CC"/>
    <w:rsid w:val="002868C3"/>
    <w:rsid w:val="00286C5C"/>
    <w:rsid w:val="00286F18"/>
    <w:rsid w:val="00286F5A"/>
    <w:rsid w:val="0028756C"/>
    <w:rsid w:val="0028777E"/>
    <w:rsid w:val="00287CB1"/>
    <w:rsid w:val="00287D6E"/>
    <w:rsid w:val="00290517"/>
    <w:rsid w:val="00290558"/>
    <w:rsid w:val="00290C23"/>
    <w:rsid w:val="00290D7B"/>
    <w:rsid w:val="00291865"/>
    <w:rsid w:val="00291E9D"/>
    <w:rsid w:val="00291FB7"/>
    <w:rsid w:val="00292060"/>
    <w:rsid w:val="00292173"/>
    <w:rsid w:val="00292344"/>
    <w:rsid w:val="00292699"/>
    <w:rsid w:val="00292DB3"/>
    <w:rsid w:val="00293630"/>
    <w:rsid w:val="00293693"/>
    <w:rsid w:val="0029376F"/>
    <w:rsid w:val="00294DC9"/>
    <w:rsid w:val="00295FE2"/>
    <w:rsid w:val="0029664F"/>
    <w:rsid w:val="002966DB"/>
    <w:rsid w:val="00297002"/>
    <w:rsid w:val="00297951"/>
    <w:rsid w:val="002A0C76"/>
    <w:rsid w:val="002A1039"/>
    <w:rsid w:val="002A1823"/>
    <w:rsid w:val="002A1B5D"/>
    <w:rsid w:val="002A1C7F"/>
    <w:rsid w:val="002A1DDE"/>
    <w:rsid w:val="002A22B4"/>
    <w:rsid w:val="002A2F2D"/>
    <w:rsid w:val="002A31C7"/>
    <w:rsid w:val="002A3C30"/>
    <w:rsid w:val="002A3E40"/>
    <w:rsid w:val="002A459B"/>
    <w:rsid w:val="002A4A81"/>
    <w:rsid w:val="002A4FC7"/>
    <w:rsid w:val="002A59E1"/>
    <w:rsid w:val="002A626A"/>
    <w:rsid w:val="002A62E8"/>
    <w:rsid w:val="002A657A"/>
    <w:rsid w:val="002A6731"/>
    <w:rsid w:val="002A74EE"/>
    <w:rsid w:val="002A7822"/>
    <w:rsid w:val="002B0208"/>
    <w:rsid w:val="002B069B"/>
    <w:rsid w:val="002B06FB"/>
    <w:rsid w:val="002B092B"/>
    <w:rsid w:val="002B099B"/>
    <w:rsid w:val="002B2065"/>
    <w:rsid w:val="002B20A8"/>
    <w:rsid w:val="002B298D"/>
    <w:rsid w:val="002B2CA9"/>
    <w:rsid w:val="002B2EE1"/>
    <w:rsid w:val="002B33F9"/>
    <w:rsid w:val="002B35CF"/>
    <w:rsid w:val="002B3AFA"/>
    <w:rsid w:val="002B3FDE"/>
    <w:rsid w:val="002B41A9"/>
    <w:rsid w:val="002B41D2"/>
    <w:rsid w:val="002B4210"/>
    <w:rsid w:val="002B463C"/>
    <w:rsid w:val="002B56FF"/>
    <w:rsid w:val="002B5EF2"/>
    <w:rsid w:val="002B6D4D"/>
    <w:rsid w:val="002B74B6"/>
    <w:rsid w:val="002B7978"/>
    <w:rsid w:val="002B7B19"/>
    <w:rsid w:val="002B7DD1"/>
    <w:rsid w:val="002C091A"/>
    <w:rsid w:val="002C0C88"/>
    <w:rsid w:val="002C1455"/>
    <w:rsid w:val="002C192C"/>
    <w:rsid w:val="002C1D14"/>
    <w:rsid w:val="002C1DB6"/>
    <w:rsid w:val="002C231B"/>
    <w:rsid w:val="002C259D"/>
    <w:rsid w:val="002C2A7B"/>
    <w:rsid w:val="002C3E54"/>
    <w:rsid w:val="002C44D6"/>
    <w:rsid w:val="002C4983"/>
    <w:rsid w:val="002C4CE4"/>
    <w:rsid w:val="002C550F"/>
    <w:rsid w:val="002C65DA"/>
    <w:rsid w:val="002C6DB5"/>
    <w:rsid w:val="002C6F81"/>
    <w:rsid w:val="002C796D"/>
    <w:rsid w:val="002C79CD"/>
    <w:rsid w:val="002C7B78"/>
    <w:rsid w:val="002D09B6"/>
    <w:rsid w:val="002D0A04"/>
    <w:rsid w:val="002D1050"/>
    <w:rsid w:val="002D110A"/>
    <w:rsid w:val="002D124D"/>
    <w:rsid w:val="002D1478"/>
    <w:rsid w:val="002D1738"/>
    <w:rsid w:val="002D1A0A"/>
    <w:rsid w:val="002D1B0F"/>
    <w:rsid w:val="002D1C48"/>
    <w:rsid w:val="002D1DC2"/>
    <w:rsid w:val="002D2029"/>
    <w:rsid w:val="002D25ED"/>
    <w:rsid w:val="002D2CA0"/>
    <w:rsid w:val="002D2CD5"/>
    <w:rsid w:val="002D2D6A"/>
    <w:rsid w:val="002D330B"/>
    <w:rsid w:val="002D3596"/>
    <w:rsid w:val="002D3850"/>
    <w:rsid w:val="002D3CA6"/>
    <w:rsid w:val="002D3F55"/>
    <w:rsid w:val="002D40EC"/>
    <w:rsid w:val="002D456C"/>
    <w:rsid w:val="002D597F"/>
    <w:rsid w:val="002D5DAB"/>
    <w:rsid w:val="002D677E"/>
    <w:rsid w:val="002D68D0"/>
    <w:rsid w:val="002D77F4"/>
    <w:rsid w:val="002E0067"/>
    <w:rsid w:val="002E007C"/>
    <w:rsid w:val="002E00FC"/>
    <w:rsid w:val="002E02F9"/>
    <w:rsid w:val="002E0524"/>
    <w:rsid w:val="002E068E"/>
    <w:rsid w:val="002E06D5"/>
    <w:rsid w:val="002E0D07"/>
    <w:rsid w:val="002E1005"/>
    <w:rsid w:val="002E10C7"/>
    <w:rsid w:val="002E177F"/>
    <w:rsid w:val="002E1EE0"/>
    <w:rsid w:val="002E2DD2"/>
    <w:rsid w:val="002E3075"/>
    <w:rsid w:val="002E3C7A"/>
    <w:rsid w:val="002E4A2D"/>
    <w:rsid w:val="002E5050"/>
    <w:rsid w:val="002E50BF"/>
    <w:rsid w:val="002E52FF"/>
    <w:rsid w:val="002E63A6"/>
    <w:rsid w:val="002E68D4"/>
    <w:rsid w:val="002E6B8C"/>
    <w:rsid w:val="002E7AC6"/>
    <w:rsid w:val="002F0291"/>
    <w:rsid w:val="002F0440"/>
    <w:rsid w:val="002F04DA"/>
    <w:rsid w:val="002F0823"/>
    <w:rsid w:val="002F0956"/>
    <w:rsid w:val="002F1D81"/>
    <w:rsid w:val="002F22B8"/>
    <w:rsid w:val="002F26B0"/>
    <w:rsid w:val="002F35EF"/>
    <w:rsid w:val="002F35FE"/>
    <w:rsid w:val="002F37A9"/>
    <w:rsid w:val="002F3907"/>
    <w:rsid w:val="002F39B5"/>
    <w:rsid w:val="002F3FF6"/>
    <w:rsid w:val="002F4DAD"/>
    <w:rsid w:val="002F4E8D"/>
    <w:rsid w:val="002F4EF4"/>
    <w:rsid w:val="002F4FD5"/>
    <w:rsid w:val="002F5D31"/>
    <w:rsid w:val="002F61F9"/>
    <w:rsid w:val="002F698C"/>
    <w:rsid w:val="002F747C"/>
    <w:rsid w:val="002F79CA"/>
    <w:rsid w:val="0030087C"/>
    <w:rsid w:val="00300B5C"/>
    <w:rsid w:val="00300CA4"/>
    <w:rsid w:val="00300F33"/>
    <w:rsid w:val="003018A7"/>
    <w:rsid w:val="00301B31"/>
    <w:rsid w:val="003020B8"/>
    <w:rsid w:val="003023BE"/>
    <w:rsid w:val="0030253A"/>
    <w:rsid w:val="003025E5"/>
    <w:rsid w:val="003025F5"/>
    <w:rsid w:val="0030289E"/>
    <w:rsid w:val="00302953"/>
    <w:rsid w:val="00302DC6"/>
    <w:rsid w:val="00302E15"/>
    <w:rsid w:val="00302E54"/>
    <w:rsid w:val="003036CA"/>
    <w:rsid w:val="0030380B"/>
    <w:rsid w:val="00303F8D"/>
    <w:rsid w:val="003040BA"/>
    <w:rsid w:val="003043DB"/>
    <w:rsid w:val="0030442B"/>
    <w:rsid w:val="00304438"/>
    <w:rsid w:val="003047ED"/>
    <w:rsid w:val="00304E9B"/>
    <w:rsid w:val="00305082"/>
    <w:rsid w:val="00305641"/>
    <w:rsid w:val="00306070"/>
    <w:rsid w:val="00306087"/>
    <w:rsid w:val="00306A74"/>
    <w:rsid w:val="00306C4F"/>
    <w:rsid w:val="00307B9A"/>
    <w:rsid w:val="00307BC2"/>
    <w:rsid w:val="0031037A"/>
    <w:rsid w:val="00310831"/>
    <w:rsid w:val="00310FF9"/>
    <w:rsid w:val="00311016"/>
    <w:rsid w:val="0031105F"/>
    <w:rsid w:val="003111D2"/>
    <w:rsid w:val="00311428"/>
    <w:rsid w:val="00311577"/>
    <w:rsid w:val="00311DC8"/>
    <w:rsid w:val="003120BD"/>
    <w:rsid w:val="00312191"/>
    <w:rsid w:val="00312560"/>
    <w:rsid w:val="00312958"/>
    <w:rsid w:val="00312B21"/>
    <w:rsid w:val="00312C11"/>
    <w:rsid w:val="00312E9C"/>
    <w:rsid w:val="00312F72"/>
    <w:rsid w:val="00313046"/>
    <w:rsid w:val="0031305E"/>
    <w:rsid w:val="00313C58"/>
    <w:rsid w:val="00314140"/>
    <w:rsid w:val="0031459D"/>
    <w:rsid w:val="0031489D"/>
    <w:rsid w:val="0031527A"/>
    <w:rsid w:val="0031587E"/>
    <w:rsid w:val="003163F4"/>
    <w:rsid w:val="003165C0"/>
    <w:rsid w:val="003168C5"/>
    <w:rsid w:val="00317055"/>
    <w:rsid w:val="0031709D"/>
    <w:rsid w:val="0031755F"/>
    <w:rsid w:val="00317B6D"/>
    <w:rsid w:val="00317CCE"/>
    <w:rsid w:val="00317E00"/>
    <w:rsid w:val="00317EAA"/>
    <w:rsid w:val="0032017D"/>
    <w:rsid w:val="0032041B"/>
    <w:rsid w:val="003206C9"/>
    <w:rsid w:val="00320A77"/>
    <w:rsid w:val="0032101A"/>
    <w:rsid w:val="003211BA"/>
    <w:rsid w:val="00321493"/>
    <w:rsid w:val="00321601"/>
    <w:rsid w:val="00321B49"/>
    <w:rsid w:val="00321CE1"/>
    <w:rsid w:val="00321F22"/>
    <w:rsid w:val="00322099"/>
    <w:rsid w:val="00323262"/>
    <w:rsid w:val="003233CA"/>
    <w:rsid w:val="00323977"/>
    <w:rsid w:val="00323D78"/>
    <w:rsid w:val="003242E7"/>
    <w:rsid w:val="00324317"/>
    <w:rsid w:val="00324B0F"/>
    <w:rsid w:val="00324F88"/>
    <w:rsid w:val="003253AF"/>
    <w:rsid w:val="003255E1"/>
    <w:rsid w:val="00325EE2"/>
    <w:rsid w:val="00326470"/>
    <w:rsid w:val="00326B4D"/>
    <w:rsid w:val="0032705C"/>
    <w:rsid w:val="0032711F"/>
    <w:rsid w:val="0032728C"/>
    <w:rsid w:val="00327AC1"/>
    <w:rsid w:val="0033017A"/>
    <w:rsid w:val="00330623"/>
    <w:rsid w:val="00330635"/>
    <w:rsid w:val="0033075D"/>
    <w:rsid w:val="00330ABA"/>
    <w:rsid w:val="00330F50"/>
    <w:rsid w:val="00331072"/>
    <w:rsid w:val="00331321"/>
    <w:rsid w:val="00331378"/>
    <w:rsid w:val="00331AA3"/>
    <w:rsid w:val="00331BD3"/>
    <w:rsid w:val="00332343"/>
    <w:rsid w:val="0033262B"/>
    <w:rsid w:val="0033353C"/>
    <w:rsid w:val="00333C08"/>
    <w:rsid w:val="00333D83"/>
    <w:rsid w:val="00333FE4"/>
    <w:rsid w:val="003340C4"/>
    <w:rsid w:val="003344D6"/>
    <w:rsid w:val="003350C6"/>
    <w:rsid w:val="0033577F"/>
    <w:rsid w:val="00336A35"/>
    <w:rsid w:val="00337498"/>
    <w:rsid w:val="0033751E"/>
    <w:rsid w:val="00337691"/>
    <w:rsid w:val="00337CB3"/>
    <w:rsid w:val="00337EDC"/>
    <w:rsid w:val="0034008F"/>
    <w:rsid w:val="0034011E"/>
    <w:rsid w:val="003401D0"/>
    <w:rsid w:val="00340E56"/>
    <w:rsid w:val="00341209"/>
    <w:rsid w:val="003416F4"/>
    <w:rsid w:val="003416F8"/>
    <w:rsid w:val="00342124"/>
    <w:rsid w:val="00342348"/>
    <w:rsid w:val="003425F2"/>
    <w:rsid w:val="00342E9B"/>
    <w:rsid w:val="003430BC"/>
    <w:rsid w:val="00343210"/>
    <w:rsid w:val="00343385"/>
    <w:rsid w:val="0034347D"/>
    <w:rsid w:val="00343B77"/>
    <w:rsid w:val="00343E97"/>
    <w:rsid w:val="003440A4"/>
    <w:rsid w:val="00344493"/>
    <w:rsid w:val="00344A1C"/>
    <w:rsid w:val="0034501A"/>
    <w:rsid w:val="003452D6"/>
    <w:rsid w:val="00345966"/>
    <w:rsid w:val="00345B60"/>
    <w:rsid w:val="0034640A"/>
    <w:rsid w:val="00346AA5"/>
    <w:rsid w:val="00346CC3"/>
    <w:rsid w:val="003471D5"/>
    <w:rsid w:val="00347559"/>
    <w:rsid w:val="0035017E"/>
    <w:rsid w:val="00350855"/>
    <w:rsid w:val="0035090C"/>
    <w:rsid w:val="00350CF5"/>
    <w:rsid w:val="00351815"/>
    <w:rsid w:val="00351DAE"/>
    <w:rsid w:val="003521E5"/>
    <w:rsid w:val="0035247E"/>
    <w:rsid w:val="0035267A"/>
    <w:rsid w:val="003527E0"/>
    <w:rsid w:val="0035293B"/>
    <w:rsid w:val="00352CF7"/>
    <w:rsid w:val="0035327C"/>
    <w:rsid w:val="003535F2"/>
    <w:rsid w:val="003536F1"/>
    <w:rsid w:val="00353AEA"/>
    <w:rsid w:val="00353C7D"/>
    <w:rsid w:val="00354339"/>
    <w:rsid w:val="003549AC"/>
    <w:rsid w:val="00354A27"/>
    <w:rsid w:val="00354E3B"/>
    <w:rsid w:val="00355493"/>
    <w:rsid w:val="00355D1A"/>
    <w:rsid w:val="00356AE7"/>
    <w:rsid w:val="00356CA2"/>
    <w:rsid w:val="00356D39"/>
    <w:rsid w:val="00356D6E"/>
    <w:rsid w:val="00357133"/>
    <w:rsid w:val="0035760F"/>
    <w:rsid w:val="003579EE"/>
    <w:rsid w:val="00360262"/>
    <w:rsid w:val="0036053D"/>
    <w:rsid w:val="003605A6"/>
    <w:rsid w:val="00360B0E"/>
    <w:rsid w:val="003613C4"/>
    <w:rsid w:val="00361C50"/>
    <w:rsid w:val="00361D41"/>
    <w:rsid w:val="00361DF0"/>
    <w:rsid w:val="00362305"/>
    <w:rsid w:val="00362756"/>
    <w:rsid w:val="00362973"/>
    <w:rsid w:val="00362AC9"/>
    <w:rsid w:val="0036337A"/>
    <w:rsid w:val="003633FC"/>
    <w:rsid w:val="003635A9"/>
    <w:rsid w:val="0036363C"/>
    <w:rsid w:val="00364243"/>
    <w:rsid w:val="00364C39"/>
    <w:rsid w:val="00364D26"/>
    <w:rsid w:val="00364EF0"/>
    <w:rsid w:val="00365636"/>
    <w:rsid w:val="0036571A"/>
    <w:rsid w:val="00366032"/>
    <w:rsid w:val="00366B3E"/>
    <w:rsid w:val="00366E7E"/>
    <w:rsid w:val="00366F8F"/>
    <w:rsid w:val="00367D6E"/>
    <w:rsid w:val="00367DC9"/>
    <w:rsid w:val="00367E53"/>
    <w:rsid w:val="00367EB2"/>
    <w:rsid w:val="0036ABBC"/>
    <w:rsid w:val="00370033"/>
    <w:rsid w:val="00372013"/>
    <w:rsid w:val="0037243B"/>
    <w:rsid w:val="0037300C"/>
    <w:rsid w:val="0037387A"/>
    <w:rsid w:val="00373C92"/>
    <w:rsid w:val="0037408D"/>
    <w:rsid w:val="003744CB"/>
    <w:rsid w:val="00374602"/>
    <w:rsid w:val="00374899"/>
    <w:rsid w:val="00374987"/>
    <w:rsid w:val="0037521F"/>
    <w:rsid w:val="00377820"/>
    <w:rsid w:val="00377A75"/>
    <w:rsid w:val="0038041F"/>
    <w:rsid w:val="00380E41"/>
    <w:rsid w:val="00380FF5"/>
    <w:rsid w:val="0038143C"/>
    <w:rsid w:val="003815B9"/>
    <w:rsid w:val="003819FF"/>
    <w:rsid w:val="00382078"/>
    <w:rsid w:val="00382460"/>
    <w:rsid w:val="00382721"/>
    <w:rsid w:val="00382D79"/>
    <w:rsid w:val="0038356C"/>
    <w:rsid w:val="00383609"/>
    <w:rsid w:val="003838EA"/>
    <w:rsid w:val="00383D45"/>
    <w:rsid w:val="00383E93"/>
    <w:rsid w:val="00384DD2"/>
    <w:rsid w:val="00385903"/>
    <w:rsid w:val="00386126"/>
    <w:rsid w:val="00386691"/>
    <w:rsid w:val="00386756"/>
    <w:rsid w:val="00386890"/>
    <w:rsid w:val="00387034"/>
    <w:rsid w:val="00387B7D"/>
    <w:rsid w:val="00387FE0"/>
    <w:rsid w:val="003906EE"/>
    <w:rsid w:val="00390B1E"/>
    <w:rsid w:val="00390E81"/>
    <w:rsid w:val="00390F22"/>
    <w:rsid w:val="0039122F"/>
    <w:rsid w:val="00391CDF"/>
    <w:rsid w:val="0039237E"/>
    <w:rsid w:val="003925F9"/>
    <w:rsid w:val="00392610"/>
    <w:rsid w:val="00392999"/>
    <w:rsid w:val="00392A69"/>
    <w:rsid w:val="003930CA"/>
    <w:rsid w:val="00393497"/>
    <w:rsid w:val="00393611"/>
    <w:rsid w:val="00393C20"/>
    <w:rsid w:val="0039456F"/>
    <w:rsid w:val="00394645"/>
    <w:rsid w:val="00394914"/>
    <w:rsid w:val="00394938"/>
    <w:rsid w:val="00395110"/>
    <w:rsid w:val="0039576D"/>
    <w:rsid w:val="00395E86"/>
    <w:rsid w:val="00396238"/>
    <w:rsid w:val="0039633E"/>
    <w:rsid w:val="003970DF"/>
    <w:rsid w:val="003972EE"/>
    <w:rsid w:val="003973C9"/>
    <w:rsid w:val="00397495"/>
    <w:rsid w:val="00397944"/>
    <w:rsid w:val="00397AD2"/>
    <w:rsid w:val="003A0152"/>
    <w:rsid w:val="003A01CE"/>
    <w:rsid w:val="003A09E1"/>
    <w:rsid w:val="003A0B9A"/>
    <w:rsid w:val="003A0FE4"/>
    <w:rsid w:val="003A1274"/>
    <w:rsid w:val="003A12AB"/>
    <w:rsid w:val="003A1321"/>
    <w:rsid w:val="003A1D77"/>
    <w:rsid w:val="003A248F"/>
    <w:rsid w:val="003A2990"/>
    <w:rsid w:val="003A2A67"/>
    <w:rsid w:val="003A2C9B"/>
    <w:rsid w:val="003A2CC5"/>
    <w:rsid w:val="003A2D73"/>
    <w:rsid w:val="003A2E84"/>
    <w:rsid w:val="003A3AEC"/>
    <w:rsid w:val="003A3DF7"/>
    <w:rsid w:val="003A45F3"/>
    <w:rsid w:val="003A46DB"/>
    <w:rsid w:val="003A4A84"/>
    <w:rsid w:val="003A501F"/>
    <w:rsid w:val="003A503A"/>
    <w:rsid w:val="003A5163"/>
    <w:rsid w:val="003A561C"/>
    <w:rsid w:val="003A5625"/>
    <w:rsid w:val="003A57E5"/>
    <w:rsid w:val="003A5A19"/>
    <w:rsid w:val="003A5AAC"/>
    <w:rsid w:val="003A5D52"/>
    <w:rsid w:val="003A6018"/>
    <w:rsid w:val="003A6100"/>
    <w:rsid w:val="003A61D1"/>
    <w:rsid w:val="003A6426"/>
    <w:rsid w:val="003A650C"/>
    <w:rsid w:val="003A6C86"/>
    <w:rsid w:val="003A71EC"/>
    <w:rsid w:val="003A7627"/>
    <w:rsid w:val="003A779A"/>
    <w:rsid w:val="003A78BB"/>
    <w:rsid w:val="003A7D76"/>
    <w:rsid w:val="003B0581"/>
    <w:rsid w:val="003B1C01"/>
    <w:rsid w:val="003B1CE6"/>
    <w:rsid w:val="003B2596"/>
    <w:rsid w:val="003B2B11"/>
    <w:rsid w:val="003B2B87"/>
    <w:rsid w:val="003B2F21"/>
    <w:rsid w:val="003B328D"/>
    <w:rsid w:val="003B3EFD"/>
    <w:rsid w:val="003B40BD"/>
    <w:rsid w:val="003B4E03"/>
    <w:rsid w:val="003B5CBF"/>
    <w:rsid w:val="003B6277"/>
    <w:rsid w:val="003B7750"/>
    <w:rsid w:val="003B7785"/>
    <w:rsid w:val="003B795B"/>
    <w:rsid w:val="003B7E76"/>
    <w:rsid w:val="003C0310"/>
    <w:rsid w:val="003C12AA"/>
    <w:rsid w:val="003C12DD"/>
    <w:rsid w:val="003C1937"/>
    <w:rsid w:val="003C1AD4"/>
    <w:rsid w:val="003C2237"/>
    <w:rsid w:val="003C2794"/>
    <w:rsid w:val="003C3111"/>
    <w:rsid w:val="003C348E"/>
    <w:rsid w:val="003C39A9"/>
    <w:rsid w:val="003C3FFE"/>
    <w:rsid w:val="003C4456"/>
    <w:rsid w:val="003C4B4D"/>
    <w:rsid w:val="003C501C"/>
    <w:rsid w:val="003C545E"/>
    <w:rsid w:val="003C6457"/>
    <w:rsid w:val="003C67FC"/>
    <w:rsid w:val="003C6855"/>
    <w:rsid w:val="003C697F"/>
    <w:rsid w:val="003C6D9D"/>
    <w:rsid w:val="003C6DFB"/>
    <w:rsid w:val="003C7EB6"/>
    <w:rsid w:val="003D0670"/>
    <w:rsid w:val="003D094D"/>
    <w:rsid w:val="003D160F"/>
    <w:rsid w:val="003D186C"/>
    <w:rsid w:val="003D1892"/>
    <w:rsid w:val="003D2CAB"/>
    <w:rsid w:val="003D2D10"/>
    <w:rsid w:val="003D363F"/>
    <w:rsid w:val="003D407D"/>
    <w:rsid w:val="003D4800"/>
    <w:rsid w:val="003D5034"/>
    <w:rsid w:val="003D6662"/>
    <w:rsid w:val="003D6765"/>
    <w:rsid w:val="003D7673"/>
    <w:rsid w:val="003D7708"/>
    <w:rsid w:val="003E0788"/>
    <w:rsid w:val="003E134F"/>
    <w:rsid w:val="003E14E8"/>
    <w:rsid w:val="003E1B72"/>
    <w:rsid w:val="003E22B1"/>
    <w:rsid w:val="003E24BB"/>
    <w:rsid w:val="003E2D5A"/>
    <w:rsid w:val="003E32F4"/>
    <w:rsid w:val="003E3CFE"/>
    <w:rsid w:val="003E4C2A"/>
    <w:rsid w:val="003E5069"/>
    <w:rsid w:val="003E5265"/>
    <w:rsid w:val="003E5280"/>
    <w:rsid w:val="003E57B5"/>
    <w:rsid w:val="003E650A"/>
    <w:rsid w:val="003E657D"/>
    <w:rsid w:val="003E67F3"/>
    <w:rsid w:val="003E6E7B"/>
    <w:rsid w:val="003E72A6"/>
    <w:rsid w:val="003E79CD"/>
    <w:rsid w:val="003E7C8D"/>
    <w:rsid w:val="003F01FE"/>
    <w:rsid w:val="003F0E0C"/>
    <w:rsid w:val="003F192F"/>
    <w:rsid w:val="003F20D5"/>
    <w:rsid w:val="003F22AE"/>
    <w:rsid w:val="003F27B4"/>
    <w:rsid w:val="003F2940"/>
    <w:rsid w:val="003F30D0"/>
    <w:rsid w:val="003F32BF"/>
    <w:rsid w:val="003F3644"/>
    <w:rsid w:val="003F37CD"/>
    <w:rsid w:val="003F4745"/>
    <w:rsid w:val="003F4AED"/>
    <w:rsid w:val="003F4C3E"/>
    <w:rsid w:val="003F4C73"/>
    <w:rsid w:val="003F503D"/>
    <w:rsid w:val="003F5A23"/>
    <w:rsid w:val="003F5CD0"/>
    <w:rsid w:val="003F5E94"/>
    <w:rsid w:val="003F6F81"/>
    <w:rsid w:val="003F7054"/>
    <w:rsid w:val="003F79A0"/>
    <w:rsid w:val="00400678"/>
    <w:rsid w:val="00400CB8"/>
    <w:rsid w:val="00401064"/>
    <w:rsid w:val="00401BB9"/>
    <w:rsid w:val="00402323"/>
    <w:rsid w:val="0040237F"/>
    <w:rsid w:val="00402944"/>
    <w:rsid w:val="0040296B"/>
    <w:rsid w:val="004035D1"/>
    <w:rsid w:val="00403640"/>
    <w:rsid w:val="004038D3"/>
    <w:rsid w:val="00403BCE"/>
    <w:rsid w:val="00403D3F"/>
    <w:rsid w:val="00404367"/>
    <w:rsid w:val="00404BCB"/>
    <w:rsid w:val="00404CEE"/>
    <w:rsid w:val="00404DD4"/>
    <w:rsid w:val="004053DC"/>
    <w:rsid w:val="004057E5"/>
    <w:rsid w:val="004059C9"/>
    <w:rsid w:val="00405DC1"/>
    <w:rsid w:val="00406B27"/>
    <w:rsid w:val="00406DE7"/>
    <w:rsid w:val="00407967"/>
    <w:rsid w:val="004110A4"/>
    <w:rsid w:val="00411174"/>
    <w:rsid w:val="004112D6"/>
    <w:rsid w:val="00411468"/>
    <w:rsid w:val="004114B7"/>
    <w:rsid w:val="00411C85"/>
    <w:rsid w:val="00411D06"/>
    <w:rsid w:val="00412256"/>
    <w:rsid w:val="00412367"/>
    <w:rsid w:val="00412B01"/>
    <w:rsid w:val="00413A70"/>
    <w:rsid w:val="00413B59"/>
    <w:rsid w:val="00413FD2"/>
    <w:rsid w:val="00414E3D"/>
    <w:rsid w:val="00415006"/>
    <w:rsid w:val="004153E5"/>
    <w:rsid w:val="00415445"/>
    <w:rsid w:val="0041560E"/>
    <w:rsid w:val="00415743"/>
    <w:rsid w:val="004158BE"/>
    <w:rsid w:val="00415A40"/>
    <w:rsid w:val="004166C8"/>
    <w:rsid w:val="004168E4"/>
    <w:rsid w:val="00416E2C"/>
    <w:rsid w:val="00416F7F"/>
    <w:rsid w:val="00417592"/>
    <w:rsid w:val="004177BC"/>
    <w:rsid w:val="00417BD5"/>
    <w:rsid w:val="00420046"/>
    <w:rsid w:val="004206C2"/>
    <w:rsid w:val="00420B43"/>
    <w:rsid w:val="004210EE"/>
    <w:rsid w:val="0042128D"/>
    <w:rsid w:val="004216CC"/>
    <w:rsid w:val="00421829"/>
    <w:rsid w:val="00421FBA"/>
    <w:rsid w:val="00422212"/>
    <w:rsid w:val="004224F7"/>
    <w:rsid w:val="004236B9"/>
    <w:rsid w:val="00423E84"/>
    <w:rsid w:val="0042490F"/>
    <w:rsid w:val="0042575E"/>
    <w:rsid w:val="00425843"/>
    <w:rsid w:val="00425AFA"/>
    <w:rsid w:val="00425D0E"/>
    <w:rsid w:val="00425D6A"/>
    <w:rsid w:val="00426A4C"/>
    <w:rsid w:val="004270DA"/>
    <w:rsid w:val="00427392"/>
    <w:rsid w:val="00427C52"/>
    <w:rsid w:val="00427FE4"/>
    <w:rsid w:val="00430104"/>
    <w:rsid w:val="00430126"/>
    <w:rsid w:val="004301CD"/>
    <w:rsid w:val="004301F6"/>
    <w:rsid w:val="0043145C"/>
    <w:rsid w:val="00431E85"/>
    <w:rsid w:val="004322BC"/>
    <w:rsid w:val="0043245B"/>
    <w:rsid w:val="0043298E"/>
    <w:rsid w:val="00432E77"/>
    <w:rsid w:val="00432ED0"/>
    <w:rsid w:val="00433052"/>
    <w:rsid w:val="0043430F"/>
    <w:rsid w:val="004345F9"/>
    <w:rsid w:val="0043467F"/>
    <w:rsid w:val="00435107"/>
    <w:rsid w:val="0043588C"/>
    <w:rsid w:val="00435BD5"/>
    <w:rsid w:val="00435CD6"/>
    <w:rsid w:val="00437E91"/>
    <w:rsid w:val="0043FBBE"/>
    <w:rsid w:val="00440643"/>
    <w:rsid w:val="0044090C"/>
    <w:rsid w:val="00440A76"/>
    <w:rsid w:val="00441A53"/>
    <w:rsid w:val="004423D4"/>
    <w:rsid w:val="00442637"/>
    <w:rsid w:val="004426AA"/>
    <w:rsid w:val="00442805"/>
    <w:rsid w:val="0044290E"/>
    <w:rsid w:val="004429E5"/>
    <w:rsid w:val="00442CB4"/>
    <w:rsid w:val="004433DA"/>
    <w:rsid w:val="0044353C"/>
    <w:rsid w:val="0044372D"/>
    <w:rsid w:val="004449C9"/>
    <w:rsid w:val="00444E4E"/>
    <w:rsid w:val="0044534C"/>
    <w:rsid w:val="00445436"/>
    <w:rsid w:val="00446192"/>
    <w:rsid w:val="004468B1"/>
    <w:rsid w:val="00446B88"/>
    <w:rsid w:val="00446C17"/>
    <w:rsid w:val="004470B6"/>
    <w:rsid w:val="00447BAF"/>
    <w:rsid w:val="00447FE6"/>
    <w:rsid w:val="00450153"/>
    <w:rsid w:val="0045138F"/>
    <w:rsid w:val="004514A1"/>
    <w:rsid w:val="00451F91"/>
    <w:rsid w:val="0045247E"/>
    <w:rsid w:val="00452485"/>
    <w:rsid w:val="00452A3F"/>
    <w:rsid w:val="00452BA6"/>
    <w:rsid w:val="00452F9B"/>
    <w:rsid w:val="00453479"/>
    <w:rsid w:val="0045365B"/>
    <w:rsid w:val="00453D2F"/>
    <w:rsid w:val="00454203"/>
    <w:rsid w:val="0045438D"/>
    <w:rsid w:val="00454470"/>
    <w:rsid w:val="00454964"/>
    <w:rsid w:val="00454AFE"/>
    <w:rsid w:val="00454B9E"/>
    <w:rsid w:val="00454E23"/>
    <w:rsid w:val="00455C26"/>
    <w:rsid w:val="00456148"/>
    <w:rsid w:val="00456E6C"/>
    <w:rsid w:val="00457693"/>
    <w:rsid w:val="00457792"/>
    <w:rsid w:val="0045DDB2"/>
    <w:rsid w:val="00460566"/>
    <w:rsid w:val="004608D1"/>
    <w:rsid w:val="00460E82"/>
    <w:rsid w:val="00461632"/>
    <w:rsid w:val="00461ACB"/>
    <w:rsid w:val="004620BB"/>
    <w:rsid w:val="00462112"/>
    <w:rsid w:val="0046215A"/>
    <w:rsid w:val="004629C8"/>
    <w:rsid w:val="0046311A"/>
    <w:rsid w:val="004632C1"/>
    <w:rsid w:val="00463E32"/>
    <w:rsid w:val="00463E78"/>
    <w:rsid w:val="004643FA"/>
    <w:rsid w:val="00464F83"/>
    <w:rsid w:val="00465AE0"/>
    <w:rsid w:val="0046605B"/>
    <w:rsid w:val="00466179"/>
    <w:rsid w:val="004664CC"/>
    <w:rsid w:val="004665B9"/>
    <w:rsid w:val="004665F6"/>
    <w:rsid w:val="0046688A"/>
    <w:rsid w:val="004671B1"/>
    <w:rsid w:val="004673F9"/>
    <w:rsid w:val="00467936"/>
    <w:rsid w:val="00467E71"/>
    <w:rsid w:val="0046A9B2"/>
    <w:rsid w:val="004704AF"/>
    <w:rsid w:val="00470C13"/>
    <w:rsid w:val="00470D3D"/>
    <w:rsid w:val="00470E3E"/>
    <w:rsid w:val="004711BC"/>
    <w:rsid w:val="004716C5"/>
    <w:rsid w:val="00471ACE"/>
    <w:rsid w:val="00472175"/>
    <w:rsid w:val="004727C8"/>
    <w:rsid w:val="00472E62"/>
    <w:rsid w:val="00472EF0"/>
    <w:rsid w:val="004738D3"/>
    <w:rsid w:val="00473BA9"/>
    <w:rsid w:val="00473D54"/>
    <w:rsid w:val="00473E9D"/>
    <w:rsid w:val="00474111"/>
    <w:rsid w:val="00474BA2"/>
    <w:rsid w:val="004750A2"/>
    <w:rsid w:val="00475167"/>
    <w:rsid w:val="0047553A"/>
    <w:rsid w:val="00475B02"/>
    <w:rsid w:val="004762A6"/>
    <w:rsid w:val="004767D3"/>
    <w:rsid w:val="00476985"/>
    <w:rsid w:val="00476AE3"/>
    <w:rsid w:val="00476D0F"/>
    <w:rsid w:val="00477042"/>
    <w:rsid w:val="00477328"/>
    <w:rsid w:val="00480E66"/>
    <w:rsid w:val="0048190C"/>
    <w:rsid w:val="00482016"/>
    <w:rsid w:val="004831E0"/>
    <w:rsid w:val="0048367B"/>
    <w:rsid w:val="00483B1B"/>
    <w:rsid w:val="004846B5"/>
    <w:rsid w:val="00484774"/>
    <w:rsid w:val="00485484"/>
    <w:rsid w:val="00485B38"/>
    <w:rsid w:val="00485BCA"/>
    <w:rsid w:val="00486158"/>
    <w:rsid w:val="0048621A"/>
    <w:rsid w:val="00486723"/>
    <w:rsid w:val="004868F4"/>
    <w:rsid w:val="00486995"/>
    <w:rsid w:val="00486C96"/>
    <w:rsid w:val="00486D4E"/>
    <w:rsid w:val="00486DA5"/>
    <w:rsid w:val="00487E62"/>
    <w:rsid w:val="00490056"/>
    <w:rsid w:val="00490701"/>
    <w:rsid w:val="00490C5A"/>
    <w:rsid w:val="00491A05"/>
    <w:rsid w:val="00492112"/>
    <w:rsid w:val="00492623"/>
    <w:rsid w:val="00492746"/>
    <w:rsid w:val="0049294C"/>
    <w:rsid w:val="00492EB8"/>
    <w:rsid w:val="0049396E"/>
    <w:rsid w:val="00493D95"/>
    <w:rsid w:val="00494F39"/>
    <w:rsid w:val="004951C8"/>
    <w:rsid w:val="00495D2E"/>
    <w:rsid w:val="0049638D"/>
    <w:rsid w:val="004966EF"/>
    <w:rsid w:val="004968D5"/>
    <w:rsid w:val="00496945"/>
    <w:rsid w:val="00496AA0"/>
    <w:rsid w:val="00496D4C"/>
    <w:rsid w:val="0049719B"/>
    <w:rsid w:val="00497499"/>
    <w:rsid w:val="00497BA3"/>
    <w:rsid w:val="00497DC4"/>
    <w:rsid w:val="00497F94"/>
    <w:rsid w:val="004A00D2"/>
    <w:rsid w:val="004A0423"/>
    <w:rsid w:val="004A0735"/>
    <w:rsid w:val="004A156D"/>
    <w:rsid w:val="004A1A64"/>
    <w:rsid w:val="004A3BCD"/>
    <w:rsid w:val="004A3C5E"/>
    <w:rsid w:val="004A4779"/>
    <w:rsid w:val="004A50CB"/>
    <w:rsid w:val="004A5306"/>
    <w:rsid w:val="004A5711"/>
    <w:rsid w:val="004A587A"/>
    <w:rsid w:val="004A5CC9"/>
    <w:rsid w:val="004A67AE"/>
    <w:rsid w:val="004A6B5D"/>
    <w:rsid w:val="004A6E6A"/>
    <w:rsid w:val="004A7D0A"/>
    <w:rsid w:val="004B00AC"/>
    <w:rsid w:val="004B0A7E"/>
    <w:rsid w:val="004B1382"/>
    <w:rsid w:val="004B1AB2"/>
    <w:rsid w:val="004B25FD"/>
    <w:rsid w:val="004B282F"/>
    <w:rsid w:val="004B3663"/>
    <w:rsid w:val="004B3754"/>
    <w:rsid w:val="004B3D19"/>
    <w:rsid w:val="004B3E7A"/>
    <w:rsid w:val="004B4969"/>
    <w:rsid w:val="004B4B4D"/>
    <w:rsid w:val="004B50EC"/>
    <w:rsid w:val="004B5509"/>
    <w:rsid w:val="004B576B"/>
    <w:rsid w:val="004B596B"/>
    <w:rsid w:val="004B6B9D"/>
    <w:rsid w:val="004B6DBF"/>
    <w:rsid w:val="004B6E11"/>
    <w:rsid w:val="004B7253"/>
    <w:rsid w:val="004B7970"/>
    <w:rsid w:val="004B7EC2"/>
    <w:rsid w:val="004C0304"/>
    <w:rsid w:val="004C03E6"/>
    <w:rsid w:val="004C04E6"/>
    <w:rsid w:val="004C05ED"/>
    <w:rsid w:val="004C1B63"/>
    <w:rsid w:val="004C1F75"/>
    <w:rsid w:val="004C28C9"/>
    <w:rsid w:val="004C2AF3"/>
    <w:rsid w:val="004C2CEA"/>
    <w:rsid w:val="004C33AC"/>
    <w:rsid w:val="004C3697"/>
    <w:rsid w:val="004C38D7"/>
    <w:rsid w:val="004C3DBF"/>
    <w:rsid w:val="004C48D6"/>
    <w:rsid w:val="004C4AD0"/>
    <w:rsid w:val="004C4B44"/>
    <w:rsid w:val="004C4BA9"/>
    <w:rsid w:val="004C4D26"/>
    <w:rsid w:val="004C4DE7"/>
    <w:rsid w:val="004C4E9A"/>
    <w:rsid w:val="004C5043"/>
    <w:rsid w:val="004C575F"/>
    <w:rsid w:val="004C5874"/>
    <w:rsid w:val="004C5AA5"/>
    <w:rsid w:val="004C6D97"/>
    <w:rsid w:val="004C7190"/>
    <w:rsid w:val="004C770E"/>
    <w:rsid w:val="004D0107"/>
    <w:rsid w:val="004D044F"/>
    <w:rsid w:val="004D0764"/>
    <w:rsid w:val="004D1046"/>
    <w:rsid w:val="004D115A"/>
    <w:rsid w:val="004D1726"/>
    <w:rsid w:val="004D1743"/>
    <w:rsid w:val="004D1A61"/>
    <w:rsid w:val="004D1CD8"/>
    <w:rsid w:val="004D1FC1"/>
    <w:rsid w:val="004D2151"/>
    <w:rsid w:val="004D2362"/>
    <w:rsid w:val="004D2996"/>
    <w:rsid w:val="004D33F0"/>
    <w:rsid w:val="004D3A79"/>
    <w:rsid w:val="004D3DF1"/>
    <w:rsid w:val="004D5339"/>
    <w:rsid w:val="004D5579"/>
    <w:rsid w:val="004D58FF"/>
    <w:rsid w:val="004D5C33"/>
    <w:rsid w:val="004D6077"/>
    <w:rsid w:val="004D6134"/>
    <w:rsid w:val="004D6ACF"/>
    <w:rsid w:val="004D764C"/>
    <w:rsid w:val="004D7851"/>
    <w:rsid w:val="004E073A"/>
    <w:rsid w:val="004E091A"/>
    <w:rsid w:val="004E1043"/>
    <w:rsid w:val="004E2391"/>
    <w:rsid w:val="004E25D8"/>
    <w:rsid w:val="004E2B48"/>
    <w:rsid w:val="004E2DC5"/>
    <w:rsid w:val="004E2E03"/>
    <w:rsid w:val="004E30BB"/>
    <w:rsid w:val="004E3427"/>
    <w:rsid w:val="004E355A"/>
    <w:rsid w:val="004E35CE"/>
    <w:rsid w:val="004E385F"/>
    <w:rsid w:val="004E3A5E"/>
    <w:rsid w:val="004E41C1"/>
    <w:rsid w:val="004E48BE"/>
    <w:rsid w:val="004E551C"/>
    <w:rsid w:val="004E558C"/>
    <w:rsid w:val="004E59F4"/>
    <w:rsid w:val="004E5BE8"/>
    <w:rsid w:val="004E69EE"/>
    <w:rsid w:val="004E76D7"/>
    <w:rsid w:val="004E7862"/>
    <w:rsid w:val="004E7DF4"/>
    <w:rsid w:val="004E7FC0"/>
    <w:rsid w:val="004F0B28"/>
    <w:rsid w:val="004F0F9F"/>
    <w:rsid w:val="004F16A7"/>
    <w:rsid w:val="004F215F"/>
    <w:rsid w:val="004F261F"/>
    <w:rsid w:val="004F2C5A"/>
    <w:rsid w:val="004F2D5F"/>
    <w:rsid w:val="004F3321"/>
    <w:rsid w:val="004F3670"/>
    <w:rsid w:val="004F3972"/>
    <w:rsid w:val="004F3EC1"/>
    <w:rsid w:val="004F41E8"/>
    <w:rsid w:val="004F4D43"/>
    <w:rsid w:val="004F584C"/>
    <w:rsid w:val="004F6136"/>
    <w:rsid w:val="004F62AD"/>
    <w:rsid w:val="004F6568"/>
    <w:rsid w:val="004F6572"/>
    <w:rsid w:val="004F65B9"/>
    <w:rsid w:val="004F6646"/>
    <w:rsid w:val="004F77EA"/>
    <w:rsid w:val="004F79A6"/>
    <w:rsid w:val="004F7C58"/>
    <w:rsid w:val="005001D2"/>
    <w:rsid w:val="0050026B"/>
    <w:rsid w:val="00500692"/>
    <w:rsid w:val="00500FCB"/>
    <w:rsid w:val="00501105"/>
    <w:rsid w:val="005015CA"/>
    <w:rsid w:val="005026BD"/>
    <w:rsid w:val="00502B0A"/>
    <w:rsid w:val="00502DAF"/>
    <w:rsid w:val="00503A69"/>
    <w:rsid w:val="00503B4C"/>
    <w:rsid w:val="00503F67"/>
    <w:rsid w:val="00504308"/>
    <w:rsid w:val="00504A9C"/>
    <w:rsid w:val="00504DD5"/>
    <w:rsid w:val="00504DF8"/>
    <w:rsid w:val="00505010"/>
    <w:rsid w:val="005056D3"/>
    <w:rsid w:val="00505E2F"/>
    <w:rsid w:val="00505F88"/>
    <w:rsid w:val="0050634A"/>
    <w:rsid w:val="0050642C"/>
    <w:rsid w:val="00506617"/>
    <w:rsid w:val="005066FE"/>
    <w:rsid w:val="00506B16"/>
    <w:rsid w:val="00506D16"/>
    <w:rsid w:val="00506DA3"/>
    <w:rsid w:val="005072EE"/>
    <w:rsid w:val="00507857"/>
    <w:rsid w:val="00510342"/>
    <w:rsid w:val="005105B7"/>
    <w:rsid w:val="00510600"/>
    <w:rsid w:val="00510D36"/>
    <w:rsid w:val="005111C6"/>
    <w:rsid w:val="00511F57"/>
    <w:rsid w:val="0051236A"/>
    <w:rsid w:val="0051261D"/>
    <w:rsid w:val="005127A3"/>
    <w:rsid w:val="005129A3"/>
    <w:rsid w:val="00512F0B"/>
    <w:rsid w:val="00513DB9"/>
    <w:rsid w:val="00513FF4"/>
    <w:rsid w:val="00514448"/>
    <w:rsid w:val="00514936"/>
    <w:rsid w:val="00515280"/>
    <w:rsid w:val="00516048"/>
    <w:rsid w:val="005166F8"/>
    <w:rsid w:val="00516FFB"/>
    <w:rsid w:val="00517EC2"/>
    <w:rsid w:val="00520390"/>
    <w:rsid w:val="00520C0A"/>
    <w:rsid w:val="00520FC2"/>
    <w:rsid w:val="00521061"/>
    <w:rsid w:val="005212F0"/>
    <w:rsid w:val="00521448"/>
    <w:rsid w:val="00521471"/>
    <w:rsid w:val="005219CE"/>
    <w:rsid w:val="005225D2"/>
    <w:rsid w:val="00522F95"/>
    <w:rsid w:val="005231F1"/>
    <w:rsid w:val="00523EFA"/>
    <w:rsid w:val="005244B9"/>
    <w:rsid w:val="00524534"/>
    <w:rsid w:val="005246AD"/>
    <w:rsid w:val="00524790"/>
    <w:rsid w:val="00524DF4"/>
    <w:rsid w:val="00524F94"/>
    <w:rsid w:val="00524FA2"/>
    <w:rsid w:val="0052509C"/>
    <w:rsid w:val="00525594"/>
    <w:rsid w:val="00525972"/>
    <w:rsid w:val="00526603"/>
    <w:rsid w:val="00526AEA"/>
    <w:rsid w:val="00526C47"/>
    <w:rsid w:val="00527572"/>
    <w:rsid w:val="005275E4"/>
    <w:rsid w:val="00527C08"/>
    <w:rsid w:val="00527F54"/>
    <w:rsid w:val="005308AB"/>
    <w:rsid w:val="005311A4"/>
    <w:rsid w:val="005313D4"/>
    <w:rsid w:val="005314B1"/>
    <w:rsid w:val="00531D10"/>
    <w:rsid w:val="00531D40"/>
    <w:rsid w:val="0053223E"/>
    <w:rsid w:val="00532DC1"/>
    <w:rsid w:val="00532F64"/>
    <w:rsid w:val="00534334"/>
    <w:rsid w:val="00534BF5"/>
    <w:rsid w:val="00534CBA"/>
    <w:rsid w:val="00534FFA"/>
    <w:rsid w:val="00535E75"/>
    <w:rsid w:val="005362E3"/>
    <w:rsid w:val="00537DE9"/>
    <w:rsid w:val="00537EF8"/>
    <w:rsid w:val="0054031A"/>
    <w:rsid w:val="005404F6"/>
    <w:rsid w:val="00540956"/>
    <w:rsid w:val="00541216"/>
    <w:rsid w:val="0054157B"/>
    <w:rsid w:val="00541597"/>
    <w:rsid w:val="0054185D"/>
    <w:rsid w:val="005418B6"/>
    <w:rsid w:val="00541B0B"/>
    <w:rsid w:val="00541C72"/>
    <w:rsid w:val="00541D82"/>
    <w:rsid w:val="005422E8"/>
    <w:rsid w:val="005426A9"/>
    <w:rsid w:val="0054297F"/>
    <w:rsid w:val="00542AD8"/>
    <w:rsid w:val="00543839"/>
    <w:rsid w:val="00544125"/>
    <w:rsid w:val="00544289"/>
    <w:rsid w:val="005444CD"/>
    <w:rsid w:val="00544A60"/>
    <w:rsid w:val="00545590"/>
    <w:rsid w:val="00545B7B"/>
    <w:rsid w:val="00545BC4"/>
    <w:rsid w:val="00545CF3"/>
    <w:rsid w:val="00546487"/>
    <w:rsid w:val="005465A1"/>
    <w:rsid w:val="00546988"/>
    <w:rsid w:val="00546D23"/>
    <w:rsid w:val="00546FF8"/>
    <w:rsid w:val="0054788C"/>
    <w:rsid w:val="0054791A"/>
    <w:rsid w:val="00547937"/>
    <w:rsid w:val="00547CB9"/>
    <w:rsid w:val="00550308"/>
    <w:rsid w:val="005508A0"/>
    <w:rsid w:val="005509DA"/>
    <w:rsid w:val="0055157C"/>
    <w:rsid w:val="00551D1B"/>
    <w:rsid w:val="00551D37"/>
    <w:rsid w:val="00552528"/>
    <w:rsid w:val="0055269B"/>
    <w:rsid w:val="00552ADE"/>
    <w:rsid w:val="00552CAA"/>
    <w:rsid w:val="00552FB3"/>
    <w:rsid w:val="005532E6"/>
    <w:rsid w:val="00553762"/>
    <w:rsid w:val="00553E79"/>
    <w:rsid w:val="005542E7"/>
    <w:rsid w:val="00554A84"/>
    <w:rsid w:val="00554AC2"/>
    <w:rsid w:val="00554CD0"/>
    <w:rsid w:val="00555297"/>
    <w:rsid w:val="00555543"/>
    <w:rsid w:val="005560AB"/>
    <w:rsid w:val="00556335"/>
    <w:rsid w:val="005568E7"/>
    <w:rsid w:val="005576B0"/>
    <w:rsid w:val="0055774D"/>
    <w:rsid w:val="005579BD"/>
    <w:rsid w:val="00557AF5"/>
    <w:rsid w:val="00561E46"/>
    <w:rsid w:val="00561FEA"/>
    <w:rsid w:val="005621A6"/>
    <w:rsid w:val="00563713"/>
    <w:rsid w:val="00563F96"/>
    <w:rsid w:val="0056562B"/>
    <w:rsid w:val="00565910"/>
    <w:rsid w:val="00565DDC"/>
    <w:rsid w:val="00565E06"/>
    <w:rsid w:val="00566368"/>
    <w:rsid w:val="00566630"/>
    <w:rsid w:val="00570408"/>
    <w:rsid w:val="00570BFC"/>
    <w:rsid w:val="00570CDD"/>
    <w:rsid w:val="00571098"/>
    <w:rsid w:val="005713C0"/>
    <w:rsid w:val="005714D4"/>
    <w:rsid w:val="005717C6"/>
    <w:rsid w:val="0057221E"/>
    <w:rsid w:val="005729A2"/>
    <w:rsid w:val="00572C6F"/>
    <w:rsid w:val="005732B5"/>
    <w:rsid w:val="005735FD"/>
    <w:rsid w:val="00573A5A"/>
    <w:rsid w:val="00573B7D"/>
    <w:rsid w:val="00573C5D"/>
    <w:rsid w:val="00574A42"/>
    <w:rsid w:val="005754E9"/>
    <w:rsid w:val="00575994"/>
    <w:rsid w:val="00575D4D"/>
    <w:rsid w:val="00575F07"/>
    <w:rsid w:val="00576BBF"/>
    <w:rsid w:val="00576D33"/>
    <w:rsid w:val="005813A2"/>
    <w:rsid w:val="00582095"/>
    <w:rsid w:val="005822EB"/>
    <w:rsid w:val="00582687"/>
    <w:rsid w:val="00582E38"/>
    <w:rsid w:val="00582EC4"/>
    <w:rsid w:val="00583B73"/>
    <w:rsid w:val="00583C2E"/>
    <w:rsid w:val="0058405E"/>
    <w:rsid w:val="0058414C"/>
    <w:rsid w:val="00585CB7"/>
    <w:rsid w:val="00585E74"/>
    <w:rsid w:val="0058637F"/>
    <w:rsid w:val="0058681E"/>
    <w:rsid w:val="00587B3E"/>
    <w:rsid w:val="00587BB1"/>
    <w:rsid w:val="0059054B"/>
    <w:rsid w:val="00590B90"/>
    <w:rsid w:val="00590CC6"/>
    <w:rsid w:val="005911A3"/>
    <w:rsid w:val="005913D3"/>
    <w:rsid w:val="0059140D"/>
    <w:rsid w:val="00591EF3"/>
    <w:rsid w:val="00591F9C"/>
    <w:rsid w:val="005920E3"/>
    <w:rsid w:val="00592618"/>
    <w:rsid w:val="005930B6"/>
    <w:rsid w:val="00593182"/>
    <w:rsid w:val="005938D7"/>
    <w:rsid w:val="00593E39"/>
    <w:rsid w:val="00594143"/>
    <w:rsid w:val="00594569"/>
    <w:rsid w:val="005945AE"/>
    <w:rsid w:val="005945C9"/>
    <w:rsid w:val="00594643"/>
    <w:rsid w:val="005957BA"/>
    <w:rsid w:val="00595CCB"/>
    <w:rsid w:val="00595FBA"/>
    <w:rsid w:val="005966B9"/>
    <w:rsid w:val="00597249"/>
    <w:rsid w:val="0059735F"/>
    <w:rsid w:val="00597459"/>
    <w:rsid w:val="005A0212"/>
    <w:rsid w:val="005A07C2"/>
    <w:rsid w:val="005A097F"/>
    <w:rsid w:val="005A0A8C"/>
    <w:rsid w:val="005A0FF7"/>
    <w:rsid w:val="005A1436"/>
    <w:rsid w:val="005A1EC1"/>
    <w:rsid w:val="005A2076"/>
    <w:rsid w:val="005A2774"/>
    <w:rsid w:val="005A2DAB"/>
    <w:rsid w:val="005A2DDA"/>
    <w:rsid w:val="005A3163"/>
    <w:rsid w:val="005A32AE"/>
    <w:rsid w:val="005A3650"/>
    <w:rsid w:val="005A3719"/>
    <w:rsid w:val="005A4414"/>
    <w:rsid w:val="005A4FD4"/>
    <w:rsid w:val="005A536B"/>
    <w:rsid w:val="005A53E6"/>
    <w:rsid w:val="005A540D"/>
    <w:rsid w:val="005A59AB"/>
    <w:rsid w:val="005A5D41"/>
    <w:rsid w:val="005A5D77"/>
    <w:rsid w:val="005A5E24"/>
    <w:rsid w:val="005A61C8"/>
    <w:rsid w:val="005A6941"/>
    <w:rsid w:val="005A6B21"/>
    <w:rsid w:val="005A78D8"/>
    <w:rsid w:val="005A7BC0"/>
    <w:rsid w:val="005A7CB8"/>
    <w:rsid w:val="005B052C"/>
    <w:rsid w:val="005B0587"/>
    <w:rsid w:val="005B08DD"/>
    <w:rsid w:val="005B0A2E"/>
    <w:rsid w:val="005B0E4E"/>
    <w:rsid w:val="005B1ABB"/>
    <w:rsid w:val="005B1B34"/>
    <w:rsid w:val="005B1ED9"/>
    <w:rsid w:val="005B2F17"/>
    <w:rsid w:val="005B357A"/>
    <w:rsid w:val="005B39D3"/>
    <w:rsid w:val="005B3E1B"/>
    <w:rsid w:val="005B3E98"/>
    <w:rsid w:val="005B41F6"/>
    <w:rsid w:val="005B44B9"/>
    <w:rsid w:val="005B482A"/>
    <w:rsid w:val="005B4B9C"/>
    <w:rsid w:val="005B5324"/>
    <w:rsid w:val="005B5E73"/>
    <w:rsid w:val="005B5F63"/>
    <w:rsid w:val="005B5F7F"/>
    <w:rsid w:val="005B62DE"/>
    <w:rsid w:val="005B653C"/>
    <w:rsid w:val="005B6A5D"/>
    <w:rsid w:val="005B6FF8"/>
    <w:rsid w:val="005B79BF"/>
    <w:rsid w:val="005B7AB5"/>
    <w:rsid w:val="005B7AC2"/>
    <w:rsid w:val="005B7C62"/>
    <w:rsid w:val="005C00E2"/>
    <w:rsid w:val="005C024B"/>
    <w:rsid w:val="005C026C"/>
    <w:rsid w:val="005C0DD4"/>
    <w:rsid w:val="005C1846"/>
    <w:rsid w:val="005C1DFA"/>
    <w:rsid w:val="005C21FE"/>
    <w:rsid w:val="005C220E"/>
    <w:rsid w:val="005C277E"/>
    <w:rsid w:val="005C2CD0"/>
    <w:rsid w:val="005C2F14"/>
    <w:rsid w:val="005C3501"/>
    <w:rsid w:val="005C3518"/>
    <w:rsid w:val="005C3566"/>
    <w:rsid w:val="005C3684"/>
    <w:rsid w:val="005C385B"/>
    <w:rsid w:val="005C38FE"/>
    <w:rsid w:val="005C3BDF"/>
    <w:rsid w:val="005C44C6"/>
    <w:rsid w:val="005C4709"/>
    <w:rsid w:val="005C4FE2"/>
    <w:rsid w:val="005C54A9"/>
    <w:rsid w:val="005C607F"/>
    <w:rsid w:val="005C68CC"/>
    <w:rsid w:val="005C6DAE"/>
    <w:rsid w:val="005C6F1B"/>
    <w:rsid w:val="005C7265"/>
    <w:rsid w:val="005C73A9"/>
    <w:rsid w:val="005C740C"/>
    <w:rsid w:val="005C7715"/>
    <w:rsid w:val="005C77A7"/>
    <w:rsid w:val="005C7AAC"/>
    <w:rsid w:val="005CADA3"/>
    <w:rsid w:val="005D0539"/>
    <w:rsid w:val="005D0EDA"/>
    <w:rsid w:val="005D1955"/>
    <w:rsid w:val="005D1E9E"/>
    <w:rsid w:val="005D3003"/>
    <w:rsid w:val="005D30B7"/>
    <w:rsid w:val="005D3145"/>
    <w:rsid w:val="005D361C"/>
    <w:rsid w:val="005D3937"/>
    <w:rsid w:val="005D3BA9"/>
    <w:rsid w:val="005D3D26"/>
    <w:rsid w:val="005D448C"/>
    <w:rsid w:val="005D45F4"/>
    <w:rsid w:val="005D4C71"/>
    <w:rsid w:val="005D4E6C"/>
    <w:rsid w:val="005D5246"/>
    <w:rsid w:val="005D5A75"/>
    <w:rsid w:val="005D5A8E"/>
    <w:rsid w:val="005D5C73"/>
    <w:rsid w:val="005D68E1"/>
    <w:rsid w:val="005D69F8"/>
    <w:rsid w:val="005D6B36"/>
    <w:rsid w:val="005D6BCA"/>
    <w:rsid w:val="005D6CC1"/>
    <w:rsid w:val="005D6E4E"/>
    <w:rsid w:val="005D751A"/>
    <w:rsid w:val="005D7728"/>
    <w:rsid w:val="005D7864"/>
    <w:rsid w:val="005D7FB3"/>
    <w:rsid w:val="005E0509"/>
    <w:rsid w:val="005E052F"/>
    <w:rsid w:val="005E0E78"/>
    <w:rsid w:val="005E1218"/>
    <w:rsid w:val="005E127D"/>
    <w:rsid w:val="005E1691"/>
    <w:rsid w:val="005E18F8"/>
    <w:rsid w:val="005E1D47"/>
    <w:rsid w:val="005E1D74"/>
    <w:rsid w:val="005E1DCA"/>
    <w:rsid w:val="005E1F02"/>
    <w:rsid w:val="005E234A"/>
    <w:rsid w:val="005E2867"/>
    <w:rsid w:val="005E28D6"/>
    <w:rsid w:val="005E2ECD"/>
    <w:rsid w:val="005E2EE3"/>
    <w:rsid w:val="005E39B7"/>
    <w:rsid w:val="005E417B"/>
    <w:rsid w:val="005E4750"/>
    <w:rsid w:val="005E4B0E"/>
    <w:rsid w:val="005E4B74"/>
    <w:rsid w:val="005E4CB7"/>
    <w:rsid w:val="005E4D66"/>
    <w:rsid w:val="005E4DF0"/>
    <w:rsid w:val="005E610F"/>
    <w:rsid w:val="005E6835"/>
    <w:rsid w:val="005E6C54"/>
    <w:rsid w:val="005E6DCE"/>
    <w:rsid w:val="005E7339"/>
    <w:rsid w:val="005E74D3"/>
    <w:rsid w:val="005E7BB1"/>
    <w:rsid w:val="005E7ED7"/>
    <w:rsid w:val="005F018A"/>
    <w:rsid w:val="005F0830"/>
    <w:rsid w:val="005F0EC8"/>
    <w:rsid w:val="005F14F7"/>
    <w:rsid w:val="005F1A06"/>
    <w:rsid w:val="005F1FA0"/>
    <w:rsid w:val="005F2898"/>
    <w:rsid w:val="005F28AD"/>
    <w:rsid w:val="005F29D8"/>
    <w:rsid w:val="005F2D29"/>
    <w:rsid w:val="005F39A4"/>
    <w:rsid w:val="005F3E47"/>
    <w:rsid w:val="005F446E"/>
    <w:rsid w:val="005F44D0"/>
    <w:rsid w:val="005F4C15"/>
    <w:rsid w:val="005F4E14"/>
    <w:rsid w:val="005F4E82"/>
    <w:rsid w:val="005F5014"/>
    <w:rsid w:val="005F5B7F"/>
    <w:rsid w:val="005F5D50"/>
    <w:rsid w:val="005F5DD3"/>
    <w:rsid w:val="005F6220"/>
    <w:rsid w:val="005F7423"/>
    <w:rsid w:val="005F7B2B"/>
    <w:rsid w:val="005F7B40"/>
    <w:rsid w:val="006001B2"/>
    <w:rsid w:val="00600DDE"/>
    <w:rsid w:val="00601049"/>
    <w:rsid w:val="006012DC"/>
    <w:rsid w:val="00601458"/>
    <w:rsid w:val="006016B8"/>
    <w:rsid w:val="00601ACB"/>
    <w:rsid w:val="00602185"/>
    <w:rsid w:val="00602397"/>
    <w:rsid w:val="00602862"/>
    <w:rsid w:val="00602A3B"/>
    <w:rsid w:val="00602AAA"/>
    <w:rsid w:val="00602FE1"/>
    <w:rsid w:val="0060355C"/>
    <w:rsid w:val="00604429"/>
    <w:rsid w:val="006048F5"/>
    <w:rsid w:val="00604EB5"/>
    <w:rsid w:val="0060506F"/>
    <w:rsid w:val="0060514D"/>
    <w:rsid w:val="0060544A"/>
    <w:rsid w:val="006059AB"/>
    <w:rsid w:val="006060B3"/>
    <w:rsid w:val="006060E9"/>
    <w:rsid w:val="006061E7"/>
    <w:rsid w:val="00606409"/>
    <w:rsid w:val="006067A6"/>
    <w:rsid w:val="006067F7"/>
    <w:rsid w:val="00606938"/>
    <w:rsid w:val="00606BC6"/>
    <w:rsid w:val="00607567"/>
    <w:rsid w:val="006079DE"/>
    <w:rsid w:val="00607CF9"/>
    <w:rsid w:val="00607FD6"/>
    <w:rsid w:val="00610607"/>
    <w:rsid w:val="00611161"/>
    <w:rsid w:val="00611163"/>
    <w:rsid w:val="006111DE"/>
    <w:rsid w:val="00611724"/>
    <w:rsid w:val="00611D70"/>
    <w:rsid w:val="006126B1"/>
    <w:rsid w:val="00612754"/>
    <w:rsid w:val="0061276B"/>
    <w:rsid w:val="00613172"/>
    <w:rsid w:val="00613440"/>
    <w:rsid w:val="00613827"/>
    <w:rsid w:val="00613C49"/>
    <w:rsid w:val="0061409E"/>
    <w:rsid w:val="0061494E"/>
    <w:rsid w:val="00614D7D"/>
    <w:rsid w:val="006154E5"/>
    <w:rsid w:val="00615A7D"/>
    <w:rsid w:val="00616005"/>
    <w:rsid w:val="00616AC7"/>
    <w:rsid w:val="00616CC3"/>
    <w:rsid w:val="00616D0F"/>
    <w:rsid w:val="00617563"/>
    <w:rsid w:val="006177F7"/>
    <w:rsid w:val="00620075"/>
    <w:rsid w:val="00620718"/>
    <w:rsid w:val="0062081A"/>
    <w:rsid w:val="00620CEC"/>
    <w:rsid w:val="00621E45"/>
    <w:rsid w:val="006220D6"/>
    <w:rsid w:val="00622221"/>
    <w:rsid w:val="00622CA3"/>
    <w:rsid w:val="00622CDF"/>
    <w:rsid w:val="00622E7B"/>
    <w:rsid w:val="00622F62"/>
    <w:rsid w:val="00623217"/>
    <w:rsid w:val="00623CA4"/>
    <w:rsid w:val="00624579"/>
    <w:rsid w:val="00626904"/>
    <w:rsid w:val="00626C15"/>
    <w:rsid w:val="00626CB7"/>
    <w:rsid w:val="00627192"/>
    <w:rsid w:val="00627281"/>
    <w:rsid w:val="0063049A"/>
    <w:rsid w:val="00630904"/>
    <w:rsid w:val="00631563"/>
    <w:rsid w:val="006316C0"/>
    <w:rsid w:val="006319E7"/>
    <w:rsid w:val="00631A04"/>
    <w:rsid w:val="00631C32"/>
    <w:rsid w:val="00632772"/>
    <w:rsid w:val="00632C90"/>
    <w:rsid w:val="00632C9F"/>
    <w:rsid w:val="00633005"/>
    <w:rsid w:val="006331B3"/>
    <w:rsid w:val="0063354B"/>
    <w:rsid w:val="006335D3"/>
    <w:rsid w:val="00633939"/>
    <w:rsid w:val="006343AB"/>
    <w:rsid w:val="00634DA9"/>
    <w:rsid w:val="00635BFA"/>
    <w:rsid w:val="00635F5D"/>
    <w:rsid w:val="006365C1"/>
    <w:rsid w:val="006368C4"/>
    <w:rsid w:val="00636DFC"/>
    <w:rsid w:val="00637876"/>
    <w:rsid w:val="006378A7"/>
    <w:rsid w:val="00640534"/>
    <w:rsid w:val="006409F2"/>
    <w:rsid w:val="00641075"/>
    <w:rsid w:val="006413FC"/>
    <w:rsid w:val="006416C3"/>
    <w:rsid w:val="00641861"/>
    <w:rsid w:val="0064191A"/>
    <w:rsid w:val="00641FE6"/>
    <w:rsid w:val="00642AE6"/>
    <w:rsid w:val="00643038"/>
    <w:rsid w:val="00643722"/>
    <w:rsid w:val="006437EE"/>
    <w:rsid w:val="00643BDD"/>
    <w:rsid w:val="00643CF7"/>
    <w:rsid w:val="00644005"/>
    <w:rsid w:val="00644191"/>
    <w:rsid w:val="00645469"/>
    <w:rsid w:val="006455EE"/>
    <w:rsid w:val="00645604"/>
    <w:rsid w:val="00645B9F"/>
    <w:rsid w:val="00650830"/>
    <w:rsid w:val="00650994"/>
    <w:rsid w:val="006512C5"/>
    <w:rsid w:val="00651463"/>
    <w:rsid w:val="006525B5"/>
    <w:rsid w:val="0065336A"/>
    <w:rsid w:val="006533D9"/>
    <w:rsid w:val="006534C3"/>
    <w:rsid w:val="0065372E"/>
    <w:rsid w:val="00653F2B"/>
    <w:rsid w:val="006544D2"/>
    <w:rsid w:val="006545A0"/>
    <w:rsid w:val="00654AF5"/>
    <w:rsid w:val="00655186"/>
    <w:rsid w:val="00655656"/>
    <w:rsid w:val="00655983"/>
    <w:rsid w:val="00655FD3"/>
    <w:rsid w:val="00656DA7"/>
    <w:rsid w:val="00657329"/>
    <w:rsid w:val="006574AA"/>
    <w:rsid w:val="00657AC1"/>
    <w:rsid w:val="00657C90"/>
    <w:rsid w:val="00657E8B"/>
    <w:rsid w:val="006608CC"/>
    <w:rsid w:val="006609F6"/>
    <w:rsid w:val="00660E04"/>
    <w:rsid w:val="00660F03"/>
    <w:rsid w:val="00661917"/>
    <w:rsid w:val="00661F97"/>
    <w:rsid w:val="00662E74"/>
    <w:rsid w:val="006631A4"/>
    <w:rsid w:val="00663636"/>
    <w:rsid w:val="00663780"/>
    <w:rsid w:val="00663891"/>
    <w:rsid w:val="00663D14"/>
    <w:rsid w:val="00663F3E"/>
    <w:rsid w:val="0066400C"/>
    <w:rsid w:val="00664075"/>
    <w:rsid w:val="0066477A"/>
    <w:rsid w:val="0066485C"/>
    <w:rsid w:val="00664A8C"/>
    <w:rsid w:val="00664CAF"/>
    <w:rsid w:val="00664E33"/>
    <w:rsid w:val="00665376"/>
    <w:rsid w:val="00665469"/>
    <w:rsid w:val="006656A3"/>
    <w:rsid w:val="00666557"/>
    <w:rsid w:val="00666BF1"/>
    <w:rsid w:val="00666D61"/>
    <w:rsid w:val="0066712E"/>
    <w:rsid w:val="006674A9"/>
    <w:rsid w:val="00667830"/>
    <w:rsid w:val="00667DEB"/>
    <w:rsid w:val="006700D4"/>
    <w:rsid w:val="00670883"/>
    <w:rsid w:val="00670E01"/>
    <w:rsid w:val="00671B1E"/>
    <w:rsid w:val="00671B51"/>
    <w:rsid w:val="00672AA3"/>
    <w:rsid w:val="00672B64"/>
    <w:rsid w:val="0067372E"/>
    <w:rsid w:val="006742B0"/>
    <w:rsid w:val="006744C1"/>
    <w:rsid w:val="00674BEE"/>
    <w:rsid w:val="00674C68"/>
    <w:rsid w:val="00674FF2"/>
    <w:rsid w:val="00675254"/>
    <w:rsid w:val="006755FF"/>
    <w:rsid w:val="0067576F"/>
    <w:rsid w:val="00675FD7"/>
    <w:rsid w:val="006774CD"/>
    <w:rsid w:val="006777A0"/>
    <w:rsid w:val="00677E1D"/>
    <w:rsid w:val="006801AF"/>
    <w:rsid w:val="00680683"/>
    <w:rsid w:val="00680C51"/>
    <w:rsid w:val="006816BB"/>
    <w:rsid w:val="0068183B"/>
    <w:rsid w:val="00681AF3"/>
    <w:rsid w:val="00681B77"/>
    <w:rsid w:val="0068225B"/>
    <w:rsid w:val="0068226A"/>
    <w:rsid w:val="006822DC"/>
    <w:rsid w:val="006825F7"/>
    <w:rsid w:val="00682EDC"/>
    <w:rsid w:val="00683032"/>
    <w:rsid w:val="00683098"/>
    <w:rsid w:val="00683840"/>
    <w:rsid w:val="006842CC"/>
    <w:rsid w:val="0068487C"/>
    <w:rsid w:val="00685B05"/>
    <w:rsid w:val="00685CF8"/>
    <w:rsid w:val="006871E5"/>
    <w:rsid w:val="0068744D"/>
    <w:rsid w:val="006876AA"/>
    <w:rsid w:val="006878E4"/>
    <w:rsid w:val="0069019B"/>
    <w:rsid w:val="00690347"/>
    <w:rsid w:val="0069067F"/>
    <w:rsid w:val="0069069B"/>
    <w:rsid w:val="00691456"/>
    <w:rsid w:val="0069161E"/>
    <w:rsid w:val="006919FF"/>
    <w:rsid w:val="00691ADA"/>
    <w:rsid w:val="00691D5F"/>
    <w:rsid w:val="006921A5"/>
    <w:rsid w:val="0069268E"/>
    <w:rsid w:val="00692A53"/>
    <w:rsid w:val="00692AF1"/>
    <w:rsid w:val="00692B40"/>
    <w:rsid w:val="00692CDF"/>
    <w:rsid w:val="00693012"/>
    <w:rsid w:val="00693BC1"/>
    <w:rsid w:val="00693DA8"/>
    <w:rsid w:val="00694160"/>
    <w:rsid w:val="00694939"/>
    <w:rsid w:val="00694DD9"/>
    <w:rsid w:val="006953BB"/>
    <w:rsid w:val="006958DE"/>
    <w:rsid w:val="00695938"/>
    <w:rsid w:val="006959CA"/>
    <w:rsid w:val="006959F4"/>
    <w:rsid w:val="00696549"/>
    <w:rsid w:val="00696A35"/>
    <w:rsid w:val="00696A42"/>
    <w:rsid w:val="006976F4"/>
    <w:rsid w:val="00697BC2"/>
    <w:rsid w:val="00697BEF"/>
    <w:rsid w:val="006A0084"/>
    <w:rsid w:val="006A00B8"/>
    <w:rsid w:val="006A012E"/>
    <w:rsid w:val="006A0D98"/>
    <w:rsid w:val="006A1617"/>
    <w:rsid w:val="006A1859"/>
    <w:rsid w:val="006A1BC4"/>
    <w:rsid w:val="006A1DB7"/>
    <w:rsid w:val="006A20A9"/>
    <w:rsid w:val="006A2404"/>
    <w:rsid w:val="006A3310"/>
    <w:rsid w:val="006A3E44"/>
    <w:rsid w:val="006A3FDA"/>
    <w:rsid w:val="006A4499"/>
    <w:rsid w:val="006A453A"/>
    <w:rsid w:val="006A4800"/>
    <w:rsid w:val="006A4862"/>
    <w:rsid w:val="006A50B7"/>
    <w:rsid w:val="006A5380"/>
    <w:rsid w:val="006A5637"/>
    <w:rsid w:val="006A64CB"/>
    <w:rsid w:val="006A70A6"/>
    <w:rsid w:val="006A7289"/>
    <w:rsid w:val="006B01AF"/>
    <w:rsid w:val="006B05D4"/>
    <w:rsid w:val="006B05EC"/>
    <w:rsid w:val="006B08E1"/>
    <w:rsid w:val="006B0CE5"/>
    <w:rsid w:val="006B0F52"/>
    <w:rsid w:val="006B1305"/>
    <w:rsid w:val="006B1651"/>
    <w:rsid w:val="006B19A0"/>
    <w:rsid w:val="006B1A1B"/>
    <w:rsid w:val="006B1C6A"/>
    <w:rsid w:val="006B2183"/>
    <w:rsid w:val="006B28D1"/>
    <w:rsid w:val="006B2A3E"/>
    <w:rsid w:val="006B2F62"/>
    <w:rsid w:val="006B3187"/>
    <w:rsid w:val="006B3434"/>
    <w:rsid w:val="006B357D"/>
    <w:rsid w:val="006B3BB5"/>
    <w:rsid w:val="006B4F1E"/>
    <w:rsid w:val="006B580E"/>
    <w:rsid w:val="006B5A03"/>
    <w:rsid w:val="006B5D3D"/>
    <w:rsid w:val="006B5DC6"/>
    <w:rsid w:val="006B6232"/>
    <w:rsid w:val="006B63BF"/>
    <w:rsid w:val="006B65F6"/>
    <w:rsid w:val="006B6631"/>
    <w:rsid w:val="006B69F6"/>
    <w:rsid w:val="006B6A88"/>
    <w:rsid w:val="006B6E65"/>
    <w:rsid w:val="006B707A"/>
    <w:rsid w:val="006B7332"/>
    <w:rsid w:val="006C061A"/>
    <w:rsid w:val="006C0F6E"/>
    <w:rsid w:val="006C13E0"/>
    <w:rsid w:val="006C1A38"/>
    <w:rsid w:val="006C1A86"/>
    <w:rsid w:val="006C27A5"/>
    <w:rsid w:val="006C2C9E"/>
    <w:rsid w:val="006C365F"/>
    <w:rsid w:val="006C37E3"/>
    <w:rsid w:val="006C3993"/>
    <w:rsid w:val="006C3C78"/>
    <w:rsid w:val="006C3D43"/>
    <w:rsid w:val="006C40C6"/>
    <w:rsid w:val="006C4126"/>
    <w:rsid w:val="006C4AEC"/>
    <w:rsid w:val="006C4D32"/>
    <w:rsid w:val="006C4ECA"/>
    <w:rsid w:val="006C5265"/>
    <w:rsid w:val="006C5784"/>
    <w:rsid w:val="006C5D2A"/>
    <w:rsid w:val="006C5ED9"/>
    <w:rsid w:val="006C5EF8"/>
    <w:rsid w:val="006C6445"/>
    <w:rsid w:val="006C6449"/>
    <w:rsid w:val="006C6A41"/>
    <w:rsid w:val="006C6EB0"/>
    <w:rsid w:val="006C7AFA"/>
    <w:rsid w:val="006D0524"/>
    <w:rsid w:val="006D0D7B"/>
    <w:rsid w:val="006D1FC8"/>
    <w:rsid w:val="006D24E6"/>
    <w:rsid w:val="006D36F6"/>
    <w:rsid w:val="006D4950"/>
    <w:rsid w:val="006D4A8B"/>
    <w:rsid w:val="006D4D62"/>
    <w:rsid w:val="006D5155"/>
    <w:rsid w:val="006D5461"/>
    <w:rsid w:val="006D59FF"/>
    <w:rsid w:val="006D6167"/>
    <w:rsid w:val="006D7358"/>
    <w:rsid w:val="006D73ED"/>
    <w:rsid w:val="006D7A66"/>
    <w:rsid w:val="006E0279"/>
    <w:rsid w:val="006E06B3"/>
    <w:rsid w:val="006E0A99"/>
    <w:rsid w:val="006E0FD6"/>
    <w:rsid w:val="006E122A"/>
    <w:rsid w:val="006E122B"/>
    <w:rsid w:val="006E1E56"/>
    <w:rsid w:val="006E22B6"/>
    <w:rsid w:val="006E2301"/>
    <w:rsid w:val="006E24A2"/>
    <w:rsid w:val="006E31D6"/>
    <w:rsid w:val="006E36A9"/>
    <w:rsid w:val="006E3C56"/>
    <w:rsid w:val="006E3C5E"/>
    <w:rsid w:val="006E3D6C"/>
    <w:rsid w:val="006E4436"/>
    <w:rsid w:val="006E4AFD"/>
    <w:rsid w:val="006E5A21"/>
    <w:rsid w:val="006E5CC8"/>
    <w:rsid w:val="006E6A0F"/>
    <w:rsid w:val="006E6DEC"/>
    <w:rsid w:val="006E719E"/>
    <w:rsid w:val="006E76F2"/>
    <w:rsid w:val="006E7B73"/>
    <w:rsid w:val="006F02B1"/>
    <w:rsid w:val="006F0DDF"/>
    <w:rsid w:val="006F1250"/>
    <w:rsid w:val="006F18D2"/>
    <w:rsid w:val="006F2435"/>
    <w:rsid w:val="006F2AB1"/>
    <w:rsid w:val="006F3475"/>
    <w:rsid w:val="006F374E"/>
    <w:rsid w:val="006F4982"/>
    <w:rsid w:val="006F49DC"/>
    <w:rsid w:val="006F4DC7"/>
    <w:rsid w:val="006F4F13"/>
    <w:rsid w:val="006F51B2"/>
    <w:rsid w:val="006F5BC2"/>
    <w:rsid w:val="006F6E6B"/>
    <w:rsid w:val="006F78E3"/>
    <w:rsid w:val="007000A5"/>
    <w:rsid w:val="007007DB"/>
    <w:rsid w:val="00700D1F"/>
    <w:rsid w:val="00700E36"/>
    <w:rsid w:val="00700EF3"/>
    <w:rsid w:val="007015C0"/>
    <w:rsid w:val="007018F6"/>
    <w:rsid w:val="00701DC5"/>
    <w:rsid w:val="00702ABC"/>
    <w:rsid w:val="00702CD3"/>
    <w:rsid w:val="00702DB9"/>
    <w:rsid w:val="00703325"/>
    <w:rsid w:val="00703AE6"/>
    <w:rsid w:val="00703C02"/>
    <w:rsid w:val="00703C99"/>
    <w:rsid w:val="00703DB1"/>
    <w:rsid w:val="00703DFE"/>
    <w:rsid w:val="00703FE0"/>
    <w:rsid w:val="0070431D"/>
    <w:rsid w:val="00704B80"/>
    <w:rsid w:val="00704F46"/>
    <w:rsid w:val="007050E2"/>
    <w:rsid w:val="007057F0"/>
    <w:rsid w:val="007058D9"/>
    <w:rsid w:val="00705923"/>
    <w:rsid w:val="00705958"/>
    <w:rsid w:val="00706472"/>
    <w:rsid w:val="00706EB5"/>
    <w:rsid w:val="007075DA"/>
    <w:rsid w:val="007079C1"/>
    <w:rsid w:val="00707F25"/>
    <w:rsid w:val="00707F44"/>
    <w:rsid w:val="0071028D"/>
    <w:rsid w:val="007106DE"/>
    <w:rsid w:val="00710C65"/>
    <w:rsid w:val="00710CE6"/>
    <w:rsid w:val="00711A12"/>
    <w:rsid w:val="007128E4"/>
    <w:rsid w:val="007128F6"/>
    <w:rsid w:val="00712B84"/>
    <w:rsid w:val="00713035"/>
    <w:rsid w:val="0071344F"/>
    <w:rsid w:val="007135D1"/>
    <w:rsid w:val="0071383A"/>
    <w:rsid w:val="007147ED"/>
    <w:rsid w:val="00714EF4"/>
    <w:rsid w:val="00715324"/>
    <w:rsid w:val="00716849"/>
    <w:rsid w:val="007169AC"/>
    <w:rsid w:val="007169CE"/>
    <w:rsid w:val="00716A5F"/>
    <w:rsid w:val="00717193"/>
    <w:rsid w:val="007171DD"/>
    <w:rsid w:val="007171DE"/>
    <w:rsid w:val="007172FC"/>
    <w:rsid w:val="00717943"/>
    <w:rsid w:val="00720467"/>
    <w:rsid w:val="00720B4D"/>
    <w:rsid w:val="00720DCA"/>
    <w:rsid w:val="00720E74"/>
    <w:rsid w:val="007210DC"/>
    <w:rsid w:val="007214CD"/>
    <w:rsid w:val="0072182E"/>
    <w:rsid w:val="007219F6"/>
    <w:rsid w:val="00721B41"/>
    <w:rsid w:val="00721E92"/>
    <w:rsid w:val="007220AD"/>
    <w:rsid w:val="00722552"/>
    <w:rsid w:val="00722DF5"/>
    <w:rsid w:val="0072305F"/>
    <w:rsid w:val="00723298"/>
    <w:rsid w:val="00723A16"/>
    <w:rsid w:val="0072425A"/>
    <w:rsid w:val="00724D7A"/>
    <w:rsid w:val="00725D1B"/>
    <w:rsid w:val="007263F7"/>
    <w:rsid w:val="007264C9"/>
    <w:rsid w:val="00726F6B"/>
    <w:rsid w:val="0072753F"/>
    <w:rsid w:val="00727578"/>
    <w:rsid w:val="0073054D"/>
    <w:rsid w:val="007306AD"/>
    <w:rsid w:val="007309A5"/>
    <w:rsid w:val="00730CCC"/>
    <w:rsid w:val="007314AA"/>
    <w:rsid w:val="0073187E"/>
    <w:rsid w:val="007319D1"/>
    <w:rsid w:val="00731BFA"/>
    <w:rsid w:val="007326C2"/>
    <w:rsid w:val="00732A9C"/>
    <w:rsid w:val="00732F16"/>
    <w:rsid w:val="00733050"/>
    <w:rsid w:val="007333CA"/>
    <w:rsid w:val="0073344E"/>
    <w:rsid w:val="007335E4"/>
    <w:rsid w:val="007341A4"/>
    <w:rsid w:val="00734C41"/>
    <w:rsid w:val="00734D3D"/>
    <w:rsid w:val="00735D34"/>
    <w:rsid w:val="00735E7D"/>
    <w:rsid w:val="00736CE8"/>
    <w:rsid w:val="00737DE4"/>
    <w:rsid w:val="0074056C"/>
    <w:rsid w:val="00740E2E"/>
    <w:rsid w:val="0074101E"/>
    <w:rsid w:val="00741868"/>
    <w:rsid w:val="00741996"/>
    <w:rsid w:val="00741DE5"/>
    <w:rsid w:val="007420A9"/>
    <w:rsid w:val="00742406"/>
    <w:rsid w:val="00742F6A"/>
    <w:rsid w:val="007430AC"/>
    <w:rsid w:val="007437C2"/>
    <w:rsid w:val="0074391F"/>
    <w:rsid w:val="00743B78"/>
    <w:rsid w:val="00744439"/>
    <w:rsid w:val="007452F4"/>
    <w:rsid w:val="007453AF"/>
    <w:rsid w:val="007456F9"/>
    <w:rsid w:val="00745CDF"/>
    <w:rsid w:val="00745DC7"/>
    <w:rsid w:val="007462FF"/>
    <w:rsid w:val="007464FE"/>
    <w:rsid w:val="00746887"/>
    <w:rsid w:val="00746E7D"/>
    <w:rsid w:val="00746F1B"/>
    <w:rsid w:val="0074771F"/>
    <w:rsid w:val="00747B90"/>
    <w:rsid w:val="00747F52"/>
    <w:rsid w:val="007503F4"/>
    <w:rsid w:val="007506CC"/>
    <w:rsid w:val="007506D5"/>
    <w:rsid w:val="00751878"/>
    <w:rsid w:val="00751DFC"/>
    <w:rsid w:val="0075222E"/>
    <w:rsid w:val="007526DD"/>
    <w:rsid w:val="007527CD"/>
    <w:rsid w:val="00752DC5"/>
    <w:rsid w:val="0075325B"/>
    <w:rsid w:val="00753544"/>
    <w:rsid w:val="007535AE"/>
    <w:rsid w:val="00753757"/>
    <w:rsid w:val="0075385E"/>
    <w:rsid w:val="00753A4B"/>
    <w:rsid w:val="00753CF9"/>
    <w:rsid w:val="0075427C"/>
    <w:rsid w:val="007548A0"/>
    <w:rsid w:val="007551AE"/>
    <w:rsid w:val="00755BE5"/>
    <w:rsid w:val="00755DAD"/>
    <w:rsid w:val="00755E73"/>
    <w:rsid w:val="00755FDD"/>
    <w:rsid w:val="00755FEA"/>
    <w:rsid w:val="00757898"/>
    <w:rsid w:val="00757C40"/>
    <w:rsid w:val="007603DF"/>
    <w:rsid w:val="00760793"/>
    <w:rsid w:val="00760A5C"/>
    <w:rsid w:val="00760ABB"/>
    <w:rsid w:val="00760C84"/>
    <w:rsid w:val="00760F91"/>
    <w:rsid w:val="007611C2"/>
    <w:rsid w:val="00761618"/>
    <w:rsid w:val="00761DBD"/>
    <w:rsid w:val="0076262A"/>
    <w:rsid w:val="00762AF1"/>
    <w:rsid w:val="00762B04"/>
    <w:rsid w:val="00762F76"/>
    <w:rsid w:val="00763536"/>
    <w:rsid w:val="007647C7"/>
    <w:rsid w:val="00764D5E"/>
    <w:rsid w:val="00764D8E"/>
    <w:rsid w:val="00764DA3"/>
    <w:rsid w:val="00765102"/>
    <w:rsid w:val="0076554C"/>
    <w:rsid w:val="00765AFF"/>
    <w:rsid w:val="00765B24"/>
    <w:rsid w:val="00765C2C"/>
    <w:rsid w:val="007665B9"/>
    <w:rsid w:val="007670CE"/>
    <w:rsid w:val="007675E0"/>
    <w:rsid w:val="007677B0"/>
    <w:rsid w:val="00767B35"/>
    <w:rsid w:val="00770AF5"/>
    <w:rsid w:val="0077168B"/>
    <w:rsid w:val="0077171B"/>
    <w:rsid w:val="00771A7E"/>
    <w:rsid w:val="00771D64"/>
    <w:rsid w:val="00772162"/>
    <w:rsid w:val="00772473"/>
    <w:rsid w:val="007724E2"/>
    <w:rsid w:val="007730CF"/>
    <w:rsid w:val="0077338B"/>
    <w:rsid w:val="0077394E"/>
    <w:rsid w:val="0077445E"/>
    <w:rsid w:val="00774A38"/>
    <w:rsid w:val="00774AA0"/>
    <w:rsid w:val="00774B9B"/>
    <w:rsid w:val="007755A1"/>
    <w:rsid w:val="00775DE5"/>
    <w:rsid w:val="00776240"/>
    <w:rsid w:val="007768B2"/>
    <w:rsid w:val="00776B08"/>
    <w:rsid w:val="00777F8E"/>
    <w:rsid w:val="0078001A"/>
    <w:rsid w:val="0078014A"/>
    <w:rsid w:val="00780368"/>
    <w:rsid w:val="00780417"/>
    <w:rsid w:val="00781F5F"/>
    <w:rsid w:val="0078266D"/>
    <w:rsid w:val="00782840"/>
    <w:rsid w:val="007832C8"/>
    <w:rsid w:val="007833FA"/>
    <w:rsid w:val="007837EA"/>
    <w:rsid w:val="00783945"/>
    <w:rsid w:val="00784164"/>
    <w:rsid w:val="007843EA"/>
    <w:rsid w:val="00784578"/>
    <w:rsid w:val="00784703"/>
    <w:rsid w:val="00784A6C"/>
    <w:rsid w:val="00784C0B"/>
    <w:rsid w:val="00784C69"/>
    <w:rsid w:val="0078555E"/>
    <w:rsid w:val="00785BB4"/>
    <w:rsid w:val="007864A6"/>
    <w:rsid w:val="0078692B"/>
    <w:rsid w:val="007871C4"/>
    <w:rsid w:val="00787541"/>
    <w:rsid w:val="0078787A"/>
    <w:rsid w:val="00787D8D"/>
    <w:rsid w:val="00790434"/>
    <w:rsid w:val="007909A7"/>
    <w:rsid w:val="00790A05"/>
    <w:rsid w:val="00790C1E"/>
    <w:rsid w:val="00791012"/>
    <w:rsid w:val="00791057"/>
    <w:rsid w:val="0079114D"/>
    <w:rsid w:val="00791C95"/>
    <w:rsid w:val="00791CE7"/>
    <w:rsid w:val="0079218F"/>
    <w:rsid w:val="00792A1A"/>
    <w:rsid w:val="00792AF3"/>
    <w:rsid w:val="00793211"/>
    <w:rsid w:val="00793212"/>
    <w:rsid w:val="0079375F"/>
    <w:rsid w:val="007940D5"/>
    <w:rsid w:val="0079420F"/>
    <w:rsid w:val="0079516A"/>
    <w:rsid w:val="007957B9"/>
    <w:rsid w:val="00795FC7"/>
    <w:rsid w:val="00796311"/>
    <w:rsid w:val="00796738"/>
    <w:rsid w:val="00796A85"/>
    <w:rsid w:val="00796B81"/>
    <w:rsid w:val="00796BAE"/>
    <w:rsid w:val="00796F65"/>
    <w:rsid w:val="0079718F"/>
    <w:rsid w:val="00797FAE"/>
    <w:rsid w:val="007A097B"/>
    <w:rsid w:val="007A0C20"/>
    <w:rsid w:val="007A14DB"/>
    <w:rsid w:val="007A14DC"/>
    <w:rsid w:val="007A23A6"/>
    <w:rsid w:val="007A254D"/>
    <w:rsid w:val="007A286D"/>
    <w:rsid w:val="007A2B22"/>
    <w:rsid w:val="007A301B"/>
    <w:rsid w:val="007A324D"/>
    <w:rsid w:val="007A32FA"/>
    <w:rsid w:val="007A36AA"/>
    <w:rsid w:val="007A3E0D"/>
    <w:rsid w:val="007A44EE"/>
    <w:rsid w:val="007A4A5C"/>
    <w:rsid w:val="007A4BBE"/>
    <w:rsid w:val="007A5688"/>
    <w:rsid w:val="007A5812"/>
    <w:rsid w:val="007A5A95"/>
    <w:rsid w:val="007A5C18"/>
    <w:rsid w:val="007A5F64"/>
    <w:rsid w:val="007A6261"/>
    <w:rsid w:val="007A6735"/>
    <w:rsid w:val="007A6DC7"/>
    <w:rsid w:val="007A70AD"/>
    <w:rsid w:val="007A794F"/>
    <w:rsid w:val="007A7DE0"/>
    <w:rsid w:val="007A7E53"/>
    <w:rsid w:val="007B072B"/>
    <w:rsid w:val="007B0A7B"/>
    <w:rsid w:val="007B1959"/>
    <w:rsid w:val="007B19D1"/>
    <w:rsid w:val="007B21E2"/>
    <w:rsid w:val="007B262E"/>
    <w:rsid w:val="007B2794"/>
    <w:rsid w:val="007B2B4E"/>
    <w:rsid w:val="007B3CD0"/>
    <w:rsid w:val="007B4953"/>
    <w:rsid w:val="007B4964"/>
    <w:rsid w:val="007B4999"/>
    <w:rsid w:val="007B50AE"/>
    <w:rsid w:val="007B5816"/>
    <w:rsid w:val="007B5B1A"/>
    <w:rsid w:val="007B5D5E"/>
    <w:rsid w:val="007B5F90"/>
    <w:rsid w:val="007B6033"/>
    <w:rsid w:val="007B62CB"/>
    <w:rsid w:val="007B6B6F"/>
    <w:rsid w:val="007B6E08"/>
    <w:rsid w:val="007B7120"/>
    <w:rsid w:val="007B73CD"/>
    <w:rsid w:val="007B7796"/>
    <w:rsid w:val="007B7B5B"/>
    <w:rsid w:val="007C0165"/>
    <w:rsid w:val="007C02A1"/>
    <w:rsid w:val="007C08F3"/>
    <w:rsid w:val="007C0EEA"/>
    <w:rsid w:val="007C1692"/>
    <w:rsid w:val="007C1D0F"/>
    <w:rsid w:val="007C2CED"/>
    <w:rsid w:val="007C2EE6"/>
    <w:rsid w:val="007C30B4"/>
    <w:rsid w:val="007C3BEC"/>
    <w:rsid w:val="007C3BF6"/>
    <w:rsid w:val="007C431F"/>
    <w:rsid w:val="007C5064"/>
    <w:rsid w:val="007C52FF"/>
    <w:rsid w:val="007C596C"/>
    <w:rsid w:val="007C709C"/>
    <w:rsid w:val="007D0168"/>
    <w:rsid w:val="007D0188"/>
    <w:rsid w:val="007D08A2"/>
    <w:rsid w:val="007D117F"/>
    <w:rsid w:val="007D12B1"/>
    <w:rsid w:val="007D26BD"/>
    <w:rsid w:val="007D2740"/>
    <w:rsid w:val="007D2747"/>
    <w:rsid w:val="007D2FA5"/>
    <w:rsid w:val="007D30A4"/>
    <w:rsid w:val="007D36D9"/>
    <w:rsid w:val="007D3EEE"/>
    <w:rsid w:val="007D3F1E"/>
    <w:rsid w:val="007D4314"/>
    <w:rsid w:val="007D4956"/>
    <w:rsid w:val="007D4E83"/>
    <w:rsid w:val="007D4EE9"/>
    <w:rsid w:val="007D69CF"/>
    <w:rsid w:val="007D6F2C"/>
    <w:rsid w:val="007D7879"/>
    <w:rsid w:val="007D7A8D"/>
    <w:rsid w:val="007E05C7"/>
    <w:rsid w:val="007E0CE4"/>
    <w:rsid w:val="007E1264"/>
    <w:rsid w:val="007E19A4"/>
    <w:rsid w:val="007E1C5F"/>
    <w:rsid w:val="007E1CCC"/>
    <w:rsid w:val="007E1F1E"/>
    <w:rsid w:val="007E1F86"/>
    <w:rsid w:val="007E217C"/>
    <w:rsid w:val="007E232E"/>
    <w:rsid w:val="007E27B1"/>
    <w:rsid w:val="007E2E4B"/>
    <w:rsid w:val="007E3035"/>
    <w:rsid w:val="007E3518"/>
    <w:rsid w:val="007E3AD8"/>
    <w:rsid w:val="007E3C51"/>
    <w:rsid w:val="007E3DA2"/>
    <w:rsid w:val="007E4CA4"/>
    <w:rsid w:val="007E56D5"/>
    <w:rsid w:val="007E5FE8"/>
    <w:rsid w:val="007E6436"/>
    <w:rsid w:val="007E7669"/>
    <w:rsid w:val="007E7B48"/>
    <w:rsid w:val="007E7D8E"/>
    <w:rsid w:val="007F0AA5"/>
    <w:rsid w:val="007F0FBF"/>
    <w:rsid w:val="007F1114"/>
    <w:rsid w:val="007F3273"/>
    <w:rsid w:val="007F3470"/>
    <w:rsid w:val="007F3510"/>
    <w:rsid w:val="007F3689"/>
    <w:rsid w:val="007F3AA4"/>
    <w:rsid w:val="007F5678"/>
    <w:rsid w:val="007F5A52"/>
    <w:rsid w:val="007F5FF9"/>
    <w:rsid w:val="007F618B"/>
    <w:rsid w:val="007F66A1"/>
    <w:rsid w:val="007F71C3"/>
    <w:rsid w:val="007F7662"/>
    <w:rsid w:val="007F7987"/>
    <w:rsid w:val="007F79B2"/>
    <w:rsid w:val="0080051F"/>
    <w:rsid w:val="008007FF"/>
    <w:rsid w:val="008008CD"/>
    <w:rsid w:val="0080176D"/>
    <w:rsid w:val="0080203F"/>
    <w:rsid w:val="008020F6"/>
    <w:rsid w:val="00802316"/>
    <w:rsid w:val="008028F8"/>
    <w:rsid w:val="00802941"/>
    <w:rsid w:val="00802950"/>
    <w:rsid w:val="00802B95"/>
    <w:rsid w:val="00802FA7"/>
    <w:rsid w:val="00803524"/>
    <w:rsid w:val="00803867"/>
    <w:rsid w:val="00803D81"/>
    <w:rsid w:val="0080400A"/>
    <w:rsid w:val="00804B9B"/>
    <w:rsid w:val="0080532D"/>
    <w:rsid w:val="00805DF0"/>
    <w:rsid w:val="00807007"/>
    <w:rsid w:val="008079A6"/>
    <w:rsid w:val="00807C16"/>
    <w:rsid w:val="0081017C"/>
    <w:rsid w:val="008102B0"/>
    <w:rsid w:val="00810872"/>
    <w:rsid w:val="00810B15"/>
    <w:rsid w:val="00810DE2"/>
    <w:rsid w:val="0081179F"/>
    <w:rsid w:val="00811A47"/>
    <w:rsid w:val="0081208A"/>
    <w:rsid w:val="00812701"/>
    <w:rsid w:val="00812959"/>
    <w:rsid w:val="008136AA"/>
    <w:rsid w:val="008144C9"/>
    <w:rsid w:val="00815C0A"/>
    <w:rsid w:val="00815EE7"/>
    <w:rsid w:val="00815F14"/>
    <w:rsid w:val="0081606B"/>
    <w:rsid w:val="00816777"/>
    <w:rsid w:val="00816A84"/>
    <w:rsid w:val="00816AC5"/>
    <w:rsid w:val="00817383"/>
    <w:rsid w:val="00817D27"/>
    <w:rsid w:val="008201E9"/>
    <w:rsid w:val="00820E13"/>
    <w:rsid w:val="00820E92"/>
    <w:rsid w:val="00821705"/>
    <w:rsid w:val="008221D1"/>
    <w:rsid w:val="0082279B"/>
    <w:rsid w:val="00822E08"/>
    <w:rsid w:val="0082324D"/>
    <w:rsid w:val="0082349A"/>
    <w:rsid w:val="00824E9D"/>
    <w:rsid w:val="00824FFD"/>
    <w:rsid w:val="008253D6"/>
    <w:rsid w:val="00826409"/>
    <w:rsid w:val="0082648D"/>
    <w:rsid w:val="00826EFF"/>
    <w:rsid w:val="00827F7F"/>
    <w:rsid w:val="00830039"/>
    <w:rsid w:val="008300D1"/>
    <w:rsid w:val="0083095B"/>
    <w:rsid w:val="00830EF4"/>
    <w:rsid w:val="0083106B"/>
    <w:rsid w:val="0083138B"/>
    <w:rsid w:val="00831922"/>
    <w:rsid w:val="008329BF"/>
    <w:rsid w:val="00833145"/>
    <w:rsid w:val="008333FB"/>
    <w:rsid w:val="008335E6"/>
    <w:rsid w:val="008336FA"/>
    <w:rsid w:val="00833B7B"/>
    <w:rsid w:val="0083434E"/>
    <w:rsid w:val="00834903"/>
    <w:rsid w:val="00834A18"/>
    <w:rsid w:val="00834ADC"/>
    <w:rsid w:val="00834B90"/>
    <w:rsid w:val="008359E1"/>
    <w:rsid w:val="00835F31"/>
    <w:rsid w:val="0083603B"/>
    <w:rsid w:val="008361EA"/>
    <w:rsid w:val="00836CAB"/>
    <w:rsid w:val="008371B1"/>
    <w:rsid w:val="00837260"/>
    <w:rsid w:val="00837839"/>
    <w:rsid w:val="00837B40"/>
    <w:rsid w:val="00837BD2"/>
    <w:rsid w:val="00837BDB"/>
    <w:rsid w:val="00837ED2"/>
    <w:rsid w:val="008406FA"/>
    <w:rsid w:val="008412F6"/>
    <w:rsid w:val="00841620"/>
    <w:rsid w:val="00842C13"/>
    <w:rsid w:val="00842F4E"/>
    <w:rsid w:val="0084381E"/>
    <w:rsid w:val="00843E2C"/>
    <w:rsid w:val="00843E5D"/>
    <w:rsid w:val="00844321"/>
    <w:rsid w:val="00844D67"/>
    <w:rsid w:val="00844E30"/>
    <w:rsid w:val="00845987"/>
    <w:rsid w:val="00845C80"/>
    <w:rsid w:val="00845D36"/>
    <w:rsid w:val="00845E5F"/>
    <w:rsid w:val="008461C9"/>
    <w:rsid w:val="008461F5"/>
    <w:rsid w:val="00846B91"/>
    <w:rsid w:val="00847093"/>
    <w:rsid w:val="00847B2A"/>
    <w:rsid w:val="00850723"/>
    <w:rsid w:val="00851007"/>
    <w:rsid w:val="00851157"/>
    <w:rsid w:val="00851655"/>
    <w:rsid w:val="00851C54"/>
    <w:rsid w:val="00851FAC"/>
    <w:rsid w:val="008522C3"/>
    <w:rsid w:val="00852643"/>
    <w:rsid w:val="00852748"/>
    <w:rsid w:val="00852779"/>
    <w:rsid w:val="00853334"/>
    <w:rsid w:val="00853D58"/>
    <w:rsid w:val="00853F08"/>
    <w:rsid w:val="00854542"/>
    <w:rsid w:val="00854AD5"/>
    <w:rsid w:val="00854B6A"/>
    <w:rsid w:val="00854DE9"/>
    <w:rsid w:val="00855969"/>
    <w:rsid w:val="008568D1"/>
    <w:rsid w:val="008569AA"/>
    <w:rsid w:val="00856D7D"/>
    <w:rsid w:val="00856DF3"/>
    <w:rsid w:val="008574D3"/>
    <w:rsid w:val="00857509"/>
    <w:rsid w:val="00857874"/>
    <w:rsid w:val="0086038B"/>
    <w:rsid w:val="00860539"/>
    <w:rsid w:val="00860737"/>
    <w:rsid w:val="00860E76"/>
    <w:rsid w:val="00860EA5"/>
    <w:rsid w:val="008613FE"/>
    <w:rsid w:val="008614E9"/>
    <w:rsid w:val="00861E5B"/>
    <w:rsid w:val="00862AFF"/>
    <w:rsid w:val="00862CA1"/>
    <w:rsid w:val="00862D09"/>
    <w:rsid w:val="008642A9"/>
    <w:rsid w:val="008644D0"/>
    <w:rsid w:val="00864BA5"/>
    <w:rsid w:val="00864BE2"/>
    <w:rsid w:val="00865246"/>
    <w:rsid w:val="00865C08"/>
    <w:rsid w:val="00866493"/>
    <w:rsid w:val="00866980"/>
    <w:rsid w:val="00866CA7"/>
    <w:rsid w:val="00866D1B"/>
    <w:rsid w:val="0086754C"/>
    <w:rsid w:val="00867FEF"/>
    <w:rsid w:val="0087007D"/>
    <w:rsid w:val="008708E7"/>
    <w:rsid w:val="00870A59"/>
    <w:rsid w:val="008712F5"/>
    <w:rsid w:val="00871351"/>
    <w:rsid w:val="00871389"/>
    <w:rsid w:val="00871429"/>
    <w:rsid w:val="0087197F"/>
    <w:rsid w:val="00872325"/>
    <w:rsid w:val="00872949"/>
    <w:rsid w:val="00872AB4"/>
    <w:rsid w:val="00873B6A"/>
    <w:rsid w:val="00874C0E"/>
    <w:rsid w:val="0087562F"/>
    <w:rsid w:val="00875FBF"/>
    <w:rsid w:val="008761CB"/>
    <w:rsid w:val="008764D3"/>
    <w:rsid w:val="008769DA"/>
    <w:rsid w:val="00876D34"/>
    <w:rsid w:val="00876F21"/>
    <w:rsid w:val="0087715A"/>
    <w:rsid w:val="008771D3"/>
    <w:rsid w:val="0087783C"/>
    <w:rsid w:val="00877877"/>
    <w:rsid w:val="00880979"/>
    <w:rsid w:val="00880B21"/>
    <w:rsid w:val="0088159A"/>
    <w:rsid w:val="00881A48"/>
    <w:rsid w:val="00882008"/>
    <w:rsid w:val="00882446"/>
    <w:rsid w:val="0088264C"/>
    <w:rsid w:val="008829FE"/>
    <w:rsid w:val="00882F7B"/>
    <w:rsid w:val="00882FBD"/>
    <w:rsid w:val="0088302A"/>
    <w:rsid w:val="008834B5"/>
    <w:rsid w:val="00883840"/>
    <w:rsid w:val="00883E46"/>
    <w:rsid w:val="00884211"/>
    <w:rsid w:val="00884298"/>
    <w:rsid w:val="00884718"/>
    <w:rsid w:val="008847FF"/>
    <w:rsid w:val="00884822"/>
    <w:rsid w:val="008849C3"/>
    <w:rsid w:val="0088562D"/>
    <w:rsid w:val="00886177"/>
    <w:rsid w:val="008866B3"/>
    <w:rsid w:val="00886F33"/>
    <w:rsid w:val="00886F53"/>
    <w:rsid w:val="00886FEB"/>
    <w:rsid w:val="008870B1"/>
    <w:rsid w:val="00890EA0"/>
    <w:rsid w:val="008911C0"/>
    <w:rsid w:val="00892319"/>
    <w:rsid w:val="00892A56"/>
    <w:rsid w:val="00892CA1"/>
    <w:rsid w:val="00894178"/>
    <w:rsid w:val="00894311"/>
    <w:rsid w:val="00894896"/>
    <w:rsid w:val="0089594F"/>
    <w:rsid w:val="00895B05"/>
    <w:rsid w:val="00895C77"/>
    <w:rsid w:val="00895E3F"/>
    <w:rsid w:val="0089649B"/>
    <w:rsid w:val="0089697E"/>
    <w:rsid w:val="00896A48"/>
    <w:rsid w:val="00896F24"/>
    <w:rsid w:val="0089727D"/>
    <w:rsid w:val="00897562"/>
    <w:rsid w:val="008A03A8"/>
    <w:rsid w:val="008A0706"/>
    <w:rsid w:val="008A0C2D"/>
    <w:rsid w:val="008A0D48"/>
    <w:rsid w:val="008A11C9"/>
    <w:rsid w:val="008A1307"/>
    <w:rsid w:val="008A141D"/>
    <w:rsid w:val="008A1EAA"/>
    <w:rsid w:val="008A2711"/>
    <w:rsid w:val="008A3000"/>
    <w:rsid w:val="008A3392"/>
    <w:rsid w:val="008A38E0"/>
    <w:rsid w:val="008A3DA0"/>
    <w:rsid w:val="008A3F3D"/>
    <w:rsid w:val="008A4461"/>
    <w:rsid w:val="008A4581"/>
    <w:rsid w:val="008A45AB"/>
    <w:rsid w:val="008A4BCE"/>
    <w:rsid w:val="008A4F15"/>
    <w:rsid w:val="008A50B2"/>
    <w:rsid w:val="008A5115"/>
    <w:rsid w:val="008A5121"/>
    <w:rsid w:val="008A5252"/>
    <w:rsid w:val="008A6186"/>
    <w:rsid w:val="008A6704"/>
    <w:rsid w:val="008A673A"/>
    <w:rsid w:val="008A6CFF"/>
    <w:rsid w:val="008A6D11"/>
    <w:rsid w:val="008A719B"/>
    <w:rsid w:val="008A78DC"/>
    <w:rsid w:val="008A7AA3"/>
    <w:rsid w:val="008B00CF"/>
    <w:rsid w:val="008B00E1"/>
    <w:rsid w:val="008B175B"/>
    <w:rsid w:val="008B1AC3"/>
    <w:rsid w:val="008B1C9F"/>
    <w:rsid w:val="008B21AC"/>
    <w:rsid w:val="008B32BE"/>
    <w:rsid w:val="008B3534"/>
    <w:rsid w:val="008B354A"/>
    <w:rsid w:val="008B3854"/>
    <w:rsid w:val="008B3DEE"/>
    <w:rsid w:val="008B4F08"/>
    <w:rsid w:val="008B532A"/>
    <w:rsid w:val="008B54EE"/>
    <w:rsid w:val="008B563D"/>
    <w:rsid w:val="008B5725"/>
    <w:rsid w:val="008B5D7A"/>
    <w:rsid w:val="008B5D85"/>
    <w:rsid w:val="008B6887"/>
    <w:rsid w:val="008B69D1"/>
    <w:rsid w:val="008B6EEB"/>
    <w:rsid w:val="008B6FB1"/>
    <w:rsid w:val="008B7581"/>
    <w:rsid w:val="008B761E"/>
    <w:rsid w:val="008B7AD1"/>
    <w:rsid w:val="008B7B93"/>
    <w:rsid w:val="008B7BB5"/>
    <w:rsid w:val="008C000A"/>
    <w:rsid w:val="008C00A0"/>
    <w:rsid w:val="008C0166"/>
    <w:rsid w:val="008C0411"/>
    <w:rsid w:val="008C0DD6"/>
    <w:rsid w:val="008C112F"/>
    <w:rsid w:val="008C1842"/>
    <w:rsid w:val="008C225B"/>
    <w:rsid w:val="008C2319"/>
    <w:rsid w:val="008C28C6"/>
    <w:rsid w:val="008C2DFD"/>
    <w:rsid w:val="008C302B"/>
    <w:rsid w:val="008C345D"/>
    <w:rsid w:val="008C3C0C"/>
    <w:rsid w:val="008C3D07"/>
    <w:rsid w:val="008C3EDC"/>
    <w:rsid w:val="008C44D7"/>
    <w:rsid w:val="008C4594"/>
    <w:rsid w:val="008C57D9"/>
    <w:rsid w:val="008C654E"/>
    <w:rsid w:val="008C6559"/>
    <w:rsid w:val="008C6B62"/>
    <w:rsid w:val="008C6E93"/>
    <w:rsid w:val="008C6F35"/>
    <w:rsid w:val="008C7069"/>
    <w:rsid w:val="008C7182"/>
    <w:rsid w:val="008C73F1"/>
    <w:rsid w:val="008D07B1"/>
    <w:rsid w:val="008D0CF6"/>
    <w:rsid w:val="008D102A"/>
    <w:rsid w:val="008D18AE"/>
    <w:rsid w:val="008D1B4D"/>
    <w:rsid w:val="008D2104"/>
    <w:rsid w:val="008D2A1B"/>
    <w:rsid w:val="008D2AD4"/>
    <w:rsid w:val="008D2D63"/>
    <w:rsid w:val="008D3C37"/>
    <w:rsid w:val="008D43B2"/>
    <w:rsid w:val="008D46DF"/>
    <w:rsid w:val="008D4831"/>
    <w:rsid w:val="008D48C3"/>
    <w:rsid w:val="008D48ED"/>
    <w:rsid w:val="008D59D9"/>
    <w:rsid w:val="008D5F5B"/>
    <w:rsid w:val="008D5FE8"/>
    <w:rsid w:val="008D5FE9"/>
    <w:rsid w:val="008D6090"/>
    <w:rsid w:val="008D6193"/>
    <w:rsid w:val="008D6548"/>
    <w:rsid w:val="008D6D76"/>
    <w:rsid w:val="008D6FD4"/>
    <w:rsid w:val="008D75D8"/>
    <w:rsid w:val="008D7A04"/>
    <w:rsid w:val="008D7E17"/>
    <w:rsid w:val="008E0107"/>
    <w:rsid w:val="008E0711"/>
    <w:rsid w:val="008E14BD"/>
    <w:rsid w:val="008E14FF"/>
    <w:rsid w:val="008E1772"/>
    <w:rsid w:val="008E1E19"/>
    <w:rsid w:val="008E247B"/>
    <w:rsid w:val="008E2CB3"/>
    <w:rsid w:val="008E3841"/>
    <w:rsid w:val="008E3C9C"/>
    <w:rsid w:val="008E4B54"/>
    <w:rsid w:val="008E5176"/>
    <w:rsid w:val="008E517E"/>
    <w:rsid w:val="008E5C6B"/>
    <w:rsid w:val="008E64E4"/>
    <w:rsid w:val="008E7897"/>
    <w:rsid w:val="008E78D6"/>
    <w:rsid w:val="008E7A08"/>
    <w:rsid w:val="008F0270"/>
    <w:rsid w:val="008F02BA"/>
    <w:rsid w:val="008F097C"/>
    <w:rsid w:val="008F09F4"/>
    <w:rsid w:val="008F0E96"/>
    <w:rsid w:val="008F14F7"/>
    <w:rsid w:val="008F1C84"/>
    <w:rsid w:val="008F1DC8"/>
    <w:rsid w:val="008F1FA2"/>
    <w:rsid w:val="008F2211"/>
    <w:rsid w:val="008F2314"/>
    <w:rsid w:val="008F29F2"/>
    <w:rsid w:val="008F2A16"/>
    <w:rsid w:val="008F3EF2"/>
    <w:rsid w:val="008F3FBD"/>
    <w:rsid w:val="008F4625"/>
    <w:rsid w:val="008F47A4"/>
    <w:rsid w:val="008F5EE9"/>
    <w:rsid w:val="008F606B"/>
    <w:rsid w:val="008F6C80"/>
    <w:rsid w:val="008F750B"/>
    <w:rsid w:val="008F7995"/>
    <w:rsid w:val="008F7CAB"/>
    <w:rsid w:val="008F7FB8"/>
    <w:rsid w:val="009012C6"/>
    <w:rsid w:val="0090176A"/>
    <w:rsid w:val="00902E3F"/>
    <w:rsid w:val="00902F82"/>
    <w:rsid w:val="0090325B"/>
    <w:rsid w:val="009036E3"/>
    <w:rsid w:val="009038B3"/>
    <w:rsid w:val="009039BD"/>
    <w:rsid w:val="00904522"/>
    <w:rsid w:val="009046B6"/>
    <w:rsid w:val="009049E3"/>
    <w:rsid w:val="00905610"/>
    <w:rsid w:val="0090585D"/>
    <w:rsid w:val="00905A77"/>
    <w:rsid w:val="0090619F"/>
    <w:rsid w:val="0090632F"/>
    <w:rsid w:val="009066C2"/>
    <w:rsid w:val="009068C4"/>
    <w:rsid w:val="00907195"/>
    <w:rsid w:val="009071EA"/>
    <w:rsid w:val="009074BE"/>
    <w:rsid w:val="009074EA"/>
    <w:rsid w:val="009103E1"/>
    <w:rsid w:val="00910679"/>
    <w:rsid w:val="009106A4"/>
    <w:rsid w:val="009111EF"/>
    <w:rsid w:val="00911717"/>
    <w:rsid w:val="0091234D"/>
    <w:rsid w:val="00913348"/>
    <w:rsid w:val="00913601"/>
    <w:rsid w:val="0091365D"/>
    <w:rsid w:val="00913B1F"/>
    <w:rsid w:val="00914053"/>
    <w:rsid w:val="009140DB"/>
    <w:rsid w:val="009140E7"/>
    <w:rsid w:val="00914F49"/>
    <w:rsid w:val="0091665A"/>
    <w:rsid w:val="00920191"/>
    <w:rsid w:val="0092033A"/>
    <w:rsid w:val="009204EF"/>
    <w:rsid w:val="0092081F"/>
    <w:rsid w:val="00920B47"/>
    <w:rsid w:val="0092130B"/>
    <w:rsid w:val="00921701"/>
    <w:rsid w:val="00921C03"/>
    <w:rsid w:val="009221B7"/>
    <w:rsid w:val="009224EF"/>
    <w:rsid w:val="00923288"/>
    <w:rsid w:val="0092343D"/>
    <w:rsid w:val="009239D4"/>
    <w:rsid w:val="00923F92"/>
    <w:rsid w:val="00923FE2"/>
    <w:rsid w:val="009244C8"/>
    <w:rsid w:val="00924C88"/>
    <w:rsid w:val="0092657A"/>
    <w:rsid w:val="0092698A"/>
    <w:rsid w:val="00926DFE"/>
    <w:rsid w:val="00926EA8"/>
    <w:rsid w:val="00926ED9"/>
    <w:rsid w:val="009274ED"/>
    <w:rsid w:val="0092799C"/>
    <w:rsid w:val="00927FFB"/>
    <w:rsid w:val="009306B1"/>
    <w:rsid w:val="00930AE3"/>
    <w:rsid w:val="00930D8B"/>
    <w:rsid w:val="00930E08"/>
    <w:rsid w:val="00930FBA"/>
    <w:rsid w:val="00930FDF"/>
    <w:rsid w:val="00931447"/>
    <w:rsid w:val="0093183A"/>
    <w:rsid w:val="00931AE8"/>
    <w:rsid w:val="00931E2B"/>
    <w:rsid w:val="00932025"/>
    <w:rsid w:val="009322BF"/>
    <w:rsid w:val="009324EF"/>
    <w:rsid w:val="00932DAB"/>
    <w:rsid w:val="00933402"/>
    <w:rsid w:val="0093354A"/>
    <w:rsid w:val="009336B3"/>
    <w:rsid w:val="009336D3"/>
    <w:rsid w:val="0093399C"/>
    <w:rsid w:val="00933A42"/>
    <w:rsid w:val="00934324"/>
    <w:rsid w:val="009344CB"/>
    <w:rsid w:val="00934D51"/>
    <w:rsid w:val="00934E99"/>
    <w:rsid w:val="00935CA9"/>
    <w:rsid w:val="00935F66"/>
    <w:rsid w:val="00935FBF"/>
    <w:rsid w:val="009367E6"/>
    <w:rsid w:val="00936D41"/>
    <w:rsid w:val="00936DAA"/>
    <w:rsid w:val="0093726B"/>
    <w:rsid w:val="00937393"/>
    <w:rsid w:val="009373B8"/>
    <w:rsid w:val="0094005A"/>
    <w:rsid w:val="00940D1A"/>
    <w:rsid w:val="009411AB"/>
    <w:rsid w:val="00941A03"/>
    <w:rsid w:val="00941F99"/>
    <w:rsid w:val="009428E4"/>
    <w:rsid w:val="00942CDC"/>
    <w:rsid w:val="00943328"/>
    <w:rsid w:val="009436D8"/>
    <w:rsid w:val="009438D9"/>
    <w:rsid w:val="00943EBF"/>
    <w:rsid w:val="00944163"/>
    <w:rsid w:val="009441B3"/>
    <w:rsid w:val="009445C5"/>
    <w:rsid w:val="009446AC"/>
    <w:rsid w:val="00944AD9"/>
    <w:rsid w:val="00945008"/>
    <w:rsid w:val="009455C0"/>
    <w:rsid w:val="00945691"/>
    <w:rsid w:val="00945E96"/>
    <w:rsid w:val="00946447"/>
    <w:rsid w:val="00946DFB"/>
    <w:rsid w:val="009506F0"/>
    <w:rsid w:val="00950AF5"/>
    <w:rsid w:val="00950B3E"/>
    <w:rsid w:val="00951654"/>
    <w:rsid w:val="0095232B"/>
    <w:rsid w:val="009528E1"/>
    <w:rsid w:val="00952BAC"/>
    <w:rsid w:val="00953411"/>
    <w:rsid w:val="00953F50"/>
    <w:rsid w:val="009544CC"/>
    <w:rsid w:val="009549E3"/>
    <w:rsid w:val="00954B34"/>
    <w:rsid w:val="00954CFC"/>
    <w:rsid w:val="0095509E"/>
    <w:rsid w:val="0095547C"/>
    <w:rsid w:val="00955BF4"/>
    <w:rsid w:val="00955E9E"/>
    <w:rsid w:val="0095633D"/>
    <w:rsid w:val="0095642C"/>
    <w:rsid w:val="00956C3B"/>
    <w:rsid w:val="00956D8B"/>
    <w:rsid w:val="00956E7C"/>
    <w:rsid w:val="0095725F"/>
    <w:rsid w:val="00957418"/>
    <w:rsid w:val="00960C6B"/>
    <w:rsid w:val="00961649"/>
    <w:rsid w:val="00962160"/>
    <w:rsid w:val="0096217C"/>
    <w:rsid w:val="0096219F"/>
    <w:rsid w:val="0096262A"/>
    <w:rsid w:val="009629CB"/>
    <w:rsid w:val="00962AC3"/>
    <w:rsid w:val="00962D8B"/>
    <w:rsid w:val="00962E03"/>
    <w:rsid w:val="00962E2E"/>
    <w:rsid w:val="00962E3F"/>
    <w:rsid w:val="009634CC"/>
    <w:rsid w:val="0096363B"/>
    <w:rsid w:val="009642FF"/>
    <w:rsid w:val="009643BA"/>
    <w:rsid w:val="00964EC4"/>
    <w:rsid w:val="00965B65"/>
    <w:rsid w:val="00965BE1"/>
    <w:rsid w:val="00965EE1"/>
    <w:rsid w:val="00965FD2"/>
    <w:rsid w:val="009661EC"/>
    <w:rsid w:val="00966446"/>
    <w:rsid w:val="009664F7"/>
    <w:rsid w:val="00966626"/>
    <w:rsid w:val="00966C23"/>
    <w:rsid w:val="00967647"/>
    <w:rsid w:val="00967A84"/>
    <w:rsid w:val="00967B6C"/>
    <w:rsid w:val="00970167"/>
    <w:rsid w:val="009702BC"/>
    <w:rsid w:val="009711E6"/>
    <w:rsid w:val="009729FE"/>
    <w:rsid w:val="00972BF0"/>
    <w:rsid w:val="00972D50"/>
    <w:rsid w:val="00973519"/>
    <w:rsid w:val="00973670"/>
    <w:rsid w:val="0097430A"/>
    <w:rsid w:val="009745A3"/>
    <w:rsid w:val="00974618"/>
    <w:rsid w:val="009746BB"/>
    <w:rsid w:val="00974BEF"/>
    <w:rsid w:val="00975106"/>
    <w:rsid w:val="00975C4D"/>
    <w:rsid w:val="00975DA5"/>
    <w:rsid w:val="00976E9D"/>
    <w:rsid w:val="00977656"/>
    <w:rsid w:val="009777E0"/>
    <w:rsid w:val="00977987"/>
    <w:rsid w:val="00980706"/>
    <w:rsid w:val="009807AF"/>
    <w:rsid w:val="00980FEA"/>
    <w:rsid w:val="00982216"/>
    <w:rsid w:val="00982780"/>
    <w:rsid w:val="0098326F"/>
    <w:rsid w:val="00983942"/>
    <w:rsid w:val="00983982"/>
    <w:rsid w:val="00983E45"/>
    <w:rsid w:val="00984537"/>
    <w:rsid w:val="00984946"/>
    <w:rsid w:val="00984D29"/>
    <w:rsid w:val="00985129"/>
    <w:rsid w:val="00985B79"/>
    <w:rsid w:val="00985C25"/>
    <w:rsid w:val="0098617E"/>
    <w:rsid w:val="00986C3C"/>
    <w:rsid w:val="00987719"/>
    <w:rsid w:val="00987EA4"/>
    <w:rsid w:val="00990366"/>
    <w:rsid w:val="009907D9"/>
    <w:rsid w:val="00990C93"/>
    <w:rsid w:val="009914BE"/>
    <w:rsid w:val="00991C0B"/>
    <w:rsid w:val="00992D61"/>
    <w:rsid w:val="00992F4E"/>
    <w:rsid w:val="009930F8"/>
    <w:rsid w:val="009937A3"/>
    <w:rsid w:val="00994873"/>
    <w:rsid w:val="009949B3"/>
    <w:rsid w:val="009952CE"/>
    <w:rsid w:val="00995618"/>
    <w:rsid w:val="009957D2"/>
    <w:rsid w:val="00995F68"/>
    <w:rsid w:val="00996691"/>
    <w:rsid w:val="009978EE"/>
    <w:rsid w:val="009A01DF"/>
    <w:rsid w:val="009A0FB8"/>
    <w:rsid w:val="009A1D05"/>
    <w:rsid w:val="009A1D89"/>
    <w:rsid w:val="009A1D97"/>
    <w:rsid w:val="009A226F"/>
    <w:rsid w:val="009A2C16"/>
    <w:rsid w:val="009A2EC7"/>
    <w:rsid w:val="009A2F09"/>
    <w:rsid w:val="009A30BA"/>
    <w:rsid w:val="009A385E"/>
    <w:rsid w:val="009A3961"/>
    <w:rsid w:val="009A3BFA"/>
    <w:rsid w:val="009A440E"/>
    <w:rsid w:val="009A4794"/>
    <w:rsid w:val="009A48A0"/>
    <w:rsid w:val="009A4EEA"/>
    <w:rsid w:val="009A50FA"/>
    <w:rsid w:val="009A54C4"/>
    <w:rsid w:val="009A5590"/>
    <w:rsid w:val="009A57CC"/>
    <w:rsid w:val="009A57FB"/>
    <w:rsid w:val="009A6424"/>
    <w:rsid w:val="009A6852"/>
    <w:rsid w:val="009A6946"/>
    <w:rsid w:val="009A6C4C"/>
    <w:rsid w:val="009A736E"/>
    <w:rsid w:val="009A7734"/>
    <w:rsid w:val="009A7CCF"/>
    <w:rsid w:val="009B0282"/>
    <w:rsid w:val="009B1455"/>
    <w:rsid w:val="009B1EEB"/>
    <w:rsid w:val="009B2113"/>
    <w:rsid w:val="009B2A78"/>
    <w:rsid w:val="009B30A2"/>
    <w:rsid w:val="009B36A7"/>
    <w:rsid w:val="009B3CFB"/>
    <w:rsid w:val="009B3F17"/>
    <w:rsid w:val="009B44C9"/>
    <w:rsid w:val="009B4602"/>
    <w:rsid w:val="009B4657"/>
    <w:rsid w:val="009B47AA"/>
    <w:rsid w:val="009B48B1"/>
    <w:rsid w:val="009B5BDC"/>
    <w:rsid w:val="009B62D7"/>
    <w:rsid w:val="009B6360"/>
    <w:rsid w:val="009B6552"/>
    <w:rsid w:val="009B69B1"/>
    <w:rsid w:val="009B6A07"/>
    <w:rsid w:val="009B6C7F"/>
    <w:rsid w:val="009B6D0E"/>
    <w:rsid w:val="009B73DB"/>
    <w:rsid w:val="009B75BE"/>
    <w:rsid w:val="009B76AE"/>
    <w:rsid w:val="009B7EA9"/>
    <w:rsid w:val="009C01A9"/>
    <w:rsid w:val="009C0564"/>
    <w:rsid w:val="009C08BE"/>
    <w:rsid w:val="009C0F1B"/>
    <w:rsid w:val="009C15A3"/>
    <w:rsid w:val="009C160B"/>
    <w:rsid w:val="009C1742"/>
    <w:rsid w:val="009C18B1"/>
    <w:rsid w:val="009C196F"/>
    <w:rsid w:val="009C1D47"/>
    <w:rsid w:val="009C2348"/>
    <w:rsid w:val="009C268B"/>
    <w:rsid w:val="009C2B5D"/>
    <w:rsid w:val="009C3028"/>
    <w:rsid w:val="009C35A7"/>
    <w:rsid w:val="009C3725"/>
    <w:rsid w:val="009C3D23"/>
    <w:rsid w:val="009C3DE6"/>
    <w:rsid w:val="009C4476"/>
    <w:rsid w:val="009C4A46"/>
    <w:rsid w:val="009C4F26"/>
    <w:rsid w:val="009C51AA"/>
    <w:rsid w:val="009C5723"/>
    <w:rsid w:val="009C5A10"/>
    <w:rsid w:val="009C5B4D"/>
    <w:rsid w:val="009C6015"/>
    <w:rsid w:val="009C64BB"/>
    <w:rsid w:val="009C66AD"/>
    <w:rsid w:val="009C7C73"/>
    <w:rsid w:val="009C7CC6"/>
    <w:rsid w:val="009D02BB"/>
    <w:rsid w:val="009D19FD"/>
    <w:rsid w:val="009D1AA2"/>
    <w:rsid w:val="009D1DBA"/>
    <w:rsid w:val="009D21FC"/>
    <w:rsid w:val="009D24E5"/>
    <w:rsid w:val="009D252A"/>
    <w:rsid w:val="009D2FEC"/>
    <w:rsid w:val="009D36AF"/>
    <w:rsid w:val="009D41FF"/>
    <w:rsid w:val="009D4535"/>
    <w:rsid w:val="009D4F03"/>
    <w:rsid w:val="009D58DD"/>
    <w:rsid w:val="009D5AB6"/>
    <w:rsid w:val="009D649D"/>
    <w:rsid w:val="009D7152"/>
    <w:rsid w:val="009D7A40"/>
    <w:rsid w:val="009D7EA8"/>
    <w:rsid w:val="009D7F91"/>
    <w:rsid w:val="009E08C1"/>
    <w:rsid w:val="009E1113"/>
    <w:rsid w:val="009E141B"/>
    <w:rsid w:val="009E1736"/>
    <w:rsid w:val="009E1B8B"/>
    <w:rsid w:val="009E1C2F"/>
    <w:rsid w:val="009E21B6"/>
    <w:rsid w:val="009E21D2"/>
    <w:rsid w:val="009E2560"/>
    <w:rsid w:val="009E28D7"/>
    <w:rsid w:val="009E2AA3"/>
    <w:rsid w:val="009E2DC8"/>
    <w:rsid w:val="009E349C"/>
    <w:rsid w:val="009E45D7"/>
    <w:rsid w:val="009E4CA0"/>
    <w:rsid w:val="009E5934"/>
    <w:rsid w:val="009E6CA8"/>
    <w:rsid w:val="009E73BD"/>
    <w:rsid w:val="009E750A"/>
    <w:rsid w:val="009E7729"/>
    <w:rsid w:val="009E782B"/>
    <w:rsid w:val="009F06AF"/>
    <w:rsid w:val="009F0A9D"/>
    <w:rsid w:val="009F12E1"/>
    <w:rsid w:val="009F1310"/>
    <w:rsid w:val="009F2A9D"/>
    <w:rsid w:val="009F2F60"/>
    <w:rsid w:val="009F30AC"/>
    <w:rsid w:val="009F43A7"/>
    <w:rsid w:val="009F4B84"/>
    <w:rsid w:val="009F5173"/>
    <w:rsid w:val="009F55D0"/>
    <w:rsid w:val="009F58F8"/>
    <w:rsid w:val="009F6A15"/>
    <w:rsid w:val="009F7F05"/>
    <w:rsid w:val="00A00C8A"/>
    <w:rsid w:val="00A01062"/>
    <w:rsid w:val="00A011C8"/>
    <w:rsid w:val="00A013F6"/>
    <w:rsid w:val="00A0147E"/>
    <w:rsid w:val="00A025A5"/>
    <w:rsid w:val="00A026A4"/>
    <w:rsid w:val="00A02A0B"/>
    <w:rsid w:val="00A02E1A"/>
    <w:rsid w:val="00A031C8"/>
    <w:rsid w:val="00A034DE"/>
    <w:rsid w:val="00A03C0D"/>
    <w:rsid w:val="00A03E79"/>
    <w:rsid w:val="00A03EB4"/>
    <w:rsid w:val="00A03F37"/>
    <w:rsid w:val="00A03FB7"/>
    <w:rsid w:val="00A0432D"/>
    <w:rsid w:val="00A051E1"/>
    <w:rsid w:val="00A056C8"/>
    <w:rsid w:val="00A05D55"/>
    <w:rsid w:val="00A05D7F"/>
    <w:rsid w:val="00A060E2"/>
    <w:rsid w:val="00A060F8"/>
    <w:rsid w:val="00A06390"/>
    <w:rsid w:val="00A063D3"/>
    <w:rsid w:val="00A06419"/>
    <w:rsid w:val="00A0673B"/>
    <w:rsid w:val="00A06A4E"/>
    <w:rsid w:val="00A07202"/>
    <w:rsid w:val="00A1019B"/>
    <w:rsid w:val="00A102F6"/>
    <w:rsid w:val="00A10602"/>
    <w:rsid w:val="00A10917"/>
    <w:rsid w:val="00A10A7F"/>
    <w:rsid w:val="00A10BB2"/>
    <w:rsid w:val="00A116A6"/>
    <w:rsid w:val="00A11733"/>
    <w:rsid w:val="00A12412"/>
    <w:rsid w:val="00A136B0"/>
    <w:rsid w:val="00A13F0F"/>
    <w:rsid w:val="00A13F2F"/>
    <w:rsid w:val="00A14962"/>
    <w:rsid w:val="00A149FA"/>
    <w:rsid w:val="00A14F23"/>
    <w:rsid w:val="00A152B5"/>
    <w:rsid w:val="00A15701"/>
    <w:rsid w:val="00A15B5E"/>
    <w:rsid w:val="00A15E27"/>
    <w:rsid w:val="00A15E55"/>
    <w:rsid w:val="00A16399"/>
    <w:rsid w:val="00A1664A"/>
    <w:rsid w:val="00A169E4"/>
    <w:rsid w:val="00A169F6"/>
    <w:rsid w:val="00A17009"/>
    <w:rsid w:val="00A17024"/>
    <w:rsid w:val="00A179CA"/>
    <w:rsid w:val="00A17BD5"/>
    <w:rsid w:val="00A201E4"/>
    <w:rsid w:val="00A202DE"/>
    <w:rsid w:val="00A203BA"/>
    <w:rsid w:val="00A206D9"/>
    <w:rsid w:val="00A20C24"/>
    <w:rsid w:val="00A2112A"/>
    <w:rsid w:val="00A21B45"/>
    <w:rsid w:val="00A21EEC"/>
    <w:rsid w:val="00A22291"/>
    <w:rsid w:val="00A22524"/>
    <w:rsid w:val="00A22E19"/>
    <w:rsid w:val="00A23049"/>
    <w:rsid w:val="00A23148"/>
    <w:rsid w:val="00A232D8"/>
    <w:rsid w:val="00A237B4"/>
    <w:rsid w:val="00A23A3F"/>
    <w:rsid w:val="00A245C5"/>
    <w:rsid w:val="00A24785"/>
    <w:rsid w:val="00A24ABC"/>
    <w:rsid w:val="00A24BD5"/>
    <w:rsid w:val="00A258EB"/>
    <w:rsid w:val="00A259F0"/>
    <w:rsid w:val="00A25A51"/>
    <w:rsid w:val="00A25AFB"/>
    <w:rsid w:val="00A26497"/>
    <w:rsid w:val="00A266FC"/>
    <w:rsid w:val="00A272A4"/>
    <w:rsid w:val="00A275E2"/>
    <w:rsid w:val="00A27B7E"/>
    <w:rsid w:val="00A27D19"/>
    <w:rsid w:val="00A27DE4"/>
    <w:rsid w:val="00A27F47"/>
    <w:rsid w:val="00A27FB2"/>
    <w:rsid w:val="00A304E1"/>
    <w:rsid w:val="00A3072E"/>
    <w:rsid w:val="00A30785"/>
    <w:rsid w:val="00A307C9"/>
    <w:rsid w:val="00A30A3A"/>
    <w:rsid w:val="00A3119D"/>
    <w:rsid w:val="00A3194C"/>
    <w:rsid w:val="00A31CB0"/>
    <w:rsid w:val="00A32152"/>
    <w:rsid w:val="00A328D4"/>
    <w:rsid w:val="00A32E7B"/>
    <w:rsid w:val="00A32F9F"/>
    <w:rsid w:val="00A3307B"/>
    <w:rsid w:val="00A3373D"/>
    <w:rsid w:val="00A339C2"/>
    <w:rsid w:val="00A3452D"/>
    <w:rsid w:val="00A34659"/>
    <w:rsid w:val="00A34691"/>
    <w:rsid w:val="00A34B40"/>
    <w:rsid w:val="00A34F1F"/>
    <w:rsid w:val="00A35155"/>
    <w:rsid w:val="00A354CB"/>
    <w:rsid w:val="00A35863"/>
    <w:rsid w:val="00A3625D"/>
    <w:rsid w:val="00A36351"/>
    <w:rsid w:val="00A364EC"/>
    <w:rsid w:val="00A367CB"/>
    <w:rsid w:val="00A368ED"/>
    <w:rsid w:val="00A369AA"/>
    <w:rsid w:val="00A36C11"/>
    <w:rsid w:val="00A3714E"/>
    <w:rsid w:val="00A37FA2"/>
    <w:rsid w:val="00A40F05"/>
    <w:rsid w:val="00A412F9"/>
    <w:rsid w:val="00A41934"/>
    <w:rsid w:val="00A41ECE"/>
    <w:rsid w:val="00A41ED5"/>
    <w:rsid w:val="00A4200F"/>
    <w:rsid w:val="00A42298"/>
    <w:rsid w:val="00A42EAE"/>
    <w:rsid w:val="00A42F59"/>
    <w:rsid w:val="00A431BA"/>
    <w:rsid w:val="00A4325A"/>
    <w:rsid w:val="00A43431"/>
    <w:rsid w:val="00A436E3"/>
    <w:rsid w:val="00A437DE"/>
    <w:rsid w:val="00A43BBC"/>
    <w:rsid w:val="00A44652"/>
    <w:rsid w:val="00A45484"/>
    <w:rsid w:val="00A4565B"/>
    <w:rsid w:val="00A4575E"/>
    <w:rsid w:val="00A45B67"/>
    <w:rsid w:val="00A4612E"/>
    <w:rsid w:val="00A46653"/>
    <w:rsid w:val="00A47BFA"/>
    <w:rsid w:val="00A50688"/>
    <w:rsid w:val="00A50969"/>
    <w:rsid w:val="00A50CC6"/>
    <w:rsid w:val="00A50FE5"/>
    <w:rsid w:val="00A51912"/>
    <w:rsid w:val="00A52957"/>
    <w:rsid w:val="00A52AB7"/>
    <w:rsid w:val="00A5373D"/>
    <w:rsid w:val="00A53A33"/>
    <w:rsid w:val="00A53B47"/>
    <w:rsid w:val="00A545F4"/>
    <w:rsid w:val="00A5475C"/>
    <w:rsid w:val="00A549C9"/>
    <w:rsid w:val="00A549F4"/>
    <w:rsid w:val="00A54C95"/>
    <w:rsid w:val="00A55272"/>
    <w:rsid w:val="00A560A9"/>
    <w:rsid w:val="00A56702"/>
    <w:rsid w:val="00A56CDB"/>
    <w:rsid w:val="00A57282"/>
    <w:rsid w:val="00A57D54"/>
    <w:rsid w:val="00A60218"/>
    <w:rsid w:val="00A60312"/>
    <w:rsid w:val="00A60F17"/>
    <w:rsid w:val="00A610C2"/>
    <w:rsid w:val="00A61168"/>
    <w:rsid w:val="00A6146E"/>
    <w:rsid w:val="00A6216D"/>
    <w:rsid w:val="00A6281B"/>
    <w:rsid w:val="00A632EB"/>
    <w:rsid w:val="00A637D3"/>
    <w:rsid w:val="00A63AFD"/>
    <w:rsid w:val="00A63E95"/>
    <w:rsid w:val="00A63ED7"/>
    <w:rsid w:val="00A64148"/>
    <w:rsid w:val="00A64165"/>
    <w:rsid w:val="00A641D3"/>
    <w:rsid w:val="00A64392"/>
    <w:rsid w:val="00A646F4"/>
    <w:rsid w:val="00A647B3"/>
    <w:rsid w:val="00A64E20"/>
    <w:rsid w:val="00A64F60"/>
    <w:rsid w:val="00A64F66"/>
    <w:rsid w:val="00A65088"/>
    <w:rsid w:val="00A658AE"/>
    <w:rsid w:val="00A65A73"/>
    <w:rsid w:val="00A65ACF"/>
    <w:rsid w:val="00A65B0F"/>
    <w:rsid w:val="00A660FD"/>
    <w:rsid w:val="00A66478"/>
    <w:rsid w:val="00A664FD"/>
    <w:rsid w:val="00A665F9"/>
    <w:rsid w:val="00A66C56"/>
    <w:rsid w:val="00A675B8"/>
    <w:rsid w:val="00A677E9"/>
    <w:rsid w:val="00A703DC"/>
    <w:rsid w:val="00A7042F"/>
    <w:rsid w:val="00A70736"/>
    <w:rsid w:val="00A708CE"/>
    <w:rsid w:val="00A70957"/>
    <w:rsid w:val="00A70D23"/>
    <w:rsid w:val="00A70D6E"/>
    <w:rsid w:val="00A7172F"/>
    <w:rsid w:val="00A71872"/>
    <w:rsid w:val="00A71D5E"/>
    <w:rsid w:val="00A71DF8"/>
    <w:rsid w:val="00A723B1"/>
    <w:rsid w:val="00A72FC3"/>
    <w:rsid w:val="00A73175"/>
    <w:rsid w:val="00A736C3"/>
    <w:rsid w:val="00A740E0"/>
    <w:rsid w:val="00A741FF"/>
    <w:rsid w:val="00A749FC"/>
    <w:rsid w:val="00A74B43"/>
    <w:rsid w:val="00A74D48"/>
    <w:rsid w:val="00A74EA0"/>
    <w:rsid w:val="00A75AC6"/>
    <w:rsid w:val="00A75F52"/>
    <w:rsid w:val="00A75FE6"/>
    <w:rsid w:val="00A777A4"/>
    <w:rsid w:val="00A77819"/>
    <w:rsid w:val="00A803B7"/>
    <w:rsid w:val="00A80B38"/>
    <w:rsid w:val="00A80DFE"/>
    <w:rsid w:val="00A8171A"/>
    <w:rsid w:val="00A819A2"/>
    <w:rsid w:val="00A81CEF"/>
    <w:rsid w:val="00A821F4"/>
    <w:rsid w:val="00A825A0"/>
    <w:rsid w:val="00A82658"/>
    <w:rsid w:val="00A826EB"/>
    <w:rsid w:val="00A82B01"/>
    <w:rsid w:val="00A82B8A"/>
    <w:rsid w:val="00A8379B"/>
    <w:rsid w:val="00A837BD"/>
    <w:rsid w:val="00A83816"/>
    <w:rsid w:val="00A841FC"/>
    <w:rsid w:val="00A8487A"/>
    <w:rsid w:val="00A84BDD"/>
    <w:rsid w:val="00A85244"/>
    <w:rsid w:val="00A85543"/>
    <w:rsid w:val="00A85686"/>
    <w:rsid w:val="00A856A4"/>
    <w:rsid w:val="00A856EC"/>
    <w:rsid w:val="00A86158"/>
    <w:rsid w:val="00A86B1B"/>
    <w:rsid w:val="00A8713C"/>
    <w:rsid w:val="00A87346"/>
    <w:rsid w:val="00A904AD"/>
    <w:rsid w:val="00A913C9"/>
    <w:rsid w:val="00A91B9B"/>
    <w:rsid w:val="00A91C9D"/>
    <w:rsid w:val="00A91DB8"/>
    <w:rsid w:val="00A92733"/>
    <w:rsid w:val="00A92914"/>
    <w:rsid w:val="00A92A67"/>
    <w:rsid w:val="00A92D1D"/>
    <w:rsid w:val="00A92D5F"/>
    <w:rsid w:val="00A93038"/>
    <w:rsid w:val="00A93267"/>
    <w:rsid w:val="00A938DE"/>
    <w:rsid w:val="00A939A9"/>
    <w:rsid w:val="00A939E1"/>
    <w:rsid w:val="00A93ACE"/>
    <w:rsid w:val="00A93B8C"/>
    <w:rsid w:val="00A9427C"/>
    <w:rsid w:val="00A943E7"/>
    <w:rsid w:val="00A946FF"/>
    <w:rsid w:val="00A94769"/>
    <w:rsid w:val="00A94835"/>
    <w:rsid w:val="00A95EB6"/>
    <w:rsid w:val="00A96D78"/>
    <w:rsid w:val="00AA1458"/>
    <w:rsid w:val="00AA157E"/>
    <w:rsid w:val="00AA15CE"/>
    <w:rsid w:val="00AA25F1"/>
    <w:rsid w:val="00AA2F12"/>
    <w:rsid w:val="00AA30B1"/>
    <w:rsid w:val="00AA3DC9"/>
    <w:rsid w:val="00AA44E8"/>
    <w:rsid w:val="00AA4908"/>
    <w:rsid w:val="00AA4DA8"/>
    <w:rsid w:val="00AA5428"/>
    <w:rsid w:val="00AA5A8F"/>
    <w:rsid w:val="00AA5AF5"/>
    <w:rsid w:val="00AA6032"/>
    <w:rsid w:val="00AA64CC"/>
    <w:rsid w:val="00AA65E1"/>
    <w:rsid w:val="00AA665C"/>
    <w:rsid w:val="00AA6A77"/>
    <w:rsid w:val="00AA6AD0"/>
    <w:rsid w:val="00AA6BB5"/>
    <w:rsid w:val="00AA75CC"/>
    <w:rsid w:val="00AA7DF5"/>
    <w:rsid w:val="00AA7E0C"/>
    <w:rsid w:val="00AA7E1C"/>
    <w:rsid w:val="00AB0627"/>
    <w:rsid w:val="00AB09E4"/>
    <w:rsid w:val="00AB0D5B"/>
    <w:rsid w:val="00AB1199"/>
    <w:rsid w:val="00AB15B7"/>
    <w:rsid w:val="00AB1936"/>
    <w:rsid w:val="00AB1C12"/>
    <w:rsid w:val="00AB1CA0"/>
    <w:rsid w:val="00AB2054"/>
    <w:rsid w:val="00AB23F1"/>
    <w:rsid w:val="00AB2661"/>
    <w:rsid w:val="00AB294E"/>
    <w:rsid w:val="00AB2B01"/>
    <w:rsid w:val="00AB2DCF"/>
    <w:rsid w:val="00AB3102"/>
    <w:rsid w:val="00AB318E"/>
    <w:rsid w:val="00AB33F1"/>
    <w:rsid w:val="00AB3532"/>
    <w:rsid w:val="00AB3670"/>
    <w:rsid w:val="00AB4D64"/>
    <w:rsid w:val="00AB5A6C"/>
    <w:rsid w:val="00AB66C4"/>
    <w:rsid w:val="00AB688C"/>
    <w:rsid w:val="00AB6992"/>
    <w:rsid w:val="00AB6FE6"/>
    <w:rsid w:val="00AB7298"/>
    <w:rsid w:val="00AB7979"/>
    <w:rsid w:val="00AC0782"/>
    <w:rsid w:val="00AC1DB1"/>
    <w:rsid w:val="00AC1E84"/>
    <w:rsid w:val="00AC1EB1"/>
    <w:rsid w:val="00AC2212"/>
    <w:rsid w:val="00AC269C"/>
    <w:rsid w:val="00AC2F59"/>
    <w:rsid w:val="00AC3053"/>
    <w:rsid w:val="00AC33BA"/>
    <w:rsid w:val="00AC3A47"/>
    <w:rsid w:val="00AC3E04"/>
    <w:rsid w:val="00AC3F92"/>
    <w:rsid w:val="00AC4453"/>
    <w:rsid w:val="00AC4D73"/>
    <w:rsid w:val="00AC5033"/>
    <w:rsid w:val="00AC55F6"/>
    <w:rsid w:val="00AC56C4"/>
    <w:rsid w:val="00AC58C8"/>
    <w:rsid w:val="00AC6439"/>
    <w:rsid w:val="00AC6C85"/>
    <w:rsid w:val="00AC7A93"/>
    <w:rsid w:val="00AD0519"/>
    <w:rsid w:val="00AD06B0"/>
    <w:rsid w:val="00AD0DD0"/>
    <w:rsid w:val="00AD0E89"/>
    <w:rsid w:val="00AD106B"/>
    <w:rsid w:val="00AD1222"/>
    <w:rsid w:val="00AD18E0"/>
    <w:rsid w:val="00AD199A"/>
    <w:rsid w:val="00AD238D"/>
    <w:rsid w:val="00AD27EE"/>
    <w:rsid w:val="00AD284B"/>
    <w:rsid w:val="00AD2A18"/>
    <w:rsid w:val="00AD2C60"/>
    <w:rsid w:val="00AD3675"/>
    <w:rsid w:val="00AD3736"/>
    <w:rsid w:val="00AD3896"/>
    <w:rsid w:val="00AD3C29"/>
    <w:rsid w:val="00AD3CBC"/>
    <w:rsid w:val="00AD4125"/>
    <w:rsid w:val="00AD44ED"/>
    <w:rsid w:val="00AD452E"/>
    <w:rsid w:val="00AD4C43"/>
    <w:rsid w:val="00AD51D3"/>
    <w:rsid w:val="00AD56F8"/>
    <w:rsid w:val="00AD57D5"/>
    <w:rsid w:val="00AD616A"/>
    <w:rsid w:val="00AD6738"/>
    <w:rsid w:val="00AD6A2E"/>
    <w:rsid w:val="00AD73C0"/>
    <w:rsid w:val="00AD7736"/>
    <w:rsid w:val="00AD7B5C"/>
    <w:rsid w:val="00AD7BBA"/>
    <w:rsid w:val="00AD7E56"/>
    <w:rsid w:val="00AE0C73"/>
    <w:rsid w:val="00AE27DA"/>
    <w:rsid w:val="00AE2DB1"/>
    <w:rsid w:val="00AE2E57"/>
    <w:rsid w:val="00AE3170"/>
    <w:rsid w:val="00AE3345"/>
    <w:rsid w:val="00AE3866"/>
    <w:rsid w:val="00AE3CE9"/>
    <w:rsid w:val="00AE3D1B"/>
    <w:rsid w:val="00AE3E9C"/>
    <w:rsid w:val="00AE3FDE"/>
    <w:rsid w:val="00AE41B0"/>
    <w:rsid w:val="00AE4550"/>
    <w:rsid w:val="00AE51D3"/>
    <w:rsid w:val="00AE534F"/>
    <w:rsid w:val="00AE5464"/>
    <w:rsid w:val="00AE55B4"/>
    <w:rsid w:val="00AE5BB3"/>
    <w:rsid w:val="00AE605C"/>
    <w:rsid w:val="00AE6116"/>
    <w:rsid w:val="00AE63C7"/>
    <w:rsid w:val="00AE66DA"/>
    <w:rsid w:val="00AE716B"/>
    <w:rsid w:val="00AE761C"/>
    <w:rsid w:val="00AE77EA"/>
    <w:rsid w:val="00AE7B9E"/>
    <w:rsid w:val="00AE7DCE"/>
    <w:rsid w:val="00AF05AC"/>
    <w:rsid w:val="00AF0AEF"/>
    <w:rsid w:val="00AF0B97"/>
    <w:rsid w:val="00AF0C43"/>
    <w:rsid w:val="00AF1027"/>
    <w:rsid w:val="00AF1F20"/>
    <w:rsid w:val="00AF204C"/>
    <w:rsid w:val="00AF2083"/>
    <w:rsid w:val="00AF27F5"/>
    <w:rsid w:val="00AF2A7E"/>
    <w:rsid w:val="00AF2ACB"/>
    <w:rsid w:val="00AF303E"/>
    <w:rsid w:val="00AF3C9F"/>
    <w:rsid w:val="00AF3D74"/>
    <w:rsid w:val="00AF4467"/>
    <w:rsid w:val="00AF45A8"/>
    <w:rsid w:val="00AF48AD"/>
    <w:rsid w:val="00AF4A74"/>
    <w:rsid w:val="00AF4EDF"/>
    <w:rsid w:val="00AF514A"/>
    <w:rsid w:val="00AF52B0"/>
    <w:rsid w:val="00AF59DA"/>
    <w:rsid w:val="00AF5A29"/>
    <w:rsid w:val="00AF5DAA"/>
    <w:rsid w:val="00AF637B"/>
    <w:rsid w:val="00AF6572"/>
    <w:rsid w:val="00AF659F"/>
    <w:rsid w:val="00AF6649"/>
    <w:rsid w:val="00AF772C"/>
    <w:rsid w:val="00AF7E21"/>
    <w:rsid w:val="00B007D4"/>
    <w:rsid w:val="00B008FD"/>
    <w:rsid w:val="00B009C8"/>
    <w:rsid w:val="00B00A20"/>
    <w:rsid w:val="00B00C4E"/>
    <w:rsid w:val="00B012D5"/>
    <w:rsid w:val="00B016BC"/>
    <w:rsid w:val="00B01D67"/>
    <w:rsid w:val="00B02174"/>
    <w:rsid w:val="00B02226"/>
    <w:rsid w:val="00B02312"/>
    <w:rsid w:val="00B0248C"/>
    <w:rsid w:val="00B02611"/>
    <w:rsid w:val="00B02778"/>
    <w:rsid w:val="00B02CF6"/>
    <w:rsid w:val="00B03A22"/>
    <w:rsid w:val="00B04A72"/>
    <w:rsid w:val="00B04EA5"/>
    <w:rsid w:val="00B05134"/>
    <w:rsid w:val="00B05883"/>
    <w:rsid w:val="00B06697"/>
    <w:rsid w:val="00B06A8B"/>
    <w:rsid w:val="00B06D90"/>
    <w:rsid w:val="00B07599"/>
    <w:rsid w:val="00B07A62"/>
    <w:rsid w:val="00B07D50"/>
    <w:rsid w:val="00B10457"/>
    <w:rsid w:val="00B10D99"/>
    <w:rsid w:val="00B11D7C"/>
    <w:rsid w:val="00B139BE"/>
    <w:rsid w:val="00B13B3B"/>
    <w:rsid w:val="00B13D7F"/>
    <w:rsid w:val="00B13F67"/>
    <w:rsid w:val="00B14705"/>
    <w:rsid w:val="00B148DC"/>
    <w:rsid w:val="00B15379"/>
    <w:rsid w:val="00B15480"/>
    <w:rsid w:val="00B156DE"/>
    <w:rsid w:val="00B15C3F"/>
    <w:rsid w:val="00B15E67"/>
    <w:rsid w:val="00B16967"/>
    <w:rsid w:val="00B16ACD"/>
    <w:rsid w:val="00B17E2B"/>
    <w:rsid w:val="00B20471"/>
    <w:rsid w:val="00B205E4"/>
    <w:rsid w:val="00B20D23"/>
    <w:rsid w:val="00B211F3"/>
    <w:rsid w:val="00B216D6"/>
    <w:rsid w:val="00B21788"/>
    <w:rsid w:val="00B219AE"/>
    <w:rsid w:val="00B220E9"/>
    <w:rsid w:val="00B22137"/>
    <w:rsid w:val="00B22D09"/>
    <w:rsid w:val="00B22FBC"/>
    <w:rsid w:val="00B231D8"/>
    <w:rsid w:val="00B23CFF"/>
    <w:rsid w:val="00B24289"/>
    <w:rsid w:val="00B252D2"/>
    <w:rsid w:val="00B252F9"/>
    <w:rsid w:val="00B25324"/>
    <w:rsid w:val="00B26920"/>
    <w:rsid w:val="00B2714F"/>
    <w:rsid w:val="00B27435"/>
    <w:rsid w:val="00B276FB"/>
    <w:rsid w:val="00B27AE0"/>
    <w:rsid w:val="00B27C4D"/>
    <w:rsid w:val="00B30636"/>
    <w:rsid w:val="00B30AE7"/>
    <w:rsid w:val="00B30FE9"/>
    <w:rsid w:val="00B3116D"/>
    <w:rsid w:val="00B31668"/>
    <w:rsid w:val="00B31ED5"/>
    <w:rsid w:val="00B32492"/>
    <w:rsid w:val="00B3264E"/>
    <w:rsid w:val="00B33058"/>
    <w:rsid w:val="00B3306C"/>
    <w:rsid w:val="00B3347F"/>
    <w:rsid w:val="00B339B3"/>
    <w:rsid w:val="00B33B53"/>
    <w:rsid w:val="00B33BD5"/>
    <w:rsid w:val="00B345A6"/>
    <w:rsid w:val="00B34B3F"/>
    <w:rsid w:val="00B35656"/>
    <w:rsid w:val="00B356C7"/>
    <w:rsid w:val="00B36010"/>
    <w:rsid w:val="00B36407"/>
    <w:rsid w:val="00B3676A"/>
    <w:rsid w:val="00B3685A"/>
    <w:rsid w:val="00B3768E"/>
    <w:rsid w:val="00B37AB7"/>
    <w:rsid w:val="00B37FE0"/>
    <w:rsid w:val="00B400C3"/>
    <w:rsid w:val="00B4011F"/>
    <w:rsid w:val="00B4059D"/>
    <w:rsid w:val="00B40E8B"/>
    <w:rsid w:val="00B411CC"/>
    <w:rsid w:val="00B423F2"/>
    <w:rsid w:val="00B42761"/>
    <w:rsid w:val="00B42C9A"/>
    <w:rsid w:val="00B434FE"/>
    <w:rsid w:val="00B4362A"/>
    <w:rsid w:val="00B43661"/>
    <w:rsid w:val="00B43943"/>
    <w:rsid w:val="00B4448E"/>
    <w:rsid w:val="00B44965"/>
    <w:rsid w:val="00B44BA0"/>
    <w:rsid w:val="00B45000"/>
    <w:rsid w:val="00B4550D"/>
    <w:rsid w:val="00B45667"/>
    <w:rsid w:val="00B45909"/>
    <w:rsid w:val="00B46242"/>
    <w:rsid w:val="00B46645"/>
    <w:rsid w:val="00B46ACF"/>
    <w:rsid w:val="00B46DD1"/>
    <w:rsid w:val="00B46EDC"/>
    <w:rsid w:val="00B46FB5"/>
    <w:rsid w:val="00B47965"/>
    <w:rsid w:val="00B47D65"/>
    <w:rsid w:val="00B50451"/>
    <w:rsid w:val="00B506A7"/>
    <w:rsid w:val="00B50839"/>
    <w:rsid w:val="00B51003"/>
    <w:rsid w:val="00B51C9E"/>
    <w:rsid w:val="00B51D78"/>
    <w:rsid w:val="00B51F1B"/>
    <w:rsid w:val="00B52790"/>
    <w:rsid w:val="00B53045"/>
    <w:rsid w:val="00B53222"/>
    <w:rsid w:val="00B544F4"/>
    <w:rsid w:val="00B54764"/>
    <w:rsid w:val="00B548BE"/>
    <w:rsid w:val="00B552AD"/>
    <w:rsid w:val="00B55C98"/>
    <w:rsid w:val="00B55FD7"/>
    <w:rsid w:val="00B574E7"/>
    <w:rsid w:val="00B57918"/>
    <w:rsid w:val="00B57BEF"/>
    <w:rsid w:val="00B60534"/>
    <w:rsid w:val="00B60535"/>
    <w:rsid w:val="00B60876"/>
    <w:rsid w:val="00B60A80"/>
    <w:rsid w:val="00B6107D"/>
    <w:rsid w:val="00B61232"/>
    <w:rsid w:val="00B6133F"/>
    <w:rsid w:val="00B61600"/>
    <w:rsid w:val="00B61669"/>
    <w:rsid w:val="00B62090"/>
    <w:rsid w:val="00B6244D"/>
    <w:rsid w:val="00B62479"/>
    <w:rsid w:val="00B624BC"/>
    <w:rsid w:val="00B6267F"/>
    <w:rsid w:val="00B62F74"/>
    <w:rsid w:val="00B63494"/>
    <w:rsid w:val="00B63BB1"/>
    <w:rsid w:val="00B6418D"/>
    <w:rsid w:val="00B643A3"/>
    <w:rsid w:val="00B6441D"/>
    <w:rsid w:val="00B64B41"/>
    <w:rsid w:val="00B656B2"/>
    <w:rsid w:val="00B65733"/>
    <w:rsid w:val="00B65AC0"/>
    <w:rsid w:val="00B65F1E"/>
    <w:rsid w:val="00B66086"/>
    <w:rsid w:val="00B66441"/>
    <w:rsid w:val="00B665FA"/>
    <w:rsid w:val="00B6668C"/>
    <w:rsid w:val="00B67506"/>
    <w:rsid w:val="00B67A83"/>
    <w:rsid w:val="00B67BEA"/>
    <w:rsid w:val="00B67F78"/>
    <w:rsid w:val="00B67FD3"/>
    <w:rsid w:val="00B7047C"/>
    <w:rsid w:val="00B70D2A"/>
    <w:rsid w:val="00B7168F"/>
    <w:rsid w:val="00B7172E"/>
    <w:rsid w:val="00B71A9B"/>
    <w:rsid w:val="00B71E3F"/>
    <w:rsid w:val="00B720B9"/>
    <w:rsid w:val="00B72327"/>
    <w:rsid w:val="00B72F72"/>
    <w:rsid w:val="00B731DA"/>
    <w:rsid w:val="00B732F3"/>
    <w:rsid w:val="00B734FA"/>
    <w:rsid w:val="00B736FA"/>
    <w:rsid w:val="00B73C56"/>
    <w:rsid w:val="00B74F7D"/>
    <w:rsid w:val="00B75AB2"/>
    <w:rsid w:val="00B75ABB"/>
    <w:rsid w:val="00B75C81"/>
    <w:rsid w:val="00B76BB5"/>
    <w:rsid w:val="00B76C08"/>
    <w:rsid w:val="00B76D46"/>
    <w:rsid w:val="00B77418"/>
    <w:rsid w:val="00B77678"/>
    <w:rsid w:val="00B809B7"/>
    <w:rsid w:val="00B80DDF"/>
    <w:rsid w:val="00B80FE5"/>
    <w:rsid w:val="00B816FC"/>
    <w:rsid w:val="00B81843"/>
    <w:rsid w:val="00B8205B"/>
    <w:rsid w:val="00B824DF"/>
    <w:rsid w:val="00B8291D"/>
    <w:rsid w:val="00B837C9"/>
    <w:rsid w:val="00B83838"/>
    <w:rsid w:val="00B83875"/>
    <w:rsid w:val="00B83B3D"/>
    <w:rsid w:val="00B8452B"/>
    <w:rsid w:val="00B846A9"/>
    <w:rsid w:val="00B84CAB"/>
    <w:rsid w:val="00B855C5"/>
    <w:rsid w:val="00B860B7"/>
    <w:rsid w:val="00B861E0"/>
    <w:rsid w:val="00B86288"/>
    <w:rsid w:val="00B8668C"/>
    <w:rsid w:val="00B867BD"/>
    <w:rsid w:val="00B86D26"/>
    <w:rsid w:val="00B87548"/>
    <w:rsid w:val="00B876ED"/>
    <w:rsid w:val="00B87964"/>
    <w:rsid w:val="00B879EA"/>
    <w:rsid w:val="00B90405"/>
    <w:rsid w:val="00B90447"/>
    <w:rsid w:val="00B9051C"/>
    <w:rsid w:val="00B90586"/>
    <w:rsid w:val="00B9070F"/>
    <w:rsid w:val="00B908AF"/>
    <w:rsid w:val="00B90B0D"/>
    <w:rsid w:val="00B90C50"/>
    <w:rsid w:val="00B90C67"/>
    <w:rsid w:val="00B90FD4"/>
    <w:rsid w:val="00B922EF"/>
    <w:rsid w:val="00B92691"/>
    <w:rsid w:val="00B926B2"/>
    <w:rsid w:val="00B92E47"/>
    <w:rsid w:val="00B93190"/>
    <w:rsid w:val="00B9385C"/>
    <w:rsid w:val="00B941AF"/>
    <w:rsid w:val="00B9450D"/>
    <w:rsid w:val="00B94608"/>
    <w:rsid w:val="00B95013"/>
    <w:rsid w:val="00B962A2"/>
    <w:rsid w:val="00B9664D"/>
    <w:rsid w:val="00B974B7"/>
    <w:rsid w:val="00B976DA"/>
    <w:rsid w:val="00B97B25"/>
    <w:rsid w:val="00BA011C"/>
    <w:rsid w:val="00BA0455"/>
    <w:rsid w:val="00BA0721"/>
    <w:rsid w:val="00BA075A"/>
    <w:rsid w:val="00BA19CF"/>
    <w:rsid w:val="00BA1D99"/>
    <w:rsid w:val="00BA26E6"/>
    <w:rsid w:val="00BA2820"/>
    <w:rsid w:val="00BA2DE9"/>
    <w:rsid w:val="00BA30B6"/>
    <w:rsid w:val="00BA36E6"/>
    <w:rsid w:val="00BA3893"/>
    <w:rsid w:val="00BA3A37"/>
    <w:rsid w:val="00BA3FE5"/>
    <w:rsid w:val="00BA42BB"/>
    <w:rsid w:val="00BA43A4"/>
    <w:rsid w:val="00BA44A9"/>
    <w:rsid w:val="00BA45C7"/>
    <w:rsid w:val="00BA4618"/>
    <w:rsid w:val="00BA4627"/>
    <w:rsid w:val="00BA4B8C"/>
    <w:rsid w:val="00BA4BAA"/>
    <w:rsid w:val="00BA4DD5"/>
    <w:rsid w:val="00BA4EB2"/>
    <w:rsid w:val="00BA5D00"/>
    <w:rsid w:val="00BA634A"/>
    <w:rsid w:val="00BA63A0"/>
    <w:rsid w:val="00BA6460"/>
    <w:rsid w:val="00BA756C"/>
    <w:rsid w:val="00BA75FA"/>
    <w:rsid w:val="00BA76B6"/>
    <w:rsid w:val="00BA785A"/>
    <w:rsid w:val="00BA7909"/>
    <w:rsid w:val="00BA79A1"/>
    <w:rsid w:val="00BB0148"/>
    <w:rsid w:val="00BB0278"/>
    <w:rsid w:val="00BB0405"/>
    <w:rsid w:val="00BB0DB2"/>
    <w:rsid w:val="00BB1089"/>
    <w:rsid w:val="00BB1102"/>
    <w:rsid w:val="00BB1183"/>
    <w:rsid w:val="00BB13C1"/>
    <w:rsid w:val="00BB1D1A"/>
    <w:rsid w:val="00BB1E55"/>
    <w:rsid w:val="00BB1FB9"/>
    <w:rsid w:val="00BB245D"/>
    <w:rsid w:val="00BB2853"/>
    <w:rsid w:val="00BB2D9F"/>
    <w:rsid w:val="00BB2F89"/>
    <w:rsid w:val="00BB3881"/>
    <w:rsid w:val="00BB41AE"/>
    <w:rsid w:val="00BB47EA"/>
    <w:rsid w:val="00BB4802"/>
    <w:rsid w:val="00BB48BA"/>
    <w:rsid w:val="00BB60E2"/>
    <w:rsid w:val="00BB666E"/>
    <w:rsid w:val="00BB67D4"/>
    <w:rsid w:val="00BB6C85"/>
    <w:rsid w:val="00BB749D"/>
    <w:rsid w:val="00BB76C3"/>
    <w:rsid w:val="00BB795D"/>
    <w:rsid w:val="00BC02B0"/>
    <w:rsid w:val="00BC072B"/>
    <w:rsid w:val="00BC07C3"/>
    <w:rsid w:val="00BC0A64"/>
    <w:rsid w:val="00BC1082"/>
    <w:rsid w:val="00BC11C6"/>
    <w:rsid w:val="00BC16BC"/>
    <w:rsid w:val="00BC1F5E"/>
    <w:rsid w:val="00BC241A"/>
    <w:rsid w:val="00BC2743"/>
    <w:rsid w:val="00BC2907"/>
    <w:rsid w:val="00BC2AE0"/>
    <w:rsid w:val="00BC3727"/>
    <w:rsid w:val="00BC46AC"/>
    <w:rsid w:val="00BC46BA"/>
    <w:rsid w:val="00BC4B8A"/>
    <w:rsid w:val="00BC50A5"/>
    <w:rsid w:val="00BC534A"/>
    <w:rsid w:val="00BC54DB"/>
    <w:rsid w:val="00BC5855"/>
    <w:rsid w:val="00BC5F07"/>
    <w:rsid w:val="00BC5FCA"/>
    <w:rsid w:val="00BC642F"/>
    <w:rsid w:val="00BC6948"/>
    <w:rsid w:val="00BC73F1"/>
    <w:rsid w:val="00BC7440"/>
    <w:rsid w:val="00BC7504"/>
    <w:rsid w:val="00BC7B4F"/>
    <w:rsid w:val="00BD14D7"/>
    <w:rsid w:val="00BD19C5"/>
    <w:rsid w:val="00BD1DE4"/>
    <w:rsid w:val="00BD2053"/>
    <w:rsid w:val="00BD2A2C"/>
    <w:rsid w:val="00BD2C56"/>
    <w:rsid w:val="00BD3565"/>
    <w:rsid w:val="00BD390A"/>
    <w:rsid w:val="00BD3AB9"/>
    <w:rsid w:val="00BD41BE"/>
    <w:rsid w:val="00BD4254"/>
    <w:rsid w:val="00BD47E2"/>
    <w:rsid w:val="00BD47FE"/>
    <w:rsid w:val="00BD4D36"/>
    <w:rsid w:val="00BD4D87"/>
    <w:rsid w:val="00BD544F"/>
    <w:rsid w:val="00BD655F"/>
    <w:rsid w:val="00BD65C6"/>
    <w:rsid w:val="00BD6BC9"/>
    <w:rsid w:val="00BD6C6B"/>
    <w:rsid w:val="00BD6CAD"/>
    <w:rsid w:val="00BD6D8D"/>
    <w:rsid w:val="00BD7087"/>
    <w:rsid w:val="00BD78A0"/>
    <w:rsid w:val="00BD7CB8"/>
    <w:rsid w:val="00BE030E"/>
    <w:rsid w:val="00BE136E"/>
    <w:rsid w:val="00BE13A6"/>
    <w:rsid w:val="00BE1F45"/>
    <w:rsid w:val="00BE2755"/>
    <w:rsid w:val="00BE27BD"/>
    <w:rsid w:val="00BE28E6"/>
    <w:rsid w:val="00BE30B7"/>
    <w:rsid w:val="00BE4617"/>
    <w:rsid w:val="00BE4832"/>
    <w:rsid w:val="00BE4E0A"/>
    <w:rsid w:val="00BE4E40"/>
    <w:rsid w:val="00BE4E42"/>
    <w:rsid w:val="00BE525F"/>
    <w:rsid w:val="00BE547D"/>
    <w:rsid w:val="00BE5ABC"/>
    <w:rsid w:val="00BE5BB3"/>
    <w:rsid w:val="00BE60D8"/>
    <w:rsid w:val="00BE6376"/>
    <w:rsid w:val="00BE7F76"/>
    <w:rsid w:val="00BF0151"/>
    <w:rsid w:val="00BF0690"/>
    <w:rsid w:val="00BF083B"/>
    <w:rsid w:val="00BF09BB"/>
    <w:rsid w:val="00BF122E"/>
    <w:rsid w:val="00BF1DA2"/>
    <w:rsid w:val="00BF1E6B"/>
    <w:rsid w:val="00BF2177"/>
    <w:rsid w:val="00BF2BEC"/>
    <w:rsid w:val="00BF305B"/>
    <w:rsid w:val="00BF30D4"/>
    <w:rsid w:val="00BF34D0"/>
    <w:rsid w:val="00BF382D"/>
    <w:rsid w:val="00BF392D"/>
    <w:rsid w:val="00BF3AA5"/>
    <w:rsid w:val="00BF3E88"/>
    <w:rsid w:val="00BF475E"/>
    <w:rsid w:val="00BF4BF6"/>
    <w:rsid w:val="00BF4DE9"/>
    <w:rsid w:val="00BF5902"/>
    <w:rsid w:val="00BF5E90"/>
    <w:rsid w:val="00BF63C6"/>
    <w:rsid w:val="00BF662C"/>
    <w:rsid w:val="00BF694A"/>
    <w:rsid w:val="00BF6CA1"/>
    <w:rsid w:val="00BF70E9"/>
    <w:rsid w:val="00BF72D8"/>
    <w:rsid w:val="00BF7DB1"/>
    <w:rsid w:val="00C00450"/>
    <w:rsid w:val="00C005EB"/>
    <w:rsid w:val="00C00DCC"/>
    <w:rsid w:val="00C00E06"/>
    <w:rsid w:val="00C0107C"/>
    <w:rsid w:val="00C0111D"/>
    <w:rsid w:val="00C01235"/>
    <w:rsid w:val="00C0190F"/>
    <w:rsid w:val="00C01C17"/>
    <w:rsid w:val="00C02775"/>
    <w:rsid w:val="00C029BD"/>
    <w:rsid w:val="00C02C46"/>
    <w:rsid w:val="00C0349D"/>
    <w:rsid w:val="00C03CEF"/>
    <w:rsid w:val="00C03F20"/>
    <w:rsid w:val="00C04680"/>
    <w:rsid w:val="00C04861"/>
    <w:rsid w:val="00C04A54"/>
    <w:rsid w:val="00C055A8"/>
    <w:rsid w:val="00C05C5F"/>
    <w:rsid w:val="00C05EDB"/>
    <w:rsid w:val="00C06365"/>
    <w:rsid w:val="00C06B04"/>
    <w:rsid w:val="00C07141"/>
    <w:rsid w:val="00C07324"/>
    <w:rsid w:val="00C074F3"/>
    <w:rsid w:val="00C07698"/>
    <w:rsid w:val="00C100E9"/>
    <w:rsid w:val="00C106F4"/>
    <w:rsid w:val="00C10A0A"/>
    <w:rsid w:val="00C10DF2"/>
    <w:rsid w:val="00C110D8"/>
    <w:rsid w:val="00C1142F"/>
    <w:rsid w:val="00C11A21"/>
    <w:rsid w:val="00C11E4A"/>
    <w:rsid w:val="00C12602"/>
    <w:rsid w:val="00C12B09"/>
    <w:rsid w:val="00C132C6"/>
    <w:rsid w:val="00C13BAF"/>
    <w:rsid w:val="00C13F1E"/>
    <w:rsid w:val="00C14882"/>
    <w:rsid w:val="00C14A50"/>
    <w:rsid w:val="00C14D92"/>
    <w:rsid w:val="00C14F20"/>
    <w:rsid w:val="00C15400"/>
    <w:rsid w:val="00C158BC"/>
    <w:rsid w:val="00C15D90"/>
    <w:rsid w:val="00C161A0"/>
    <w:rsid w:val="00C1682A"/>
    <w:rsid w:val="00C17707"/>
    <w:rsid w:val="00C17724"/>
    <w:rsid w:val="00C17E7D"/>
    <w:rsid w:val="00C200D5"/>
    <w:rsid w:val="00C2029A"/>
    <w:rsid w:val="00C20A2D"/>
    <w:rsid w:val="00C21694"/>
    <w:rsid w:val="00C216F0"/>
    <w:rsid w:val="00C218A4"/>
    <w:rsid w:val="00C2193E"/>
    <w:rsid w:val="00C21962"/>
    <w:rsid w:val="00C21DCB"/>
    <w:rsid w:val="00C2260F"/>
    <w:rsid w:val="00C22634"/>
    <w:rsid w:val="00C23971"/>
    <w:rsid w:val="00C239A6"/>
    <w:rsid w:val="00C23B5F"/>
    <w:rsid w:val="00C23B9B"/>
    <w:rsid w:val="00C2425B"/>
    <w:rsid w:val="00C248DD"/>
    <w:rsid w:val="00C260EE"/>
    <w:rsid w:val="00C26E3B"/>
    <w:rsid w:val="00C3088F"/>
    <w:rsid w:val="00C30CA9"/>
    <w:rsid w:val="00C30E09"/>
    <w:rsid w:val="00C318BB"/>
    <w:rsid w:val="00C31977"/>
    <w:rsid w:val="00C321C9"/>
    <w:rsid w:val="00C32510"/>
    <w:rsid w:val="00C32AC6"/>
    <w:rsid w:val="00C32DD3"/>
    <w:rsid w:val="00C339FA"/>
    <w:rsid w:val="00C33CEB"/>
    <w:rsid w:val="00C33D47"/>
    <w:rsid w:val="00C34291"/>
    <w:rsid w:val="00C343C5"/>
    <w:rsid w:val="00C349E3"/>
    <w:rsid w:val="00C3526F"/>
    <w:rsid w:val="00C353E9"/>
    <w:rsid w:val="00C35A03"/>
    <w:rsid w:val="00C35AC4"/>
    <w:rsid w:val="00C35C3B"/>
    <w:rsid w:val="00C35EDE"/>
    <w:rsid w:val="00C36239"/>
    <w:rsid w:val="00C3666A"/>
    <w:rsid w:val="00C368DA"/>
    <w:rsid w:val="00C36A03"/>
    <w:rsid w:val="00C36F7C"/>
    <w:rsid w:val="00C376DF"/>
    <w:rsid w:val="00C37DB5"/>
    <w:rsid w:val="00C4011A"/>
    <w:rsid w:val="00C403CD"/>
    <w:rsid w:val="00C40415"/>
    <w:rsid w:val="00C4051E"/>
    <w:rsid w:val="00C409CA"/>
    <w:rsid w:val="00C41A9E"/>
    <w:rsid w:val="00C41CD2"/>
    <w:rsid w:val="00C4238A"/>
    <w:rsid w:val="00C42429"/>
    <w:rsid w:val="00C4264C"/>
    <w:rsid w:val="00C42B31"/>
    <w:rsid w:val="00C433E7"/>
    <w:rsid w:val="00C43927"/>
    <w:rsid w:val="00C43D4F"/>
    <w:rsid w:val="00C44B82"/>
    <w:rsid w:val="00C44D00"/>
    <w:rsid w:val="00C457CB"/>
    <w:rsid w:val="00C45E84"/>
    <w:rsid w:val="00C46530"/>
    <w:rsid w:val="00C465A4"/>
    <w:rsid w:val="00C46A98"/>
    <w:rsid w:val="00C47DA9"/>
    <w:rsid w:val="00C5000E"/>
    <w:rsid w:val="00C50493"/>
    <w:rsid w:val="00C50672"/>
    <w:rsid w:val="00C5085E"/>
    <w:rsid w:val="00C50C82"/>
    <w:rsid w:val="00C51F15"/>
    <w:rsid w:val="00C520E4"/>
    <w:rsid w:val="00C5213B"/>
    <w:rsid w:val="00C52602"/>
    <w:rsid w:val="00C52DD9"/>
    <w:rsid w:val="00C52EB9"/>
    <w:rsid w:val="00C5372A"/>
    <w:rsid w:val="00C53A6F"/>
    <w:rsid w:val="00C53D92"/>
    <w:rsid w:val="00C53E57"/>
    <w:rsid w:val="00C54C85"/>
    <w:rsid w:val="00C55631"/>
    <w:rsid w:val="00C55C39"/>
    <w:rsid w:val="00C55F11"/>
    <w:rsid w:val="00C55F6F"/>
    <w:rsid w:val="00C5624B"/>
    <w:rsid w:val="00C5645E"/>
    <w:rsid w:val="00C56C11"/>
    <w:rsid w:val="00C56CB7"/>
    <w:rsid w:val="00C57A0C"/>
    <w:rsid w:val="00C57D5E"/>
    <w:rsid w:val="00C57FC2"/>
    <w:rsid w:val="00C60235"/>
    <w:rsid w:val="00C60367"/>
    <w:rsid w:val="00C605AC"/>
    <w:rsid w:val="00C61158"/>
    <w:rsid w:val="00C6124F"/>
    <w:rsid w:val="00C61EAB"/>
    <w:rsid w:val="00C62ACC"/>
    <w:rsid w:val="00C62CA9"/>
    <w:rsid w:val="00C6374A"/>
    <w:rsid w:val="00C63BB7"/>
    <w:rsid w:val="00C643C6"/>
    <w:rsid w:val="00C6465F"/>
    <w:rsid w:val="00C64AC5"/>
    <w:rsid w:val="00C64DE3"/>
    <w:rsid w:val="00C656A3"/>
    <w:rsid w:val="00C6584B"/>
    <w:rsid w:val="00C65B56"/>
    <w:rsid w:val="00C661EF"/>
    <w:rsid w:val="00C66A1A"/>
    <w:rsid w:val="00C66E43"/>
    <w:rsid w:val="00C67294"/>
    <w:rsid w:val="00C70E9C"/>
    <w:rsid w:val="00C70ED9"/>
    <w:rsid w:val="00C7114E"/>
    <w:rsid w:val="00C71DC8"/>
    <w:rsid w:val="00C71EE2"/>
    <w:rsid w:val="00C72750"/>
    <w:rsid w:val="00C728BF"/>
    <w:rsid w:val="00C72D02"/>
    <w:rsid w:val="00C72F68"/>
    <w:rsid w:val="00C73249"/>
    <w:rsid w:val="00C73303"/>
    <w:rsid w:val="00C734D9"/>
    <w:rsid w:val="00C739C7"/>
    <w:rsid w:val="00C73B71"/>
    <w:rsid w:val="00C74806"/>
    <w:rsid w:val="00C74819"/>
    <w:rsid w:val="00C749C6"/>
    <w:rsid w:val="00C74B49"/>
    <w:rsid w:val="00C74BE1"/>
    <w:rsid w:val="00C74F6C"/>
    <w:rsid w:val="00C7515C"/>
    <w:rsid w:val="00C76094"/>
    <w:rsid w:val="00C7617D"/>
    <w:rsid w:val="00C76386"/>
    <w:rsid w:val="00C763AB"/>
    <w:rsid w:val="00C764C2"/>
    <w:rsid w:val="00C769CA"/>
    <w:rsid w:val="00C76F21"/>
    <w:rsid w:val="00C774D3"/>
    <w:rsid w:val="00C777B6"/>
    <w:rsid w:val="00C77D2B"/>
    <w:rsid w:val="00C815FB"/>
    <w:rsid w:val="00C817E0"/>
    <w:rsid w:val="00C819EE"/>
    <w:rsid w:val="00C81A65"/>
    <w:rsid w:val="00C81D96"/>
    <w:rsid w:val="00C83088"/>
    <w:rsid w:val="00C8317D"/>
    <w:rsid w:val="00C83A1B"/>
    <w:rsid w:val="00C83B61"/>
    <w:rsid w:val="00C842AE"/>
    <w:rsid w:val="00C8455F"/>
    <w:rsid w:val="00C84580"/>
    <w:rsid w:val="00C84C0C"/>
    <w:rsid w:val="00C84F7A"/>
    <w:rsid w:val="00C85391"/>
    <w:rsid w:val="00C85DB6"/>
    <w:rsid w:val="00C86179"/>
    <w:rsid w:val="00C86687"/>
    <w:rsid w:val="00C86DA8"/>
    <w:rsid w:val="00C87201"/>
    <w:rsid w:val="00C87798"/>
    <w:rsid w:val="00C87BCE"/>
    <w:rsid w:val="00C906EA"/>
    <w:rsid w:val="00C91662"/>
    <w:rsid w:val="00C92839"/>
    <w:rsid w:val="00C9323B"/>
    <w:rsid w:val="00C93243"/>
    <w:rsid w:val="00C9335F"/>
    <w:rsid w:val="00C938BA"/>
    <w:rsid w:val="00C93B9F"/>
    <w:rsid w:val="00C94048"/>
    <w:rsid w:val="00C94434"/>
    <w:rsid w:val="00C9455F"/>
    <w:rsid w:val="00C946F9"/>
    <w:rsid w:val="00C95EFC"/>
    <w:rsid w:val="00C96581"/>
    <w:rsid w:val="00C965F0"/>
    <w:rsid w:val="00C966DF"/>
    <w:rsid w:val="00C96D11"/>
    <w:rsid w:val="00CA00EA"/>
    <w:rsid w:val="00CA02BC"/>
    <w:rsid w:val="00CA0591"/>
    <w:rsid w:val="00CA0953"/>
    <w:rsid w:val="00CA0A7C"/>
    <w:rsid w:val="00CA0F1C"/>
    <w:rsid w:val="00CA1302"/>
    <w:rsid w:val="00CA25E8"/>
    <w:rsid w:val="00CA27A8"/>
    <w:rsid w:val="00CA2C10"/>
    <w:rsid w:val="00CA2EB5"/>
    <w:rsid w:val="00CA30B1"/>
    <w:rsid w:val="00CA350E"/>
    <w:rsid w:val="00CA39D8"/>
    <w:rsid w:val="00CA3FA8"/>
    <w:rsid w:val="00CA3FB5"/>
    <w:rsid w:val="00CA4236"/>
    <w:rsid w:val="00CA437F"/>
    <w:rsid w:val="00CA53C4"/>
    <w:rsid w:val="00CA570C"/>
    <w:rsid w:val="00CA586A"/>
    <w:rsid w:val="00CA5B1D"/>
    <w:rsid w:val="00CA5FFC"/>
    <w:rsid w:val="00CB0641"/>
    <w:rsid w:val="00CB0B44"/>
    <w:rsid w:val="00CB16E5"/>
    <w:rsid w:val="00CB19D1"/>
    <w:rsid w:val="00CB20D4"/>
    <w:rsid w:val="00CB21DC"/>
    <w:rsid w:val="00CB2392"/>
    <w:rsid w:val="00CB26F4"/>
    <w:rsid w:val="00CB2D05"/>
    <w:rsid w:val="00CB2E36"/>
    <w:rsid w:val="00CB2FF1"/>
    <w:rsid w:val="00CB533F"/>
    <w:rsid w:val="00CB5388"/>
    <w:rsid w:val="00CB54B6"/>
    <w:rsid w:val="00CB65D7"/>
    <w:rsid w:val="00CB65EA"/>
    <w:rsid w:val="00CB6968"/>
    <w:rsid w:val="00CB6A31"/>
    <w:rsid w:val="00CB7987"/>
    <w:rsid w:val="00CB7A56"/>
    <w:rsid w:val="00CB7A6E"/>
    <w:rsid w:val="00CC00AF"/>
    <w:rsid w:val="00CC016B"/>
    <w:rsid w:val="00CC09CB"/>
    <w:rsid w:val="00CC0A5D"/>
    <w:rsid w:val="00CC0C71"/>
    <w:rsid w:val="00CC1B0E"/>
    <w:rsid w:val="00CC1F62"/>
    <w:rsid w:val="00CC264B"/>
    <w:rsid w:val="00CC27A3"/>
    <w:rsid w:val="00CC28B3"/>
    <w:rsid w:val="00CC317D"/>
    <w:rsid w:val="00CC3222"/>
    <w:rsid w:val="00CC390C"/>
    <w:rsid w:val="00CC48E1"/>
    <w:rsid w:val="00CC4CC3"/>
    <w:rsid w:val="00CC4E2C"/>
    <w:rsid w:val="00CC4EDA"/>
    <w:rsid w:val="00CC59C8"/>
    <w:rsid w:val="00CC5CDF"/>
    <w:rsid w:val="00CC5DB9"/>
    <w:rsid w:val="00CC5E4F"/>
    <w:rsid w:val="00CC68B9"/>
    <w:rsid w:val="00CC78EE"/>
    <w:rsid w:val="00CC7CFE"/>
    <w:rsid w:val="00CC7E61"/>
    <w:rsid w:val="00CD0095"/>
    <w:rsid w:val="00CD089A"/>
    <w:rsid w:val="00CD0CA0"/>
    <w:rsid w:val="00CD192E"/>
    <w:rsid w:val="00CD1B7F"/>
    <w:rsid w:val="00CD1EC4"/>
    <w:rsid w:val="00CD2717"/>
    <w:rsid w:val="00CD28BF"/>
    <w:rsid w:val="00CD2ACD"/>
    <w:rsid w:val="00CD2E43"/>
    <w:rsid w:val="00CD3378"/>
    <w:rsid w:val="00CD3CD3"/>
    <w:rsid w:val="00CD4009"/>
    <w:rsid w:val="00CD40AF"/>
    <w:rsid w:val="00CD4C7B"/>
    <w:rsid w:val="00CD54B5"/>
    <w:rsid w:val="00CD5F68"/>
    <w:rsid w:val="00CD639F"/>
    <w:rsid w:val="00CD6884"/>
    <w:rsid w:val="00CD7567"/>
    <w:rsid w:val="00CD76B1"/>
    <w:rsid w:val="00CD7736"/>
    <w:rsid w:val="00CD788B"/>
    <w:rsid w:val="00CD7922"/>
    <w:rsid w:val="00CE008D"/>
    <w:rsid w:val="00CE09CE"/>
    <w:rsid w:val="00CE0CEF"/>
    <w:rsid w:val="00CE152F"/>
    <w:rsid w:val="00CE1593"/>
    <w:rsid w:val="00CE18A8"/>
    <w:rsid w:val="00CE1AD3"/>
    <w:rsid w:val="00CE29DA"/>
    <w:rsid w:val="00CE2BFE"/>
    <w:rsid w:val="00CE3BC3"/>
    <w:rsid w:val="00CE405F"/>
    <w:rsid w:val="00CE40FB"/>
    <w:rsid w:val="00CE41A1"/>
    <w:rsid w:val="00CE4322"/>
    <w:rsid w:val="00CE4875"/>
    <w:rsid w:val="00CE52D2"/>
    <w:rsid w:val="00CE5A0C"/>
    <w:rsid w:val="00CE5E6F"/>
    <w:rsid w:val="00CE6126"/>
    <w:rsid w:val="00CE64AB"/>
    <w:rsid w:val="00CE6BE9"/>
    <w:rsid w:val="00CE6E6A"/>
    <w:rsid w:val="00CE7062"/>
    <w:rsid w:val="00CE74F4"/>
    <w:rsid w:val="00CE76C7"/>
    <w:rsid w:val="00CE7818"/>
    <w:rsid w:val="00CE7863"/>
    <w:rsid w:val="00CE7D81"/>
    <w:rsid w:val="00CF035F"/>
    <w:rsid w:val="00CF0A39"/>
    <w:rsid w:val="00CF0CE9"/>
    <w:rsid w:val="00CF1153"/>
    <w:rsid w:val="00CF1C14"/>
    <w:rsid w:val="00CF1C19"/>
    <w:rsid w:val="00CF1F94"/>
    <w:rsid w:val="00CF239B"/>
    <w:rsid w:val="00CF2C1C"/>
    <w:rsid w:val="00CF2FCF"/>
    <w:rsid w:val="00CF3CDE"/>
    <w:rsid w:val="00CF48A3"/>
    <w:rsid w:val="00CF4A47"/>
    <w:rsid w:val="00CF4DC5"/>
    <w:rsid w:val="00CF5E95"/>
    <w:rsid w:val="00CF648A"/>
    <w:rsid w:val="00CF73C3"/>
    <w:rsid w:val="00D0042E"/>
    <w:rsid w:val="00D00AE9"/>
    <w:rsid w:val="00D00D0A"/>
    <w:rsid w:val="00D010F2"/>
    <w:rsid w:val="00D01354"/>
    <w:rsid w:val="00D018DD"/>
    <w:rsid w:val="00D0388D"/>
    <w:rsid w:val="00D039E2"/>
    <w:rsid w:val="00D042D8"/>
    <w:rsid w:val="00D05B1C"/>
    <w:rsid w:val="00D05FB2"/>
    <w:rsid w:val="00D067F6"/>
    <w:rsid w:val="00D0680D"/>
    <w:rsid w:val="00D0702A"/>
    <w:rsid w:val="00D0715A"/>
    <w:rsid w:val="00D071D0"/>
    <w:rsid w:val="00D07831"/>
    <w:rsid w:val="00D07876"/>
    <w:rsid w:val="00D103E8"/>
    <w:rsid w:val="00D10440"/>
    <w:rsid w:val="00D1044A"/>
    <w:rsid w:val="00D104A7"/>
    <w:rsid w:val="00D1052B"/>
    <w:rsid w:val="00D1055C"/>
    <w:rsid w:val="00D106C7"/>
    <w:rsid w:val="00D10955"/>
    <w:rsid w:val="00D1169A"/>
    <w:rsid w:val="00D117B0"/>
    <w:rsid w:val="00D1225D"/>
    <w:rsid w:val="00D1242A"/>
    <w:rsid w:val="00D12B51"/>
    <w:rsid w:val="00D13DD4"/>
    <w:rsid w:val="00D13EB9"/>
    <w:rsid w:val="00D1400A"/>
    <w:rsid w:val="00D14586"/>
    <w:rsid w:val="00D14B8F"/>
    <w:rsid w:val="00D14BA3"/>
    <w:rsid w:val="00D14C6E"/>
    <w:rsid w:val="00D14EAD"/>
    <w:rsid w:val="00D160BF"/>
    <w:rsid w:val="00D161BC"/>
    <w:rsid w:val="00D17375"/>
    <w:rsid w:val="00D17B9A"/>
    <w:rsid w:val="00D20386"/>
    <w:rsid w:val="00D20459"/>
    <w:rsid w:val="00D20BFB"/>
    <w:rsid w:val="00D20F38"/>
    <w:rsid w:val="00D21269"/>
    <w:rsid w:val="00D213FA"/>
    <w:rsid w:val="00D216FE"/>
    <w:rsid w:val="00D218E3"/>
    <w:rsid w:val="00D22E2E"/>
    <w:rsid w:val="00D230E0"/>
    <w:rsid w:val="00D2326B"/>
    <w:rsid w:val="00D23629"/>
    <w:rsid w:val="00D23654"/>
    <w:rsid w:val="00D2382D"/>
    <w:rsid w:val="00D2408D"/>
    <w:rsid w:val="00D2434B"/>
    <w:rsid w:val="00D24912"/>
    <w:rsid w:val="00D24982"/>
    <w:rsid w:val="00D24C87"/>
    <w:rsid w:val="00D250B4"/>
    <w:rsid w:val="00D25B77"/>
    <w:rsid w:val="00D25EF4"/>
    <w:rsid w:val="00D2662F"/>
    <w:rsid w:val="00D26C0F"/>
    <w:rsid w:val="00D26CAF"/>
    <w:rsid w:val="00D275CF"/>
    <w:rsid w:val="00D27D20"/>
    <w:rsid w:val="00D27DEC"/>
    <w:rsid w:val="00D30F32"/>
    <w:rsid w:val="00D31016"/>
    <w:rsid w:val="00D3186F"/>
    <w:rsid w:val="00D31BE9"/>
    <w:rsid w:val="00D31D7A"/>
    <w:rsid w:val="00D31FC0"/>
    <w:rsid w:val="00D3200D"/>
    <w:rsid w:val="00D3260C"/>
    <w:rsid w:val="00D332E4"/>
    <w:rsid w:val="00D336DA"/>
    <w:rsid w:val="00D33BE8"/>
    <w:rsid w:val="00D33C32"/>
    <w:rsid w:val="00D360A5"/>
    <w:rsid w:val="00D363DE"/>
    <w:rsid w:val="00D36815"/>
    <w:rsid w:val="00D36C27"/>
    <w:rsid w:val="00D36CD3"/>
    <w:rsid w:val="00D3726B"/>
    <w:rsid w:val="00D372F8"/>
    <w:rsid w:val="00D37898"/>
    <w:rsid w:val="00D37C86"/>
    <w:rsid w:val="00D40D05"/>
    <w:rsid w:val="00D413EC"/>
    <w:rsid w:val="00D416A7"/>
    <w:rsid w:val="00D41856"/>
    <w:rsid w:val="00D41A67"/>
    <w:rsid w:val="00D42036"/>
    <w:rsid w:val="00D429E9"/>
    <w:rsid w:val="00D42C78"/>
    <w:rsid w:val="00D4334E"/>
    <w:rsid w:val="00D442C0"/>
    <w:rsid w:val="00D445B0"/>
    <w:rsid w:val="00D4472F"/>
    <w:rsid w:val="00D44CDF"/>
    <w:rsid w:val="00D44D81"/>
    <w:rsid w:val="00D44FDA"/>
    <w:rsid w:val="00D456F4"/>
    <w:rsid w:val="00D45F32"/>
    <w:rsid w:val="00D46504"/>
    <w:rsid w:val="00D46F50"/>
    <w:rsid w:val="00D473AF"/>
    <w:rsid w:val="00D47828"/>
    <w:rsid w:val="00D47C7E"/>
    <w:rsid w:val="00D47D42"/>
    <w:rsid w:val="00D5015E"/>
    <w:rsid w:val="00D50DD8"/>
    <w:rsid w:val="00D51744"/>
    <w:rsid w:val="00D52A2A"/>
    <w:rsid w:val="00D52B98"/>
    <w:rsid w:val="00D53007"/>
    <w:rsid w:val="00D532DB"/>
    <w:rsid w:val="00D53FC6"/>
    <w:rsid w:val="00D54049"/>
    <w:rsid w:val="00D54A5D"/>
    <w:rsid w:val="00D54CD0"/>
    <w:rsid w:val="00D553B0"/>
    <w:rsid w:val="00D5547B"/>
    <w:rsid w:val="00D5557F"/>
    <w:rsid w:val="00D55D0B"/>
    <w:rsid w:val="00D56628"/>
    <w:rsid w:val="00D56FAB"/>
    <w:rsid w:val="00D56FBC"/>
    <w:rsid w:val="00D57173"/>
    <w:rsid w:val="00D573DA"/>
    <w:rsid w:val="00D5767D"/>
    <w:rsid w:val="00D57E54"/>
    <w:rsid w:val="00D60590"/>
    <w:rsid w:val="00D6069D"/>
    <w:rsid w:val="00D61163"/>
    <w:rsid w:val="00D62610"/>
    <w:rsid w:val="00D62669"/>
    <w:rsid w:val="00D62E55"/>
    <w:rsid w:val="00D63475"/>
    <w:rsid w:val="00D63A2A"/>
    <w:rsid w:val="00D64336"/>
    <w:rsid w:val="00D6482B"/>
    <w:rsid w:val="00D6484C"/>
    <w:rsid w:val="00D648FE"/>
    <w:rsid w:val="00D650D1"/>
    <w:rsid w:val="00D65288"/>
    <w:rsid w:val="00D65821"/>
    <w:rsid w:val="00D65A27"/>
    <w:rsid w:val="00D66685"/>
    <w:rsid w:val="00D66733"/>
    <w:rsid w:val="00D66BAA"/>
    <w:rsid w:val="00D671D4"/>
    <w:rsid w:val="00D6728F"/>
    <w:rsid w:val="00D67521"/>
    <w:rsid w:val="00D6794C"/>
    <w:rsid w:val="00D67DCC"/>
    <w:rsid w:val="00D67EFC"/>
    <w:rsid w:val="00D7031A"/>
    <w:rsid w:val="00D708A2"/>
    <w:rsid w:val="00D70B72"/>
    <w:rsid w:val="00D70E6F"/>
    <w:rsid w:val="00D70FFF"/>
    <w:rsid w:val="00D7146F"/>
    <w:rsid w:val="00D71A17"/>
    <w:rsid w:val="00D71A79"/>
    <w:rsid w:val="00D728A6"/>
    <w:rsid w:val="00D7290A"/>
    <w:rsid w:val="00D72AEC"/>
    <w:rsid w:val="00D72EEF"/>
    <w:rsid w:val="00D731D5"/>
    <w:rsid w:val="00D73ACD"/>
    <w:rsid w:val="00D73B08"/>
    <w:rsid w:val="00D73B89"/>
    <w:rsid w:val="00D74309"/>
    <w:rsid w:val="00D74F51"/>
    <w:rsid w:val="00D7508D"/>
    <w:rsid w:val="00D75980"/>
    <w:rsid w:val="00D75A63"/>
    <w:rsid w:val="00D7752E"/>
    <w:rsid w:val="00D77F87"/>
    <w:rsid w:val="00D805C7"/>
    <w:rsid w:val="00D8115B"/>
    <w:rsid w:val="00D8176E"/>
    <w:rsid w:val="00D81964"/>
    <w:rsid w:val="00D823EB"/>
    <w:rsid w:val="00D830CC"/>
    <w:rsid w:val="00D83213"/>
    <w:rsid w:val="00D836CD"/>
    <w:rsid w:val="00D83BBC"/>
    <w:rsid w:val="00D84010"/>
    <w:rsid w:val="00D847E9"/>
    <w:rsid w:val="00D84BC8"/>
    <w:rsid w:val="00D851E3"/>
    <w:rsid w:val="00D85BB6"/>
    <w:rsid w:val="00D85E13"/>
    <w:rsid w:val="00D85E21"/>
    <w:rsid w:val="00D85FD7"/>
    <w:rsid w:val="00D85FEE"/>
    <w:rsid w:val="00D874D7"/>
    <w:rsid w:val="00D8783A"/>
    <w:rsid w:val="00D879E5"/>
    <w:rsid w:val="00D9003F"/>
    <w:rsid w:val="00D90224"/>
    <w:rsid w:val="00D90280"/>
    <w:rsid w:val="00D91234"/>
    <w:rsid w:val="00D9133D"/>
    <w:rsid w:val="00D913D5"/>
    <w:rsid w:val="00D92516"/>
    <w:rsid w:val="00D927F6"/>
    <w:rsid w:val="00D92B7B"/>
    <w:rsid w:val="00D93103"/>
    <w:rsid w:val="00D937BC"/>
    <w:rsid w:val="00D93E08"/>
    <w:rsid w:val="00D93EDA"/>
    <w:rsid w:val="00D94A80"/>
    <w:rsid w:val="00D94C77"/>
    <w:rsid w:val="00D95142"/>
    <w:rsid w:val="00D95287"/>
    <w:rsid w:val="00D95B31"/>
    <w:rsid w:val="00D96095"/>
    <w:rsid w:val="00D96187"/>
    <w:rsid w:val="00D96DAD"/>
    <w:rsid w:val="00D9726A"/>
    <w:rsid w:val="00DA0AB5"/>
    <w:rsid w:val="00DA18BD"/>
    <w:rsid w:val="00DA1BA5"/>
    <w:rsid w:val="00DA1C98"/>
    <w:rsid w:val="00DA2220"/>
    <w:rsid w:val="00DA297E"/>
    <w:rsid w:val="00DA2B14"/>
    <w:rsid w:val="00DA3949"/>
    <w:rsid w:val="00DA3E45"/>
    <w:rsid w:val="00DA40F7"/>
    <w:rsid w:val="00DA4200"/>
    <w:rsid w:val="00DA47A8"/>
    <w:rsid w:val="00DA4C97"/>
    <w:rsid w:val="00DA4C98"/>
    <w:rsid w:val="00DA4CC0"/>
    <w:rsid w:val="00DA50CF"/>
    <w:rsid w:val="00DA562B"/>
    <w:rsid w:val="00DA5C87"/>
    <w:rsid w:val="00DA5F5F"/>
    <w:rsid w:val="00DA6A0D"/>
    <w:rsid w:val="00DA6CB6"/>
    <w:rsid w:val="00DA71CC"/>
    <w:rsid w:val="00DA74C2"/>
    <w:rsid w:val="00DA77C2"/>
    <w:rsid w:val="00DA7C11"/>
    <w:rsid w:val="00DA7ECB"/>
    <w:rsid w:val="00DB01B4"/>
    <w:rsid w:val="00DB13BA"/>
    <w:rsid w:val="00DB19CB"/>
    <w:rsid w:val="00DB1E90"/>
    <w:rsid w:val="00DB2063"/>
    <w:rsid w:val="00DB2122"/>
    <w:rsid w:val="00DB28B9"/>
    <w:rsid w:val="00DB2BED"/>
    <w:rsid w:val="00DB2C62"/>
    <w:rsid w:val="00DB2FA0"/>
    <w:rsid w:val="00DB3271"/>
    <w:rsid w:val="00DB37A7"/>
    <w:rsid w:val="00DB3FCD"/>
    <w:rsid w:val="00DB4050"/>
    <w:rsid w:val="00DB4469"/>
    <w:rsid w:val="00DB45CB"/>
    <w:rsid w:val="00DB4D68"/>
    <w:rsid w:val="00DB4D99"/>
    <w:rsid w:val="00DB5187"/>
    <w:rsid w:val="00DB5892"/>
    <w:rsid w:val="00DB5BC3"/>
    <w:rsid w:val="00DB72AA"/>
    <w:rsid w:val="00DB774B"/>
    <w:rsid w:val="00DB7FDF"/>
    <w:rsid w:val="00DC0552"/>
    <w:rsid w:val="00DC0A08"/>
    <w:rsid w:val="00DC0CFF"/>
    <w:rsid w:val="00DC0DF0"/>
    <w:rsid w:val="00DC264D"/>
    <w:rsid w:val="00DC3091"/>
    <w:rsid w:val="00DC320C"/>
    <w:rsid w:val="00DC33EE"/>
    <w:rsid w:val="00DC3689"/>
    <w:rsid w:val="00DC3DF7"/>
    <w:rsid w:val="00DC3E71"/>
    <w:rsid w:val="00DC465B"/>
    <w:rsid w:val="00DC4801"/>
    <w:rsid w:val="00DC4F42"/>
    <w:rsid w:val="00DC5470"/>
    <w:rsid w:val="00DC55A3"/>
    <w:rsid w:val="00DC5EE8"/>
    <w:rsid w:val="00DC658A"/>
    <w:rsid w:val="00DC698A"/>
    <w:rsid w:val="00DC6CB9"/>
    <w:rsid w:val="00DC72FF"/>
    <w:rsid w:val="00DD02E2"/>
    <w:rsid w:val="00DD0687"/>
    <w:rsid w:val="00DD161F"/>
    <w:rsid w:val="00DD167A"/>
    <w:rsid w:val="00DD1840"/>
    <w:rsid w:val="00DD2009"/>
    <w:rsid w:val="00DD26D2"/>
    <w:rsid w:val="00DD2B3C"/>
    <w:rsid w:val="00DD353A"/>
    <w:rsid w:val="00DD3A41"/>
    <w:rsid w:val="00DD3DA7"/>
    <w:rsid w:val="00DD4822"/>
    <w:rsid w:val="00DD4F78"/>
    <w:rsid w:val="00DD553C"/>
    <w:rsid w:val="00DD562A"/>
    <w:rsid w:val="00DD5709"/>
    <w:rsid w:val="00DD610C"/>
    <w:rsid w:val="00DD6471"/>
    <w:rsid w:val="00DD7167"/>
    <w:rsid w:val="00DD757E"/>
    <w:rsid w:val="00DD7F2D"/>
    <w:rsid w:val="00DD7F40"/>
    <w:rsid w:val="00DE03A1"/>
    <w:rsid w:val="00DE0672"/>
    <w:rsid w:val="00DE0B4E"/>
    <w:rsid w:val="00DE0C26"/>
    <w:rsid w:val="00DE0D4A"/>
    <w:rsid w:val="00DE0D9B"/>
    <w:rsid w:val="00DE1274"/>
    <w:rsid w:val="00DE18A1"/>
    <w:rsid w:val="00DE24B0"/>
    <w:rsid w:val="00DE2654"/>
    <w:rsid w:val="00DE2994"/>
    <w:rsid w:val="00DE2A07"/>
    <w:rsid w:val="00DE3319"/>
    <w:rsid w:val="00DE3E39"/>
    <w:rsid w:val="00DE3F92"/>
    <w:rsid w:val="00DE45F1"/>
    <w:rsid w:val="00DE532F"/>
    <w:rsid w:val="00DE548D"/>
    <w:rsid w:val="00DE5E64"/>
    <w:rsid w:val="00DE6805"/>
    <w:rsid w:val="00DE6DA7"/>
    <w:rsid w:val="00DE71A6"/>
    <w:rsid w:val="00DE72AA"/>
    <w:rsid w:val="00DE7AA5"/>
    <w:rsid w:val="00DF0185"/>
    <w:rsid w:val="00DF049E"/>
    <w:rsid w:val="00DF10A9"/>
    <w:rsid w:val="00DF1352"/>
    <w:rsid w:val="00DF1DAD"/>
    <w:rsid w:val="00DF1EDF"/>
    <w:rsid w:val="00DF2121"/>
    <w:rsid w:val="00DF24D0"/>
    <w:rsid w:val="00DF2D50"/>
    <w:rsid w:val="00DF3B4F"/>
    <w:rsid w:val="00DF417C"/>
    <w:rsid w:val="00DF4C16"/>
    <w:rsid w:val="00DF4D78"/>
    <w:rsid w:val="00DF5771"/>
    <w:rsid w:val="00DF5D04"/>
    <w:rsid w:val="00DF61CB"/>
    <w:rsid w:val="00DF62E9"/>
    <w:rsid w:val="00DF6ABC"/>
    <w:rsid w:val="00DF72A2"/>
    <w:rsid w:val="00DF75BA"/>
    <w:rsid w:val="00DF7B4B"/>
    <w:rsid w:val="00DF7CB4"/>
    <w:rsid w:val="00E0004E"/>
    <w:rsid w:val="00E0101E"/>
    <w:rsid w:val="00E018CE"/>
    <w:rsid w:val="00E01C19"/>
    <w:rsid w:val="00E01DFA"/>
    <w:rsid w:val="00E02F36"/>
    <w:rsid w:val="00E037D7"/>
    <w:rsid w:val="00E039A9"/>
    <w:rsid w:val="00E03AFD"/>
    <w:rsid w:val="00E040C0"/>
    <w:rsid w:val="00E04213"/>
    <w:rsid w:val="00E04D25"/>
    <w:rsid w:val="00E054DE"/>
    <w:rsid w:val="00E05A1B"/>
    <w:rsid w:val="00E05BA4"/>
    <w:rsid w:val="00E05DA0"/>
    <w:rsid w:val="00E05E31"/>
    <w:rsid w:val="00E0665B"/>
    <w:rsid w:val="00E069F5"/>
    <w:rsid w:val="00E06D9E"/>
    <w:rsid w:val="00E06F8A"/>
    <w:rsid w:val="00E07294"/>
    <w:rsid w:val="00E1035F"/>
    <w:rsid w:val="00E10656"/>
    <w:rsid w:val="00E106B0"/>
    <w:rsid w:val="00E1112F"/>
    <w:rsid w:val="00E11711"/>
    <w:rsid w:val="00E11B0A"/>
    <w:rsid w:val="00E121B9"/>
    <w:rsid w:val="00E12AC0"/>
    <w:rsid w:val="00E12C90"/>
    <w:rsid w:val="00E135A7"/>
    <w:rsid w:val="00E1382D"/>
    <w:rsid w:val="00E13A58"/>
    <w:rsid w:val="00E1426E"/>
    <w:rsid w:val="00E14286"/>
    <w:rsid w:val="00E14437"/>
    <w:rsid w:val="00E14A7A"/>
    <w:rsid w:val="00E1565E"/>
    <w:rsid w:val="00E15C2E"/>
    <w:rsid w:val="00E160A1"/>
    <w:rsid w:val="00E169F4"/>
    <w:rsid w:val="00E16C06"/>
    <w:rsid w:val="00E176BD"/>
    <w:rsid w:val="00E17796"/>
    <w:rsid w:val="00E17A9D"/>
    <w:rsid w:val="00E17CF7"/>
    <w:rsid w:val="00E201D3"/>
    <w:rsid w:val="00E206A6"/>
    <w:rsid w:val="00E20C70"/>
    <w:rsid w:val="00E20F4F"/>
    <w:rsid w:val="00E2172B"/>
    <w:rsid w:val="00E21906"/>
    <w:rsid w:val="00E2206D"/>
    <w:rsid w:val="00E222CE"/>
    <w:rsid w:val="00E223DD"/>
    <w:rsid w:val="00E2298A"/>
    <w:rsid w:val="00E22AAA"/>
    <w:rsid w:val="00E23631"/>
    <w:rsid w:val="00E239D1"/>
    <w:rsid w:val="00E23B2E"/>
    <w:rsid w:val="00E23D10"/>
    <w:rsid w:val="00E23ED7"/>
    <w:rsid w:val="00E2438D"/>
    <w:rsid w:val="00E245A5"/>
    <w:rsid w:val="00E24CA9"/>
    <w:rsid w:val="00E2533F"/>
    <w:rsid w:val="00E254A0"/>
    <w:rsid w:val="00E254B0"/>
    <w:rsid w:val="00E254B5"/>
    <w:rsid w:val="00E258A6"/>
    <w:rsid w:val="00E2606E"/>
    <w:rsid w:val="00E263BD"/>
    <w:rsid w:val="00E26733"/>
    <w:rsid w:val="00E26856"/>
    <w:rsid w:val="00E27202"/>
    <w:rsid w:val="00E27A0E"/>
    <w:rsid w:val="00E27B07"/>
    <w:rsid w:val="00E27BFA"/>
    <w:rsid w:val="00E27E2F"/>
    <w:rsid w:val="00E30864"/>
    <w:rsid w:val="00E30D49"/>
    <w:rsid w:val="00E30DBC"/>
    <w:rsid w:val="00E30DC9"/>
    <w:rsid w:val="00E31CF5"/>
    <w:rsid w:val="00E31E59"/>
    <w:rsid w:val="00E32202"/>
    <w:rsid w:val="00E32230"/>
    <w:rsid w:val="00E324CF"/>
    <w:rsid w:val="00E32E5A"/>
    <w:rsid w:val="00E32E63"/>
    <w:rsid w:val="00E338FC"/>
    <w:rsid w:val="00E3405A"/>
    <w:rsid w:val="00E344A9"/>
    <w:rsid w:val="00E348B6"/>
    <w:rsid w:val="00E34F79"/>
    <w:rsid w:val="00E35B68"/>
    <w:rsid w:val="00E35E9D"/>
    <w:rsid w:val="00E3611B"/>
    <w:rsid w:val="00E3634D"/>
    <w:rsid w:val="00E36415"/>
    <w:rsid w:val="00E36554"/>
    <w:rsid w:val="00E367FE"/>
    <w:rsid w:val="00E369D5"/>
    <w:rsid w:val="00E36F2C"/>
    <w:rsid w:val="00E37126"/>
    <w:rsid w:val="00E377CF"/>
    <w:rsid w:val="00E37949"/>
    <w:rsid w:val="00E37D00"/>
    <w:rsid w:val="00E40052"/>
    <w:rsid w:val="00E40E9C"/>
    <w:rsid w:val="00E4175B"/>
    <w:rsid w:val="00E42242"/>
    <w:rsid w:val="00E4263F"/>
    <w:rsid w:val="00E427C4"/>
    <w:rsid w:val="00E42AE3"/>
    <w:rsid w:val="00E42B0F"/>
    <w:rsid w:val="00E4365F"/>
    <w:rsid w:val="00E43892"/>
    <w:rsid w:val="00E43D9F"/>
    <w:rsid w:val="00E44D12"/>
    <w:rsid w:val="00E44E28"/>
    <w:rsid w:val="00E45BF9"/>
    <w:rsid w:val="00E462C9"/>
    <w:rsid w:val="00E462E9"/>
    <w:rsid w:val="00E4680B"/>
    <w:rsid w:val="00E46A46"/>
    <w:rsid w:val="00E46B12"/>
    <w:rsid w:val="00E46C08"/>
    <w:rsid w:val="00E4794B"/>
    <w:rsid w:val="00E50082"/>
    <w:rsid w:val="00E501C0"/>
    <w:rsid w:val="00E50396"/>
    <w:rsid w:val="00E51407"/>
    <w:rsid w:val="00E516D9"/>
    <w:rsid w:val="00E535E8"/>
    <w:rsid w:val="00E53996"/>
    <w:rsid w:val="00E55356"/>
    <w:rsid w:val="00E557BA"/>
    <w:rsid w:val="00E5586F"/>
    <w:rsid w:val="00E55FD8"/>
    <w:rsid w:val="00E5608B"/>
    <w:rsid w:val="00E56678"/>
    <w:rsid w:val="00E571E9"/>
    <w:rsid w:val="00E57290"/>
    <w:rsid w:val="00E57C0E"/>
    <w:rsid w:val="00E57F65"/>
    <w:rsid w:val="00E57F6D"/>
    <w:rsid w:val="00E6025A"/>
    <w:rsid w:val="00E60886"/>
    <w:rsid w:val="00E60903"/>
    <w:rsid w:val="00E61224"/>
    <w:rsid w:val="00E61361"/>
    <w:rsid w:val="00E6238E"/>
    <w:rsid w:val="00E6253A"/>
    <w:rsid w:val="00E62DF8"/>
    <w:rsid w:val="00E63362"/>
    <w:rsid w:val="00E64768"/>
    <w:rsid w:val="00E64B13"/>
    <w:rsid w:val="00E64EFA"/>
    <w:rsid w:val="00E64F5C"/>
    <w:rsid w:val="00E65130"/>
    <w:rsid w:val="00E6575D"/>
    <w:rsid w:val="00E6594E"/>
    <w:rsid w:val="00E65CBF"/>
    <w:rsid w:val="00E65EFE"/>
    <w:rsid w:val="00E66848"/>
    <w:rsid w:val="00E66AE7"/>
    <w:rsid w:val="00E66D3D"/>
    <w:rsid w:val="00E671E6"/>
    <w:rsid w:val="00E673BA"/>
    <w:rsid w:val="00E67666"/>
    <w:rsid w:val="00E6776E"/>
    <w:rsid w:val="00E677A6"/>
    <w:rsid w:val="00E678DB"/>
    <w:rsid w:val="00E70611"/>
    <w:rsid w:val="00E709C5"/>
    <w:rsid w:val="00E70BE3"/>
    <w:rsid w:val="00E70CB2"/>
    <w:rsid w:val="00E7130F"/>
    <w:rsid w:val="00E719F2"/>
    <w:rsid w:val="00E71AEC"/>
    <w:rsid w:val="00E71DA5"/>
    <w:rsid w:val="00E71DB7"/>
    <w:rsid w:val="00E7209A"/>
    <w:rsid w:val="00E724AE"/>
    <w:rsid w:val="00E725A5"/>
    <w:rsid w:val="00E72FBE"/>
    <w:rsid w:val="00E73932"/>
    <w:rsid w:val="00E73C17"/>
    <w:rsid w:val="00E73E47"/>
    <w:rsid w:val="00E73F44"/>
    <w:rsid w:val="00E74285"/>
    <w:rsid w:val="00E749AE"/>
    <w:rsid w:val="00E75139"/>
    <w:rsid w:val="00E756C1"/>
    <w:rsid w:val="00E75753"/>
    <w:rsid w:val="00E757CA"/>
    <w:rsid w:val="00E757F8"/>
    <w:rsid w:val="00E758FE"/>
    <w:rsid w:val="00E75A3B"/>
    <w:rsid w:val="00E75C70"/>
    <w:rsid w:val="00E75CD9"/>
    <w:rsid w:val="00E75DE5"/>
    <w:rsid w:val="00E76CD0"/>
    <w:rsid w:val="00E77191"/>
    <w:rsid w:val="00E77646"/>
    <w:rsid w:val="00E77F64"/>
    <w:rsid w:val="00E803B0"/>
    <w:rsid w:val="00E80751"/>
    <w:rsid w:val="00E80DDB"/>
    <w:rsid w:val="00E80F20"/>
    <w:rsid w:val="00E8133D"/>
    <w:rsid w:val="00E814D7"/>
    <w:rsid w:val="00E816F9"/>
    <w:rsid w:val="00E81CE7"/>
    <w:rsid w:val="00E832DC"/>
    <w:rsid w:val="00E83378"/>
    <w:rsid w:val="00E8421A"/>
    <w:rsid w:val="00E842DE"/>
    <w:rsid w:val="00E848DB"/>
    <w:rsid w:val="00E84F62"/>
    <w:rsid w:val="00E8527A"/>
    <w:rsid w:val="00E8550F"/>
    <w:rsid w:val="00E860D3"/>
    <w:rsid w:val="00E862FC"/>
    <w:rsid w:val="00E8637F"/>
    <w:rsid w:val="00E863C2"/>
    <w:rsid w:val="00E86715"/>
    <w:rsid w:val="00E86BF4"/>
    <w:rsid w:val="00E9016D"/>
    <w:rsid w:val="00E901F7"/>
    <w:rsid w:val="00E9045F"/>
    <w:rsid w:val="00E90801"/>
    <w:rsid w:val="00E90C7E"/>
    <w:rsid w:val="00E91394"/>
    <w:rsid w:val="00E914BC"/>
    <w:rsid w:val="00E91DD1"/>
    <w:rsid w:val="00E9277F"/>
    <w:rsid w:val="00E928E2"/>
    <w:rsid w:val="00E92A6D"/>
    <w:rsid w:val="00E92FB8"/>
    <w:rsid w:val="00E93366"/>
    <w:rsid w:val="00E9343C"/>
    <w:rsid w:val="00E934DC"/>
    <w:rsid w:val="00E94031"/>
    <w:rsid w:val="00E940B8"/>
    <w:rsid w:val="00E94557"/>
    <w:rsid w:val="00E949FE"/>
    <w:rsid w:val="00E952FC"/>
    <w:rsid w:val="00E957B7"/>
    <w:rsid w:val="00E95929"/>
    <w:rsid w:val="00E95B92"/>
    <w:rsid w:val="00E96654"/>
    <w:rsid w:val="00E967CB"/>
    <w:rsid w:val="00E9735C"/>
    <w:rsid w:val="00E9766B"/>
    <w:rsid w:val="00EA0809"/>
    <w:rsid w:val="00EA087A"/>
    <w:rsid w:val="00EA0A75"/>
    <w:rsid w:val="00EA1734"/>
    <w:rsid w:val="00EA23A7"/>
    <w:rsid w:val="00EA258B"/>
    <w:rsid w:val="00EA3109"/>
    <w:rsid w:val="00EA31CB"/>
    <w:rsid w:val="00EA3522"/>
    <w:rsid w:val="00EA39B8"/>
    <w:rsid w:val="00EA47FE"/>
    <w:rsid w:val="00EA4E8C"/>
    <w:rsid w:val="00EA4EFC"/>
    <w:rsid w:val="00EA538B"/>
    <w:rsid w:val="00EA55FF"/>
    <w:rsid w:val="00EA561A"/>
    <w:rsid w:val="00EA59C4"/>
    <w:rsid w:val="00EA6609"/>
    <w:rsid w:val="00EA6BA6"/>
    <w:rsid w:val="00EA6F29"/>
    <w:rsid w:val="00EA7808"/>
    <w:rsid w:val="00EA7B15"/>
    <w:rsid w:val="00EA7EA8"/>
    <w:rsid w:val="00EB0930"/>
    <w:rsid w:val="00EB133D"/>
    <w:rsid w:val="00EB191D"/>
    <w:rsid w:val="00EB268E"/>
    <w:rsid w:val="00EB26EB"/>
    <w:rsid w:val="00EB27A6"/>
    <w:rsid w:val="00EB2EEB"/>
    <w:rsid w:val="00EB2F6B"/>
    <w:rsid w:val="00EB33C4"/>
    <w:rsid w:val="00EB33E5"/>
    <w:rsid w:val="00EB3553"/>
    <w:rsid w:val="00EB3EBF"/>
    <w:rsid w:val="00EB3F99"/>
    <w:rsid w:val="00EB44DC"/>
    <w:rsid w:val="00EB45FB"/>
    <w:rsid w:val="00EB5036"/>
    <w:rsid w:val="00EB5EB9"/>
    <w:rsid w:val="00EB6A1C"/>
    <w:rsid w:val="00EB7396"/>
    <w:rsid w:val="00EB76F0"/>
    <w:rsid w:val="00EB78B0"/>
    <w:rsid w:val="00EC0641"/>
    <w:rsid w:val="00EC13FE"/>
    <w:rsid w:val="00EC1737"/>
    <w:rsid w:val="00EC1808"/>
    <w:rsid w:val="00EC1F38"/>
    <w:rsid w:val="00EC21AC"/>
    <w:rsid w:val="00EC2841"/>
    <w:rsid w:val="00EC291E"/>
    <w:rsid w:val="00EC2B92"/>
    <w:rsid w:val="00EC2E60"/>
    <w:rsid w:val="00EC2FF9"/>
    <w:rsid w:val="00EC40EB"/>
    <w:rsid w:val="00EC453A"/>
    <w:rsid w:val="00EC4DF7"/>
    <w:rsid w:val="00EC4E67"/>
    <w:rsid w:val="00EC55B5"/>
    <w:rsid w:val="00EC584D"/>
    <w:rsid w:val="00EC5A63"/>
    <w:rsid w:val="00EC608C"/>
    <w:rsid w:val="00EC61D0"/>
    <w:rsid w:val="00EC7175"/>
    <w:rsid w:val="00EC737B"/>
    <w:rsid w:val="00EC74CE"/>
    <w:rsid w:val="00EC7CEB"/>
    <w:rsid w:val="00ED006B"/>
    <w:rsid w:val="00ED07B3"/>
    <w:rsid w:val="00ED0B69"/>
    <w:rsid w:val="00ED0CB9"/>
    <w:rsid w:val="00ED127A"/>
    <w:rsid w:val="00ED17E8"/>
    <w:rsid w:val="00ED1F86"/>
    <w:rsid w:val="00ED361F"/>
    <w:rsid w:val="00ED4792"/>
    <w:rsid w:val="00ED5CD9"/>
    <w:rsid w:val="00ED6144"/>
    <w:rsid w:val="00ED61AC"/>
    <w:rsid w:val="00ED635B"/>
    <w:rsid w:val="00ED6427"/>
    <w:rsid w:val="00ED68A5"/>
    <w:rsid w:val="00ED6A73"/>
    <w:rsid w:val="00ED7352"/>
    <w:rsid w:val="00ED7D25"/>
    <w:rsid w:val="00ED7FDA"/>
    <w:rsid w:val="00EE02DB"/>
    <w:rsid w:val="00EE1BFA"/>
    <w:rsid w:val="00EE1F3D"/>
    <w:rsid w:val="00EE2210"/>
    <w:rsid w:val="00EE2732"/>
    <w:rsid w:val="00EE28A3"/>
    <w:rsid w:val="00EE295D"/>
    <w:rsid w:val="00EE3922"/>
    <w:rsid w:val="00EE3B75"/>
    <w:rsid w:val="00EE3C69"/>
    <w:rsid w:val="00EE3F42"/>
    <w:rsid w:val="00EE4B40"/>
    <w:rsid w:val="00EE4C73"/>
    <w:rsid w:val="00EE5849"/>
    <w:rsid w:val="00EE6170"/>
    <w:rsid w:val="00EE6685"/>
    <w:rsid w:val="00EE6FD5"/>
    <w:rsid w:val="00EE6FFD"/>
    <w:rsid w:val="00EE7304"/>
    <w:rsid w:val="00EE7908"/>
    <w:rsid w:val="00EE7B6A"/>
    <w:rsid w:val="00EE7C15"/>
    <w:rsid w:val="00EF0C34"/>
    <w:rsid w:val="00EF0DC5"/>
    <w:rsid w:val="00EF0E17"/>
    <w:rsid w:val="00EF0EFE"/>
    <w:rsid w:val="00EF0FDD"/>
    <w:rsid w:val="00EF1378"/>
    <w:rsid w:val="00EF1A3C"/>
    <w:rsid w:val="00EF1E68"/>
    <w:rsid w:val="00EF2F86"/>
    <w:rsid w:val="00EF310B"/>
    <w:rsid w:val="00EF31DB"/>
    <w:rsid w:val="00EF48F7"/>
    <w:rsid w:val="00EF4B48"/>
    <w:rsid w:val="00EF4E45"/>
    <w:rsid w:val="00EF57CC"/>
    <w:rsid w:val="00EF65E6"/>
    <w:rsid w:val="00EF662F"/>
    <w:rsid w:val="00EF680C"/>
    <w:rsid w:val="00EF6888"/>
    <w:rsid w:val="00EF6AA7"/>
    <w:rsid w:val="00EF6B84"/>
    <w:rsid w:val="00EF6C55"/>
    <w:rsid w:val="00EF6C64"/>
    <w:rsid w:val="00EF6F2C"/>
    <w:rsid w:val="00EF6FD6"/>
    <w:rsid w:val="00F000B7"/>
    <w:rsid w:val="00F0028B"/>
    <w:rsid w:val="00F0074E"/>
    <w:rsid w:val="00F00DE7"/>
    <w:rsid w:val="00F01526"/>
    <w:rsid w:val="00F017A4"/>
    <w:rsid w:val="00F01801"/>
    <w:rsid w:val="00F018A5"/>
    <w:rsid w:val="00F01DC0"/>
    <w:rsid w:val="00F02437"/>
    <w:rsid w:val="00F02B33"/>
    <w:rsid w:val="00F030C5"/>
    <w:rsid w:val="00F03B1E"/>
    <w:rsid w:val="00F03BA8"/>
    <w:rsid w:val="00F03D45"/>
    <w:rsid w:val="00F04409"/>
    <w:rsid w:val="00F0490E"/>
    <w:rsid w:val="00F051F6"/>
    <w:rsid w:val="00F05342"/>
    <w:rsid w:val="00F0598F"/>
    <w:rsid w:val="00F05C71"/>
    <w:rsid w:val="00F05E90"/>
    <w:rsid w:val="00F0619F"/>
    <w:rsid w:val="00F0621E"/>
    <w:rsid w:val="00F06656"/>
    <w:rsid w:val="00F06D3F"/>
    <w:rsid w:val="00F070BE"/>
    <w:rsid w:val="00F0710D"/>
    <w:rsid w:val="00F071ED"/>
    <w:rsid w:val="00F079DC"/>
    <w:rsid w:val="00F07B7F"/>
    <w:rsid w:val="00F10036"/>
    <w:rsid w:val="00F106E4"/>
    <w:rsid w:val="00F109ED"/>
    <w:rsid w:val="00F10B2F"/>
    <w:rsid w:val="00F10FA3"/>
    <w:rsid w:val="00F11544"/>
    <w:rsid w:val="00F11D24"/>
    <w:rsid w:val="00F12536"/>
    <w:rsid w:val="00F12B47"/>
    <w:rsid w:val="00F12BD3"/>
    <w:rsid w:val="00F1409F"/>
    <w:rsid w:val="00F1446F"/>
    <w:rsid w:val="00F14518"/>
    <w:rsid w:val="00F14F6E"/>
    <w:rsid w:val="00F155A8"/>
    <w:rsid w:val="00F15894"/>
    <w:rsid w:val="00F15A90"/>
    <w:rsid w:val="00F16256"/>
    <w:rsid w:val="00F166D5"/>
    <w:rsid w:val="00F16965"/>
    <w:rsid w:val="00F1700E"/>
    <w:rsid w:val="00F1786C"/>
    <w:rsid w:val="00F17D30"/>
    <w:rsid w:val="00F204ED"/>
    <w:rsid w:val="00F2077B"/>
    <w:rsid w:val="00F20A03"/>
    <w:rsid w:val="00F20F5A"/>
    <w:rsid w:val="00F20F5C"/>
    <w:rsid w:val="00F212EB"/>
    <w:rsid w:val="00F215B0"/>
    <w:rsid w:val="00F215D7"/>
    <w:rsid w:val="00F21CAE"/>
    <w:rsid w:val="00F22530"/>
    <w:rsid w:val="00F22C93"/>
    <w:rsid w:val="00F22D59"/>
    <w:rsid w:val="00F22FF9"/>
    <w:rsid w:val="00F231C0"/>
    <w:rsid w:val="00F2330F"/>
    <w:rsid w:val="00F23F04"/>
    <w:rsid w:val="00F24D4F"/>
    <w:rsid w:val="00F24E70"/>
    <w:rsid w:val="00F25ACD"/>
    <w:rsid w:val="00F26B02"/>
    <w:rsid w:val="00F2701A"/>
    <w:rsid w:val="00F27163"/>
    <w:rsid w:val="00F273EC"/>
    <w:rsid w:val="00F27B40"/>
    <w:rsid w:val="00F30839"/>
    <w:rsid w:val="00F30F03"/>
    <w:rsid w:val="00F30FDD"/>
    <w:rsid w:val="00F311FF"/>
    <w:rsid w:val="00F3201C"/>
    <w:rsid w:val="00F3203E"/>
    <w:rsid w:val="00F321BF"/>
    <w:rsid w:val="00F32516"/>
    <w:rsid w:val="00F32694"/>
    <w:rsid w:val="00F32881"/>
    <w:rsid w:val="00F32ABC"/>
    <w:rsid w:val="00F32BC6"/>
    <w:rsid w:val="00F32CB4"/>
    <w:rsid w:val="00F32F81"/>
    <w:rsid w:val="00F332D6"/>
    <w:rsid w:val="00F3401B"/>
    <w:rsid w:val="00F3505A"/>
    <w:rsid w:val="00F3535C"/>
    <w:rsid w:val="00F35401"/>
    <w:rsid w:val="00F36AD5"/>
    <w:rsid w:val="00F37223"/>
    <w:rsid w:val="00F376BB"/>
    <w:rsid w:val="00F37A0B"/>
    <w:rsid w:val="00F4010A"/>
    <w:rsid w:val="00F402B4"/>
    <w:rsid w:val="00F405F1"/>
    <w:rsid w:val="00F40913"/>
    <w:rsid w:val="00F410A5"/>
    <w:rsid w:val="00F411C6"/>
    <w:rsid w:val="00F413B7"/>
    <w:rsid w:val="00F41BD8"/>
    <w:rsid w:val="00F41CEF"/>
    <w:rsid w:val="00F41D04"/>
    <w:rsid w:val="00F42934"/>
    <w:rsid w:val="00F42B69"/>
    <w:rsid w:val="00F42D95"/>
    <w:rsid w:val="00F42F67"/>
    <w:rsid w:val="00F42FFD"/>
    <w:rsid w:val="00F435B5"/>
    <w:rsid w:val="00F43859"/>
    <w:rsid w:val="00F441B7"/>
    <w:rsid w:val="00F44643"/>
    <w:rsid w:val="00F45257"/>
    <w:rsid w:val="00F45809"/>
    <w:rsid w:val="00F45BA7"/>
    <w:rsid w:val="00F46094"/>
    <w:rsid w:val="00F46608"/>
    <w:rsid w:val="00F46D12"/>
    <w:rsid w:val="00F471FE"/>
    <w:rsid w:val="00F477C4"/>
    <w:rsid w:val="00F47DF4"/>
    <w:rsid w:val="00F47EF4"/>
    <w:rsid w:val="00F501D8"/>
    <w:rsid w:val="00F50A64"/>
    <w:rsid w:val="00F510B3"/>
    <w:rsid w:val="00F51763"/>
    <w:rsid w:val="00F5188D"/>
    <w:rsid w:val="00F5229D"/>
    <w:rsid w:val="00F527C4"/>
    <w:rsid w:val="00F52D09"/>
    <w:rsid w:val="00F53389"/>
    <w:rsid w:val="00F53861"/>
    <w:rsid w:val="00F53C01"/>
    <w:rsid w:val="00F54D3A"/>
    <w:rsid w:val="00F54EBB"/>
    <w:rsid w:val="00F55186"/>
    <w:rsid w:val="00F555AF"/>
    <w:rsid w:val="00F5569F"/>
    <w:rsid w:val="00F56585"/>
    <w:rsid w:val="00F56A81"/>
    <w:rsid w:val="00F57020"/>
    <w:rsid w:val="00F57512"/>
    <w:rsid w:val="00F57B49"/>
    <w:rsid w:val="00F57FDF"/>
    <w:rsid w:val="00F618A0"/>
    <w:rsid w:val="00F6295D"/>
    <w:rsid w:val="00F62D78"/>
    <w:rsid w:val="00F62F50"/>
    <w:rsid w:val="00F637D0"/>
    <w:rsid w:val="00F638A7"/>
    <w:rsid w:val="00F6485D"/>
    <w:rsid w:val="00F64A81"/>
    <w:rsid w:val="00F65DE3"/>
    <w:rsid w:val="00F6664D"/>
    <w:rsid w:val="00F67402"/>
    <w:rsid w:val="00F67467"/>
    <w:rsid w:val="00F67A9F"/>
    <w:rsid w:val="00F6C643"/>
    <w:rsid w:val="00F7017F"/>
    <w:rsid w:val="00F70CC1"/>
    <w:rsid w:val="00F71499"/>
    <w:rsid w:val="00F722C6"/>
    <w:rsid w:val="00F72B80"/>
    <w:rsid w:val="00F72CFB"/>
    <w:rsid w:val="00F72DDC"/>
    <w:rsid w:val="00F733E4"/>
    <w:rsid w:val="00F73999"/>
    <w:rsid w:val="00F743CD"/>
    <w:rsid w:val="00F74A59"/>
    <w:rsid w:val="00F74E78"/>
    <w:rsid w:val="00F75390"/>
    <w:rsid w:val="00F7581C"/>
    <w:rsid w:val="00F759DD"/>
    <w:rsid w:val="00F75A86"/>
    <w:rsid w:val="00F75BBA"/>
    <w:rsid w:val="00F76580"/>
    <w:rsid w:val="00F768F0"/>
    <w:rsid w:val="00F76A09"/>
    <w:rsid w:val="00F76CF7"/>
    <w:rsid w:val="00F77AD0"/>
    <w:rsid w:val="00F8001C"/>
    <w:rsid w:val="00F803DA"/>
    <w:rsid w:val="00F8050F"/>
    <w:rsid w:val="00F80725"/>
    <w:rsid w:val="00F80DC7"/>
    <w:rsid w:val="00F81225"/>
    <w:rsid w:val="00F81D3F"/>
    <w:rsid w:val="00F82B98"/>
    <w:rsid w:val="00F846FB"/>
    <w:rsid w:val="00F84DE8"/>
    <w:rsid w:val="00F84F59"/>
    <w:rsid w:val="00F8534F"/>
    <w:rsid w:val="00F8573D"/>
    <w:rsid w:val="00F86558"/>
    <w:rsid w:val="00F86F16"/>
    <w:rsid w:val="00F86FC5"/>
    <w:rsid w:val="00F871AD"/>
    <w:rsid w:val="00F87897"/>
    <w:rsid w:val="00F87FA3"/>
    <w:rsid w:val="00F901A0"/>
    <w:rsid w:val="00F9024D"/>
    <w:rsid w:val="00F90602"/>
    <w:rsid w:val="00F91474"/>
    <w:rsid w:val="00F9148A"/>
    <w:rsid w:val="00F917C1"/>
    <w:rsid w:val="00F9199B"/>
    <w:rsid w:val="00F91B15"/>
    <w:rsid w:val="00F91FEA"/>
    <w:rsid w:val="00F92593"/>
    <w:rsid w:val="00F929BD"/>
    <w:rsid w:val="00F92AA9"/>
    <w:rsid w:val="00F93B11"/>
    <w:rsid w:val="00F93DE3"/>
    <w:rsid w:val="00F9461C"/>
    <w:rsid w:val="00F94819"/>
    <w:rsid w:val="00F95200"/>
    <w:rsid w:val="00F953D6"/>
    <w:rsid w:val="00F957B5"/>
    <w:rsid w:val="00F959E7"/>
    <w:rsid w:val="00F95BA7"/>
    <w:rsid w:val="00F9622E"/>
    <w:rsid w:val="00F96543"/>
    <w:rsid w:val="00F96DEB"/>
    <w:rsid w:val="00F97278"/>
    <w:rsid w:val="00F972BF"/>
    <w:rsid w:val="00FA03EA"/>
    <w:rsid w:val="00FA0CA7"/>
    <w:rsid w:val="00FA0D37"/>
    <w:rsid w:val="00FA2282"/>
    <w:rsid w:val="00FA250F"/>
    <w:rsid w:val="00FA2523"/>
    <w:rsid w:val="00FA26B2"/>
    <w:rsid w:val="00FA2AB9"/>
    <w:rsid w:val="00FA2CA2"/>
    <w:rsid w:val="00FA2DFE"/>
    <w:rsid w:val="00FA3077"/>
    <w:rsid w:val="00FA3A67"/>
    <w:rsid w:val="00FA45EC"/>
    <w:rsid w:val="00FA4CD9"/>
    <w:rsid w:val="00FA4E13"/>
    <w:rsid w:val="00FA58CB"/>
    <w:rsid w:val="00FA5B65"/>
    <w:rsid w:val="00FA6A38"/>
    <w:rsid w:val="00FA70E5"/>
    <w:rsid w:val="00FA73AF"/>
    <w:rsid w:val="00FA74E8"/>
    <w:rsid w:val="00FA77B1"/>
    <w:rsid w:val="00FA7D02"/>
    <w:rsid w:val="00FB013D"/>
    <w:rsid w:val="00FB0922"/>
    <w:rsid w:val="00FB0FDA"/>
    <w:rsid w:val="00FB1243"/>
    <w:rsid w:val="00FB17C8"/>
    <w:rsid w:val="00FB251A"/>
    <w:rsid w:val="00FB29DB"/>
    <w:rsid w:val="00FB29F3"/>
    <w:rsid w:val="00FB32FD"/>
    <w:rsid w:val="00FB362B"/>
    <w:rsid w:val="00FB36FB"/>
    <w:rsid w:val="00FB4AF6"/>
    <w:rsid w:val="00FB5BDE"/>
    <w:rsid w:val="00FB5BE1"/>
    <w:rsid w:val="00FB5BF0"/>
    <w:rsid w:val="00FB681C"/>
    <w:rsid w:val="00FB6B40"/>
    <w:rsid w:val="00FB6E35"/>
    <w:rsid w:val="00FB76B1"/>
    <w:rsid w:val="00FB7B90"/>
    <w:rsid w:val="00FC05FF"/>
    <w:rsid w:val="00FC10B2"/>
    <w:rsid w:val="00FC110E"/>
    <w:rsid w:val="00FC1CF6"/>
    <w:rsid w:val="00FC24B6"/>
    <w:rsid w:val="00FC3115"/>
    <w:rsid w:val="00FC3118"/>
    <w:rsid w:val="00FC3472"/>
    <w:rsid w:val="00FC349A"/>
    <w:rsid w:val="00FC3D95"/>
    <w:rsid w:val="00FC434C"/>
    <w:rsid w:val="00FC46F9"/>
    <w:rsid w:val="00FC4972"/>
    <w:rsid w:val="00FC49E0"/>
    <w:rsid w:val="00FC4BB0"/>
    <w:rsid w:val="00FC5293"/>
    <w:rsid w:val="00FC5B8E"/>
    <w:rsid w:val="00FC5D41"/>
    <w:rsid w:val="00FC6588"/>
    <w:rsid w:val="00FC660B"/>
    <w:rsid w:val="00FC6901"/>
    <w:rsid w:val="00FC6C99"/>
    <w:rsid w:val="00FC6C9E"/>
    <w:rsid w:val="00FC6CC7"/>
    <w:rsid w:val="00FC721A"/>
    <w:rsid w:val="00FC7BDA"/>
    <w:rsid w:val="00FD0136"/>
    <w:rsid w:val="00FD059E"/>
    <w:rsid w:val="00FD0D88"/>
    <w:rsid w:val="00FD12A7"/>
    <w:rsid w:val="00FD1671"/>
    <w:rsid w:val="00FD17CF"/>
    <w:rsid w:val="00FD194C"/>
    <w:rsid w:val="00FD24C5"/>
    <w:rsid w:val="00FD3296"/>
    <w:rsid w:val="00FD3D4D"/>
    <w:rsid w:val="00FD49B7"/>
    <w:rsid w:val="00FD4BA6"/>
    <w:rsid w:val="00FD4F4E"/>
    <w:rsid w:val="00FD5072"/>
    <w:rsid w:val="00FD5430"/>
    <w:rsid w:val="00FD55F9"/>
    <w:rsid w:val="00FD58D7"/>
    <w:rsid w:val="00FD66A7"/>
    <w:rsid w:val="00FD6FFE"/>
    <w:rsid w:val="00FD7132"/>
    <w:rsid w:val="00FD7BB1"/>
    <w:rsid w:val="00FD7BF5"/>
    <w:rsid w:val="00FE0BFC"/>
    <w:rsid w:val="00FE0E50"/>
    <w:rsid w:val="00FE0FBF"/>
    <w:rsid w:val="00FE1C36"/>
    <w:rsid w:val="00FE1DCD"/>
    <w:rsid w:val="00FE1F69"/>
    <w:rsid w:val="00FE2297"/>
    <w:rsid w:val="00FE2A47"/>
    <w:rsid w:val="00FE2CDA"/>
    <w:rsid w:val="00FE3E23"/>
    <w:rsid w:val="00FE40FE"/>
    <w:rsid w:val="00FE41E1"/>
    <w:rsid w:val="00FE44CC"/>
    <w:rsid w:val="00FE4F42"/>
    <w:rsid w:val="00FE5761"/>
    <w:rsid w:val="00FE6050"/>
    <w:rsid w:val="00FE6175"/>
    <w:rsid w:val="00FE6BA1"/>
    <w:rsid w:val="00FE6FE1"/>
    <w:rsid w:val="00FE7C75"/>
    <w:rsid w:val="00FE7EB1"/>
    <w:rsid w:val="00FF091A"/>
    <w:rsid w:val="00FF0C51"/>
    <w:rsid w:val="00FF12EA"/>
    <w:rsid w:val="00FF1601"/>
    <w:rsid w:val="00FF1E9A"/>
    <w:rsid w:val="00FF2D54"/>
    <w:rsid w:val="00FF2EFB"/>
    <w:rsid w:val="00FF2F81"/>
    <w:rsid w:val="00FF3DD0"/>
    <w:rsid w:val="00FF49E4"/>
    <w:rsid w:val="00FF4AFA"/>
    <w:rsid w:val="00FF56C7"/>
    <w:rsid w:val="00FF586B"/>
    <w:rsid w:val="00FF5C8F"/>
    <w:rsid w:val="00FF6A38"/>
    <w:rsid w:val="00FF7276"/>
    <w:rsid w:val="00FF78CB"/>
    <w:rsid w:val="01105E92"/>
    <w:rsid w:val="0162372E"/>
    <w:rsid w:val="01AA09CA"/>
    <w:rsid w:val="01BC8E70"/>
    <w:rsid w:val="01CCB019"/>
    <w:rsid w:val="01DC0BC1"/>
    <w:rsid w:val="021CAB89"/>
    <w:rsid w:val="029296A4"/>
    <w:rsid w:val="02EFF6F2"/>
    <w:rsid w:val="032D86F2"/>
    <w:rsid w:val="03A047D5"/>
    <w:rsid w:val="03DCF081"/>
    <w:rsid w:val="045B8AEB"/>
    <w:rsid w:val="04671BFE"/>
    <w:rsid w:val="046ED5B8"/>
    <w:rsid w:val="046FDDDC"/>
    <w:rsid w:val="049007E5"/>
    <w:rsid w:val="04AE0AA1"/>
    <w:rsid w:val="04BB13FD"/>
    <w:rsid w:val="04C8F2AC"/>
    <w:rsid w:val="050DA4D7"/>
    <w:rsid w:val="053F40FC"/>
    <w:rsid w:val="0566F08B"/>
    <w:rsid w:val="057BDC92"/>
    <w:rsid w:val="058776D1"/>
    <w:rsid w:val="05BA948E"/>
    <w:rsid w:val="05E5FEA3"/>
    <w:rsid w:val="05F709D5"/>
    <w:rsid w:val="062CAF58"/>
    <w:rsid w:val="0630C192"/>
    <w:rsid w:val="066D0ED3"/>
    <w:rsid w:val="0726825C"/>
    <w:rsid w:val="0727369B"/>
    <w:rsid w:val="07EA50A2"/>
    <w:rsid w:val="08228E18"/>
    <w:rsid w:val="08274234"/>
    <w:rsid w:val="0891B56A"/>
    <w:rsid w:val="08A9569E"/>
    <w:rsid w:val="090EDAB3"/>
    <w:rsid w:val="0933053D"/>
    <w:rsid w:val="093E7385"/>
    <w:rsid w:val="095B79D0"/>
    <w:rsid w:val="0967A554"/>
    <w:rsid w:val="09B49021"/>
    <w:rsid w:val="09F85A35"/>
    <w:rsid w:val="0A299F4D"/>
    <w:rsid w:val="0A454EE3"/>
    <w:rsid w:val="0A8A7075"/>
    <w:rsid w:val="0A92B99C"/>
    <w:rsid w:val="0A97290A"/>
    <w:rsid w:val="0B098222"/>
    <w:rsid w:val="0B1E9E43"/>
    <w:rsid w:val="0B49F056"/>
    <w:rsid w:val="0B5DC8B6"/>
    <w:rsid w:val="0BCE812B"/>
    <w:rsid w:val="0BD430A9"/>
    <w:rsid w:val="0BEBC6E0"/>
    <w:rsid w:val="0C11C622"/>
    <w:rsid w:val="0C25496E"/>
    <w:rsid w:val="0C36A84D"/>
    <w:rsid w:val="0C898014"/>
    <w:rsid w:val="0CB7161A"/>
    <w:rsid w:val="0D2D9C3D"/>
    <w:rsid w:val="0D2F637F"/>
    <w:rsid w:val="0D391125"/>
    <w:rsid w:val="0D5073AB"/>
    <w:rsid w:val="0DB6B4B7"/>
    <w:rsid w:val="0DEA01BB"/>
    <w:rsid w:val="0E26341F"/>
    <w:rsid w:val="0E2D13D4"/>
    <w:rsid w:val="0E4376AB"/>
    <w:rsid w:val="0EA49E0A"/>
    <w:rsid w:val="0ECBC943"/>
    <w:rsid w:val="0ED4D1A1"/>
    <w:rsid w:val="0EE932FF"/>
    <w:rsid w:val="0EEAF662"/>
    <w:rsid w:val="0F70DDB4"/>
    <w:rsid w:val="0FD7339D"/>
    <w:rsid w:val="0FDAAC0F"/>
    <w:rsid w:val="101DDD09"/>
    <w:rsid w:val="101E2EA2"/>
    <w:rsid w:val="10502F9B"/>
    <w:rsid w:val="108FA2A5"/>
    <w:rsid w:val="109D53BE"/>
    <w:rsid w:val="109DF66C"/>
    <w:rsid w:val="10CBAF52"/>
    <w:rsid w:val="10D71537"/>
    <w:rsid w:val="10E492F7"/>
    <w:rsid w:val="10F6CFBB"/>
    <w:rsid w:val="112995E6"/>
    <w:rsid w:val="114ACC4E"/>
    <w:rsid w:val="11DAECDE"/>
    <w:rsid w:val="11DCC577"/>
    <w:rsid w:val="11E9774B"/>
    <w:rsid w:val="12713B81"/>
    <w:rsid w:val="127F9175"/>
    <w:rsid w:val="12BD6527"/>
    <w:rsid w:val="12D38074"/>
    <w:rsid w:val="12FC0397"/>
    <w:rsid w:val="13530C97"/>
    <w:rsid w:val="139532F4"/>
    <w:rsid w:val="13C0966A"/>
    <w:rsid w:val="140F0FBE"/>
    <w:rsid w:val="14317C86"/>
    <w:rsid w:val="145627DB"/>
    <w:rsid w:val="14599AD4"/>
    <w:rsid w:val="1528D8B0"/>
    <w:rsid w:val="154D877E"/>
    <w:rsid w:val="1588AE32"/>
    <w:rsid w:val="15A7EAB3"/>
    <w:rsid w:val="15CBEA1A"/>
    <w:rsid w:val="15E407E1"/>
    <w:rsid w:val="16380AC0"/>
    <w:rsid w:val="1642A41A"/>
    <w:rsid w:val="165179E6"/>
    <w:rsid w:val="16938AC5"/>
    <w:rsid w:val="16A7E459"/>
    <w:rsid w:val="170D1DEC"/>
    <w:rsid w:val="1731A075"/>
    <w:rsid w:val="176E1252"/>
    <w:rsid w:val="1775DDE8"/>
    <w:rsid w:val="18CEB2BC"/>
    <w:rsid w:val="18FC02F8"/>
    <w:rsid w:val="19285941"/>
    <w:rsid w:val="1954C00D"/>
    <w:rsid w:val="19991D86"/>
    <w:rsid w:val="19A27DDB"/>
    <w:rsid w:val="19E610E0"/>
    <w:rsid w:val="19EEFCAE"/>
    <w:rsid w:val="1A037459"/>
    <w:rsid w:val="1AAD8744"/>
    <w:rsid w:val="1AB205C1"/>
    <w:rsid w:val="1ABEB210"/>
    <w:rsid w:val="1AE48DA7"/>
    <w:rsid w:val="1AFF287C"/>
    <w:rsid w:val="1B5E42EC"/>
    <w:rsid w:val="1B733620"/>
    <w:rsid w:val="1BCB7C98"/>
    <w:rsid w:val="1BDCF589"/>
    <w:rsid w:val="1BF2F174"/>
    <w:rsid w:val="1C337C05"/>
    <w:rsid w:val="1C776CC5"/>
    <w:rsid w:val="1C8CA9A0"/>
    <w:rsid w:val="1C8DA768"/>
    <w:rsid w:val="1CAD574A"/>
    <w:rsid w:val="1D13AAE9"/>
    <w:rsid w:val="1DA75AD2"/>
    <w:rsid w:val="1DB5CB10"/>
    <w:rsid w:val="1DE499EE"/>
    <w:rsid w:val="1DE72163"/>
    <w:rsid w:val="1DFEBFFA"/>
    <w:rsid w:val="1E157EA6"/>
    <w:rsid w:val="1E353829"/>
    <w:rsid w:val="1EC2AF5A"/>
    <w:rsid w:val="1EC4DC74"/>
    <w:rsid w:val="20481F74"/>
    <w:rsid w:val="2084164E"/>
    <w:rsid w:val="20B017B1"/>
    <w:rsid w:val="20BB8724"/>
    <w:rsid w:val="20E29BD2"/>
    <w:rsid w:val="210713D4"/>
    <w:rsid w:val="21575AD6"/>
    <w:rsid w:val="21777B67"/>
    <w:rsid w:val="21835C39"/>
    <w:rsid w:val="2191EF43"/>
    <w:rsid w:val="21C45675"/>
    <w:rsid w:val="21E40E5F"/>
    <w:rsid w:val="225380D7"/>
    <w:rsid w:val="2318C222"/>
    <w:rsid w:val="238D8A9E"/>
    <w:rsid w:val="239887FA"/>
    <w:rsid w:val="23A4DC0B"/>
    <w:rsid w:val="23B325A0"/>
    <w:rsid w:val="23E81D1A"/>
    <w:rsid w:val="242B0B79"/>
    <w:rsid w:val="24937644"/>
    <w:rsid w:val="25233646"/>
    <w:rsid w:val="2548F110"/>
    <w:rsid w:val="256DDA16"/>
    <w:rsid w:val="25ABEBD9"/>
    <w:rsid w:val="25B96283"/>
    <w:rsid w:val="25CBA40A"/>
    <w:rsid w:val="260D8E99"/>
    <w:rsid w:val="26244358"/>
    <w:rsid w:val="26765613"/>
    <w:rsid w:val="2687DCEA"/>
    <w:rsid w:val="26A050FB"/>
    <w:rsid w:val="26B57358"/>
    <w:rsid w:val="26D178A1"/>
    <w:rsid w:val="27058149"/>
    <w:rsid w:val="27300D75"/>
    <w:rsid w:val="2737EB37"/>
    <w:rsid w:val="27B03118"/>
    <w:rsid w:val="27C712DD"/>
    <w:rsid w:val="27DB35EC"/>
    <w:rsid w:val="29273C80"/>
    <w:rsid w:val="29288C98"/>
    <w:rsid w:val="294664AD"/>
    <w:rsid w:val="29610D44"/>
    <w:rsid w:val="29ACF6FC"/>
    <w:rsid w:val="29CC3E2E"/>
    <w:rsid w:val="2A1FD4AB"/>
    <w:rsid w:val="2A4922E6"/>
    <w:rsid w:val="2A6B033C"/>
    <w:rsid w:val="2A6EAE48"/>
    <w:rsid w:val="2A75DA86"/>
    <w:rsid w:val="2AEED98E"/>
    <w:rsid w:val="2B161594"/>
    <w:rsid w:val="2B561EED"/>
    <w:rsid w:val="2B6E9C77"/>
    <w:rsid w:val="2BAC7839"/>
    <w:rsid w:val="2C0E51AA"/>
    <w:rsid w:val="2C3C3DD7"/>
    <w:rsid w:val="2C5D0295"/>
    <w:rsid w:val="2C7EB398"/>
    <w:rsid w:val="2CA21EEC"/>
    <w:rsid w:val="2CDBEAC0"/>
    <w:rsid w:val="2D48489A"/>
    <w:rsid w:val="2D7BB554"/>
    <w:rsid w:val="2D96905D"/>
    <w:rsid w:val="2DE795DE"/>
    <w:rsid w:val="2E3E62DC"/>
    <w:rsid w:val="2E6543D7"/>
    <w:rsid w:val="2E816092"/>
    <w:rsid w:val="2F063FB0"/>
    <w:rsid w:val="2F0AEB18"/>
    <w:rsid w:val="2F1AD4BB"/>
    <w:rsid w:val="2F34CC3A"/>
    <w:rsid w:val="2F6AF9A2"/>
    <w:rsid w:val="2F7CDDBF"/>
    <w:rsid w:val="2F810D6E"/>
    <w:rsid w:val="2F978443"/>
    <w:rsid w:val="2F9D1708"/>
    <w:rsid w:val="2FE015EB"/>
    <w:rsid w:val="2FE42DC1"/>
    <w:rsid w:val="2FED70EA"/>
    <w:rsid w:val="30023BB5"/>
    <w:rsid w:val="3024FD84"/>
    <w:rsid w:val="304648B3"/>
    <w:rsid w:val="305FB329"/>
    <w:rsid w:val="307E7682"/>
    <w:rsid w:val="30ABB2ED"/>
    <w:rsid w:val="30AE52EF"/>
    <w:rsid w:val="30B5F928"/>
    <w:rsid w:val="3102A8CC"/>
    <w:rsid w:val="312FE450"/>
    <w:rsid w:val="31513E12"/>
    <w:rsid w:val="317DAAC6"/>
    <w:rsid w:val="31AB914D"/>
    <w:rsid w:val="31CD062C"/>
    <w:rsid w:val="31DD665D"/>
    <w:rsid w:val="32042CE4"/>
    <w:rsid w:val="321957C0"/>
    <w:rsid w:val="3222949D"/>
    <w:rsid w:val="325896EA"/>
    <w:rsid w:val="32642680"/>
    <w:rsid w:val="3294F87F"/>
    <w:rsid w:val="32D3B4F1"/>
    <w:rsid w:val="32D41E96"/>
    <w:rsid w:val="32FA720A"/>
    <w:rsid w:val="33163555"/>
    <w:rsid w:val="33296F35"/>
    <w:rsid w:val="337DE504"/>
    <w:rsid w:val="33F29E93"/>
    <w:rsid w:val="33F8BD25"/>
    <w:rsid w:val="344BBDEE"/>
    <w:rsid w:val="34746B61"/>
    <w:rsid w:val="348B652A"/>
    <w:rsid w:val="349F68A8"/>
    <w:rsid w:val="34B3822C"/>
    <w:rsid w:val="35688955"/>
    <w:rsid w:val="35A8F054"/>
    <w:rsid w:val="35D97D4E"/>
    <w:rsid w:val="35DBD557"/>
    <w:rsid w:val="3610C50D"/>
    <w:rsid w:val="362EC304"/>
    <w:rsid w:val="366E2380"/>
    <w:rsid w:val="369AA3E6"/>
    <w:rsid w:val="36E919BF"/>
    <w:rsid w:val="3706D0FC"/>
    <w:rsid w:val="373B822D"/>
    <w:rsid w:val="376465D4"/>
    <w:rsid w:val="37744EE8"/>
    <w:rsid w:val="3797AF46"/>
    <w:rsid w:val="37C44821"/>
    <w:rsid w:val="37F39C7D"/>
    <w:rsid w:val="38395CBA"/>
    <w:rsid w:val="383F83D8"/>
    <w:rsid w:val="3866BFDE"/>
    <w:rsid w:val="38748FE9"/>
    <w:rsid w:val="3903BF9E"/>
    <w:rsid w:val="3905A1B7"/>
    <w:rsid w:val="39132CDF"/>
    <w:rsid w:val="39825554"/>
    <w:rsid w:val="398FEAC9"/>
    <w:rsid w:val="39A60B90"/>
    <w:rsid w:val="39CECEEC"/>
    <w:rsid w:val="3A11D2D8"/>
    <w:rsid w:val="3A285AC0"/>
    <w:rsid w:val="3AE4AD24"/>
    <w:rsid w:val="3B498FA0"/>
    <w:rsid w:val="3B9F12F5"/>
    <w:rsid w:val="3BF6FE81"/>
    <w:rsid w:val="3C5861F1"/>
    <w:rsid w:val="3C7FBFD7"/>
    <w:rsid w:val="3C96E8F0"/>
    <w:rsid w:val="3CBF4F02"/>
    <w:rsid w:val="3CD24EEA"/>
    <w:rsid w:val="3CD7EEFE"/>
    <w:rsid w:val="3DE313C2"/>
    <w:rsid w:val="3E2D1DEF"/>
    <w:rsid w:val="3E79B388"/>
    <w:rsid w:val="3E99ED44"/>
    <w:rsid w:val="3EA71C6D"/>
    <w:rsid w:val="3EC5E306"/>
    <w:rsid w:val="3ED6553C"/>
    <w:rsid w:val="3EE18555"/>
    <w:rsid w:val="3F0C61C6"/>
    <w:rsid w:val="3F97EA3C"/>
    <w:rsid w:val="3FA90238"/>
    <w:rsid w:val="3FB506C9"/>
    <w:rsid w:val="3FBE9D20"/>
    <w:rsid w:val="3FD21587"/>
    <w:rsid w:val="40096CEB"/>
    <w:rsid w:val="4020FCD2"/>
    <w:rsid w:val="40321B19"/>
    <w:rsid w:val="404EEEFB"/>
    <w:rsid w:val="40A84948"/>
    <w:rsid w:val="410290F5"/>
    <w:rsid w:val="413AEF1F"/>
    <w:rsid w:val="41557810"/>
    <w:rsid w:val="41561AD9"/>
    <w:rsid w:val="41725406"/>
    <w:rsid w:val="4192372B"/>
    <w:rsid w:val="41F8DA7D"/>
    <w:rsid w:val="4291E31C"/>
    <w:rsid w:val="42FBDD2A"/>
    <w:rsid w:val="4304E9A8"/>
    <w:rsid w:val="4339F83E"/>
    <w:rsid w:val="433E082F"/>
    <w:rsid w:val="439A5BA3"/>
    <w:rsid w:val="439E6A37"/>
    <w:rsid w:val="44670A9F"/>
    <w:rsid w:val="44736B09"/>
    <w:rsid w:val="44B1891D"/>
    <w:rsid w:val="44C27845"/>
    <w:rsid w:val="453C02A1"/>
    <w:rsid w:val="45481DB7"/>
    <w:rsid w:val="45BE056F"/>
    <w:rsid w:val="45CD9C32"/>
    <w:rsid w:val="462D62C2"/>
    <w:rsid w:val="4689CDC1"/>
    <w:rsid w:val="469E51FF"/>
    <w:rsid w:val="46A5DAE5"/>
    <w:rsid w:val="478D5236"/>
    <w:rsid w:val="47E358B6"/>
    <w:rsid w:val="4867517F"/>
    <w:rsid w:val="48EB2EF4"/>
    <w:rsid w:val="4903B063"/>
    <w:rsid w:val="490705DE"/>
    <w:rsid w:val="4928DB49"/>
    <w:rsid w:val="494BB49C"/>
    <w:rsid w:val="49A524E7"/>
    <w:rsid w:val="49A79E77"/>
    <w:rsid w:val="49C9560B"/>
    <w:rsid w:val="49F93DC2"/>
    <w:rsid w:val="4A1635F1"/>
    <w:rsid w:val="4A65EF0A"/>
    <w:rsid w:val="4A6A9D19"/>
    <w:rsid w:val="4AC57CD7"/>
    <w:rsid w:val="4B402138"/>
    <w:rsid w:val="4B698DDE"/>
    <w:rsid w:val="4B972108"/>
    <w:rsid w:val="4BB4D323"/>
    <w:rsid w:val="4BD4A7CB"/>
    <w:rsid w:val="4BE2B668"/>
    <w:rsid w:val="4C228E83"/>
    <w:rsid w:val="4C2E8E0E"/>
    <w:rsid w:val="4CB2DF95"/>
    <w:rsid w:val="4CB946A0"/>
    <w:rsid w:val="4D51EE18"/>
    <w:rsid w:val="4D6D6B13"/>
    <w:rsid w:val="4DA66B9D"/>
    <w:rsid w:val="4E3BF2B0"/>
    <w:rsid w:val="4E8F01FF"/>
    <w:rsid w:val="4EC77293"/>
    <w:rsid w:val="4ED3C8B4"/>
    <w:rsid w:val="4ED59162"/>
    <w:rsid w:val="4ED7789E"/>
    <w:rsid w:val="4EE429E9"/>
    <w:rsid w:val="4EECAD5F"/>
    <w:rsid w:val="4EF3FE8C"/>
    <w:rsid w:val="4EF66853"/>
    <w:rsid w:val="4F46DBC1"/>
    <w:rsid w:val="4F53BA4C"/>
    <w:rsid w:val="4F640DEA"/>
    <w:rsid w:val="4F8F41F8"/>
    <w:rsid w:val="4FC7139C"/>
    <w:rsid w:val="5036668F"/>
    <w:rsid w:val="505F131A"/>
    <w:rsid w:val="511D6D69"/>
    <w:rsid w:val="51271174"/>
    <w:rsid w:val="51398EB0"/>
    <w:rsid w:val="51CEF4EE"/>
    <w:rsid w:val="51DE7562"/>
    <w:rsid w:val="51E2FE05"/>
    <w:rsid w:val="5227C153"/>
    <w:rsid w:val="524FCEB6"/>
    <w:rsid w:val="5263FFBD"/>
    <w:rsid w:val="52739916"/>
    <w:rsid w:val="529426C8"/>
    <w:rsid w:val="52C84C96"/>
    <w:rsid w:val="52D86D80"/>
    <w:rsid w:val="532C35B7"/>
    <w:rsid w:val="53AD1946"/>
    <w:rsid w:val="53C417FA"/>
    <w:rsid w:val="53C78D72"/>
    <w:rsid w:val="53E5784D"/>
    <w:rsid w:val="53FD10A1"/>
    <w:rsid w:val="5428320B"/>
    <w:rsid w:val="542F5FB1"/>
    <w:rsid w:val="54738CC2"/>
    <w:rsid w:val="54892EEA"/>
    <w:rsid w:val="5495B1D2"/>
    <w:rsid w:val="54C78B2C"/>
    <w:rsid w:val="55817C2E"/>
    <w:rsid w:val="55A522FC"/>
    <w:rsid w:val="55F8E8AD"/>
    <w:rsid w:val="560683D5"/>
    <w:rsid w:val="56442257"/>
    <w:rsid w:val="565A59C5"/>
    <w:rsid w:val="56A87E77"/>
    <w:rsid w:val="5752D35F"/>
    <w:rsid w:val="57B15F41"/>
    <w:rsid w:val="57BF84AE"/>
    <w:rsid w:val="57F2A69E"/>
    <w:rsid w:val="581F245A"/>
    <w:rsid w:val="5909D9F4"/>
    <w:rsid w:val="592DE5BE"/>
    <w:rsid w:val="596091AE"/>
    <w:rsid w:val="59669AE6"/>
    <w:rsid w:val="5967541E"/>
    <w:rsid w:val="598C8029"/>
    <w:rsid w:val="59B0EAEB"/>
    <w:rsid w:val="59E812B4"/>
    <w:rsid w:val="5A61B8D5"/>
    <w:rsid w:val="5A86D0EA"/>
    <w:rsid w:val="5A8B1914"/>
    <w:rsid w:val="5ADDF8A8"/>
    <w:rsid w:val="5B014455"/>
    <w:rsid w:val="5B1A246F"/>
    <w:rsid w:val="5B320BEC"/>
    <w:rsid w:val="5B9E5FEC"/>
    <w:rsid w:val="5BEB0946"/>
    <w:rsid w:val="5BF73E0A"/>
    <w:rsid w:val="5C9AB32E"/>
    <w:rsid w:val="5C9C555D"/>
    <w:rsid w:val="5CAAB2E7"/>
    <w:rsid w:val="5CAB1445"/>
    <w:rsid w:val="5CC13426"/>
    <w:rsid w:val="5CD61209"/>
    <w:rsid w:val="5CD84693"/>
    <w:rsid w:val="5D61B61C"/>
    <w:rsid w:val="5DA47923"/>
    <w:rsid w:val="5DDFD349"/>
    <w:rsid w:val="5DEC6DE2"/>
    <w:rsid w:val="5DEDE2C5"/>
    <w:rsid w:val="5E0529FA"/>
    <w:rsid w:val="5E36E9B5"/>
    <w:rsid w:val="5E7416F4"/>
    <w:rsid w:val="5ECA491B"/>
    <w:rsid w:val="5ECE9BB1"/>
    <w:rsid w:val="5EE594C4"/>
    <w:rsid w:val="5F146AFF"/>
    <w:rsid w:val="5F1516BC"/>
    <w:rsid w:val="5F1C662E"/>
    <w:rsid w:val="5F6C8D4A"/>
    <w:rsid w:val="5FA4C2E7"/>
    <w:rsid w:val="5FB10283"/>
    <w:rsid w:val="5FD2BAC9"/>
    <w:rsid w:val="5FE3DB03"/>
    <w:rsid w:val="602ECC9C"/>
    <w:rsid w:val="60369ADE"/>
    <w:rsid w:val="608A0A0C"/>
    <w:rsid w:val="60AC5848"/>
    <w:rsid w:val="60D1E42E"/>
    <w:rsid w:val="610974E3"/>
    <w:rsid w:val="611505F6"/>
    <w:rsid w:val="6122CA97"/>
    <w:rsid w:val="612BA8AC"/>
    <w:rsid w:val="61332461"/>
    <w:rsid w:val="615BE803"/>
    <w:rsid w:val="6167DDBD"/>
    <w:rsid w:val="6191A4C2"/>
    <w:rsid w:val="61CA9CFD"/>
    <w:rsid w:val="61D074B6"/>
    <w:rsid w:val="61D77CF4"/>
    <w:rsid w:val="61FDB048"/>
    <w:rsid w:val="61FE6354"/>
    <w:rsid w:val="6214524E"/>
    <w:rsid w:val="624E4B2B"/>
    <w:rsid w:val="62647AC5"/>
    <w:rsid w:val="62DAD4C9"/>
    <w:rsid w:val="630C552E"/>
    <w:rsid w:val="632A52AC"/>
    <w:rsid w:val="6365588C"/>
    <w:rsid w:val="638BB7A1"/>
    <w:rsid w:val="63BECD96"/>
    <w:rsid w:val="63C2AA22"/>
    <w:rsid w:val="63C69D31"/>
    <w:rsid w:val="63EC76ED"/>
    <w:rsid w:val="64002233"/>
    <w:rsid w:val="6414F929"/>
    <w:rsid w:val="641D4E17"/>
    <w:rsid w:val="6443444C"/>
    <w:rsid w:val="64C94584"/>
    <w:rsid w:val="65023DBF"/>
    <w:rsid w:val="65A49F56"/>
    <w:rsid w:val="65B1E7AD"/>
    <w:rsid w:val="6638477E"/>
    <w:rsid w:val="66546670"/>
    <w:rsid w:val="668198D8"/>
    <w:rsid w:val="66B98100"/>
    <w:rsid w:val="6758CAD0"/>
    <w:rsid w:val="6783B002"/>
    <w:rsid w:val="6796557F"/>
    <w:rsid w:val="68C109D8"/>
    <w:rsid w:val="69202910"/>
    <w:rsid w:val="695C8220"/>
    <w:rsid w:val="6997765F"/>
    <w:rsid w:val="69CEA14A"/>
    <w:rsid w:val="6A0C6B39"/>
    <w:rsid w:val="6A724021"/>
    <w:rsid w:val="6AEB229F"/>
    <w:rsid w:val="6B3D1F46"/>
    <w:rsid w:val="6B691FF4"/>
    <w:rsid w:val="6B9C9814"/>
    <w:rsid w:val="6BB2B1EF"/>
    <w:rsid w:val="6C0B3418"/>
    <w:rsid w:val="6C65BD8E"/>
    <w:rsid w:val="6C7C414E"/>
    <w:rsid w:val="6C8E4222"/>
    <w:rsid w:val="6CD81491"/>
    <w:rsid w:val="6D3C38F7"/>
    <w:rsid w:val="6D6EF447"/>
    <w:rsid w:val="6D7F53A9"/>
    <w:rsid w:val="6D8F6484"/>
    <w:rsid w:val="6D952757"/>
    <w:rsid w:val="6DC3D65D"/>
    <w:rsid w:val="6DE4F5E8"/>
    <w:rsid w:val="6E4FF3DC"/>
    <w:rsid w:val="6E52230B"/>
    <w:rsid w:val="6E92ACC7"/>
    <w:rsid w:val="6EBC5145"/>
    <w:rsid w:val="6EC35F63"/>
    <w:rsid w:val="6F2781CD"/>
    <w:rsid w:val="6F2D7B6D"/>
    <w:rsid w:val="6F82D358"/>
    <w:rsid w:val="6F8DB07B"/>
    <w:rsid w:val="6F9862F3"/>
    <w:rsid w:val="6FABC0EA"/>
    <w:rsid w:val="6FB5F3A4"/>
    <w:rsid w:val="6FCBCB50"/>
    <w:rsid w:val="7022ED10"/>
    <w:rsid w:val="702C31E1"/>
    <w:rsid w:val="705BB9ED"/>
    <w:rsid w:val="70899C3C"/>
    <w:rsid w:val="70AD7842"/>
    <w:rsid w:val="70B9A7E5"/>
    <w:rsid w:val="70DF174D"/>
    <w:rsid w:val="71285BEE"/>
    <w:rsid w:val="714A384F"/>
    <w:rsid w:val="7163C72E"/>
    <w:rsid w:val="71BB60CE"/>
    <w:rsid w:val="71E11806"/>
    <w:rsid w:val="720A0FDC"/>
    <w:rsid w:val="721AE960"/>
    <w:rsid w:val="7254903C"/>
    <w:rsid w:val="725E7F89"/>
    <w:rsid w:val="727ADFF5"/>
    <w:rsid w:val="727B36DF"/>
    <w:rsid w:val="727DAD14"/>
    <w:rsid w:val="72B623F1"/>
    <w:rsid w:val="72C42C4F"/>
    <w:rsid w:val="730F02C5"/>
    <w:rsid w:val="73253048"/>
    <w:rsid w:val="73CD7F6D"/>
    <w:rsid w:val="74407C0D"/>
    <w:rsid w:val="74691017"/>
    <w:rsid w:val="74A4E0F7"/>
    <w:rsid w:val="74CE600A"/>
    <w:rsid w:val="74D41319"/>
    <w:rsid w:val="74F352AD"/>
    <w:rsid w:val="750F05D5"/>
    <w:rsid w:val="75236191"/>
    <w:rsid w:val="753B9BA4"/>
    <w:rsid w:val="7574B898"/>
    <w:rsid w:val="75E63CCF"/>
    <w:rsid w:val="75EB21A2"/>
    <w:rsid w:val="7670BB0B"/>
    <w:rsid w:val="76881D00"/>
    <w:rsid w:val="772DC4F0"/>
    <w:rsid w:val="77BB8600"/>
    <w:rsid w:val="78329181"/>
    <w:rsid w:val="784CED2B"/>
    <w:rsid w:val="786F7BD8"/>
    <w:rsid w:val="7878ABB4"/>
    <w:rsid w:val="78A89C5F"/>
    <w:rsid w:val="78D7412F"/>
    <w:rsid w:val="78D84F2A"/>
    <w:rsid w:val="7928238C"/>
    <w:rsid w:val="795D61FC"/>
    <w:rsid w:val="79D7EA2A"/>
    <w:rsid w:val="7A10AC9C"/>
    <w:rsid w:val="7A41BB59"/>
    <w:rsid w:val="7A494D18"/>
    <w:rsid w:val="7A601795"/>
    <w:rsid w:val="7A63B508"/>
    <w:rsid w:val="7B1C91A0"/>
    <w:rsid w:val="7B23A3FC"/>
    <w:rsid w:val="7B529BD4"/>
    <w:rsid w:val="7B5A9823"/>
    <w:rsid w:val="7B6DEEE7"/>
    <w:rsid w:val="7B9DBDCB"/>
    <w:rsid w:val="7BAFFBAD"/>
    <w:rsid w:val="7BF60DC9"/>
    <w:rsid w:val="7C004CFB"/>
    <w:rsid w:val="7C035488"/>
    <w:rsid w:val="7C560607"/>
    <w:rsid w:val="7CA97546"/>
    <w:rsid w:val="7D12BEE2"/>
    <w:rsid w:val="7D3AC033"/>
    <w:rsid w:val="7DF49E5C"/>
    <w:rsid w:val="7E241F91"/>
    <w:rsid w:val="7E426719"/>
    <w:rsid w:val="7E48EFBE"/>
    <w:rsid w:val="7E80865E"/>
    <w:rsid w:val="7EA748AC"/>
    <w:rsid w:val="7F0A1DFF"/>
    <w:rsid w:val="7F81279A"/>
    <w:rsid w:val="7FBE69A9"/>
    <w:rsid w:val="7FD1A090"/>
    <w:rsid w:val="7FDF3BF9"/>
    <w:rsid w:val="7FE313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3788"/>
  <w15:chartTrackingRefBased/>
  <w15:docId w15:val="{C7D814CC-AB50-481C-9B7D-85A61339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CB"/>
    <w:pPr>
      <w:ind w:left="288"/>
      <w:jc w:val="both"/>
    </w:pPr>
    <w:rPr>
      <w:sz w:val="22"/>
      <w:szCs w:val="22"/>
      <w:lang w:val="pt-PT"/>
    </w:rPr>
  </w:style>
  <w:style w:type="paragraph" w:styleId="Ttulo1">
    <w:name w:val="heading 1"/>
    <w:basedOn w:val="Normal"/>
    <w:next w:val="Normal"/>
    <w:link w:val="Ttulo1Carter"/>
    <w:uiPriority w:val="9"/>
    <w:qFormat/>
    <w:rsid w:val="00E16C06"/>
    <w:pPr>
      <w:keepNext/>
      <w:keepLines/>
      <w:numPr>
        <w:numId w:val="2"/>
      </w:numPr>
      <w:spacing w:before="560" w:after="180"/>
      <w:outlineLvl w:val="0"/>
    </w:pPr>
    <w:rPr>
      <w:rFonts w:asciiTheme="majorHAnsi" w:eastAsiaTheme="majorEastAsia" w:hAnsiTheme="majorHAnsi" w:cstheme="majorBidi"/>
      <w:b/>
      <w:bCs/>
      <w:color w:val="D6615C" w:themeColor="accent1"/>
      <w:sz w:val="28"/>
      <w:szCs w:val="28"/>
    </w:rPr>
  </w:style>
  <w:style w:type="paragraph" w:styleId="Ttulo2">
    <w:name w:val="heading 2"/>
    <w:basedOn w:val="Ttulo1"/>
    <w:next w:val="Normal"/>
    <w:link w:val="Ttulo2Carter"/>
    <w:uiPriority w:val="1"/>
    <w:unhideWhenUsed/>
    <w:qFormat/>
    <w:rsid w:val="00243EAB"/>
    <w:pPr>
      <w:numPr>
        <w:ilvl w:val="1"/>
        <w:numId w:val="3"/>
      </w:numPr>
      <w:outlineLvl w:val="1"/>
    </w:pPr>
  </w:style>
  <w:style w:type="paragraph" w:styleId="Ttulo3">
    <w:name w:val="heading 3"/>
    <w:basedOn w:val="Ttulo2"/>
    <w:next w:val="Normal"/>
    <w:link w:val="Ttulo3Carter"/>
    <w:uiPriority w:val="9"/>
    <w:unhideWhenUsed/>
    <w:qFormat/>
    <w:rsid w:val="2F0AEB18"/>
    <w:pPr>
      <w:numPr>
        <w:ilvl w:val="2"/>
      </w:numPr>
      <w:outlineLvl w:val="2"/>
    </w:pPr>
    <w:rPr>
      <w:sz w:val="24"/>
      <w:szCs w:val="24"/>
    </w:rPr>
  </w:style>
  <w:style w:type="paragraph" w:styleId="Ttulo4">
    <w:name w:val="heading 4"/>
    <w:basedOn w:val="Normal"/>
    <w:next w:val="Normal"/>
    <w:link w:val="Ttulo4Carter"/>
    <w:uiPriority w:val="9"/>
    <w:unhideWhenUsed/>
    <w:qFormat/>
    <w:rsid w:val="2F0AEB18"/>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Ttulo5">
    <w:name w:val="heading 5"/>
    <w:basedOn w:val="Normal"/>
    <w:next w:val="Normal"/>
    <w:link w:val="Ttulo5Carter"/>
    <w:uiPriority w:val="9"/>
    <w:unhideWhenUsed/>
    <w:qFormat/>
    <w:rsid w:val="2F0AEB18"/>
    <w:pPr>
      <w:keepNext/>
      <w:keepLines/>
      <w:spacing w:before="40" w:after="0"/>
      <w:outlineLvl w:val="4"/>
    </w:pPr>
    <w:rPr>
      <w:rFonts w:asciiTheme="majorHAnsi" w:eastAsiaTheme="majorEastAsia" w:hAnsiTheme="majorHAnsi" w:cstheme="majorBidi"/>
      <w:color w:val="B6332E" w:themeColor="accent1" w:themeShade="BF"/>
    </w:rPr>
  </w:style>
  <w:style w:type="paragraph" w:styleId="Ttulo6">
    <w:name w:val="heading 6"/>
    <w:basedOn w:val="Normal"/>
    <w:next w:val="Normal"/>
    <w:link w:val="Ttulo6Carter"/>
    <w:uiPriority w:val="9"/>
    <w:unhideWhenUsed/>
    <w:qFormat/>
    <w:rsid w:val="2F0AEB18"/>
    <w:pPr>
      <w:keepNext/>
      <w:keepLines/>
      <w:spacing w:before="40" w:after="0"/>
      <w:outlineLvl w:val="5"/>
    </w:pPr>
    <w:rPr>
      <w:rFonts w:asciiTheme="majorHAnsi" w:eastAsiaTheme="majorEastAsia" w:hAnsiTheme="majorHAnsi" w:cstheme="majorBidi"/>
      <w:color w:val="79221E"/>
    </w:rPr>
  </w:style>
  <w:style w:type="paragraph" w:styleId="Ttulo7">
    <w:name w:val="heading 7"/>
    <w:basedOn w:val="Normal"/>
    <w:next w:val="Normal"/>
    <w:link w:val="Ttulo7Carter"/>
    <w:uiPriority w:val="9"/>
    <w:unhideWhenUsed/>
    <w:qFormat/>
    <w:rsid w:val="2F0AEB18"/>
    <w:pPr>
      <w:keepNext/>
      <w:keepLines/>
      <w:spacing w:before="40" w:after="0"/>
      <w:outlineLvl w:val="6"/>
    </w:pPr>
    <w:rPr>
      <w:rFonts w:asciiTheme="majorHAnsi" w:eastAsiaTheme="majorEastAsia" w:hAnsiTheme="majorHAnsi" w:cstheme="majorBidi"/>
      <w:i/>
      <w:iCs/>
      <w:color w:val="79221E"/>
    </w:rPr>
  </w:style>
  <w:style w:type="paragraph" w:styleId="Ttulo8">
    <w:name w:val="heading 8"/>
    <w:basedOn w:val="Normal"/>
    <w:next w:val="Normal"/>
    <w:link w:val="Ttulo8Carter"/>
    <w:uiPriority w:val="9"/>
    <w:unhideWhenUsed/>
    <w:qFormat/>
    <w:rsid w:val="2F0AEB18"/>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2F0AEB18"/>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
    <w:qFormat/>
    <w:rsid w:val="2F0AEB18"/>
    <w:pPr>
      <w:spacing w:after="80"/>
      <w:contextualSpacing/>
    </w:pPr>
    <w:rPr>
      <w:rFonts w:asciiTheme="majorHAnsi" w:eastAsiaTheme="majorEastAsia" w:hAnsiTheme="majorHAnsi" w:cstheme="majorBidi"/>
      <w:b/>
      <w:bCs/>
      <w:color w:val="D6615C" w:themeColor="accent1"/>
      <w:sz w:val="44"/>
      <w:szCs w:val="44"/>
    </w:rPr>
  </w:style>
  <w:style w:type="character" w:customStyle="1" w:styleId="TtuloCarter">
    <w:name w:val="Título Caráter"/>
    <w:basedOn w:val="Tipodeletrapredefinidodopargrafo"/>
    <w:link w:val="Ttulo"/>
    <w:uiPriority w:val="2"/>
    <w:rsid w:val="3294F87F"/>
    <w:rPr>
      <w:rFonts w:asciiTheme="majorHAnsi" w:eastAsiaTheme="majorEastAsia" w:hAnsiTheme="majorHAnsi" w:cstheme="majorBidi"/>
      <w:b/>
      <w:bCs/>
      <w:noProof w:val="0"/>
      <w:color w:val="D6615C" w:themeColor="accent1"/>
      <w:sz w:val="44"/>
      <w:szCs w:val="44"/>
      <w:lang w:val="pt-PT"/>
    </w:rPr>
  </w:style>
  <w:style w:type="paragraph" w:styleId="Subttulo">
    <w:name w:val="Subtitle"/>
    <w:basedOn w:val="Normal"/>
    <w:next w:val="Normal"/>
    <w:link w:val="SubttuloCarter"/>
    <w:uiPriority w:val="3"/>
    <w:qFormat/>
    <w:rsid w:val="2F0AEB18"/>
    <w:pPr>
      <w:spacing w:after="800"/>
    </w:pPr>
    <w:rPr>
      <w:b/>
      <w:bCs/>
      <w:color w:val="262626" w:themeColor="text1" w:themeTint="D9"/>
      <w:sz w:val="24"/>
      <w:szCs w:val="24"/>
    </w:rPr>
  </w:style>
  <w:style w:type="character" w:customStyle="1" w:styleId="SubttuloCarter">
    <w:name w:val="Subtítulo Caráter"/>
    <w:basedOn w:val="Tipodeletrapredefinidodopargrafo"/>
    <w:link w:val="Subttulo"/>
    <w:uiPriority w:val="3"/>
    <w:rsid w:val="3294F87F"/>
    <w:rPr>
      <w:b/>
      <w:bCs/>
      <w:noProof w:val="0"/>
      <w:color w:val="262626" w:themeColor="text1" w:themeTint="D9"/>
      <w:sz w:val="24"/>
      <w:szCs w:val="24"/>
      <w:lang w:val="pt-PT"/>
    </w:rPr>
  </w:style>
  <w:style w:type="character" w:styleId="TextodoMarcadordePosio">
    <w:name w:val="Placeholder Text"/>
    <w:basedOn w:val="Tipodeletrapredefinidodopargrafo"/>
    <w:uiPriority w:val="99"/>
    <w:semiHidden/>
    <w:rPr>
      <w:color w:val="808080"/>
    </w:rPr>
  </w:style>
  <w:style w:type="character" w:customStyle="1" w:styleId="Ttulo1Carter">
    <w:name w:val="Título 1 Caráter"/>
    <w:basedOn w:val="Tipodeletrapredefinidodopargrafo"/>
    <w:link w:val="Ttulo1"/>
    <w:uiPriority w:val="9"/>
    <w:rsid w:val="3294F87F"/>
    <w:rPr>
      <w:rFonts w:asciiTheme="majorHAnsi" w:eastAsiaTheme="majorEastAsia" w:hAnsiTheme="majorHAnsi" w:cstheme="majorBidi"/>
      <w:b/>
      <w:bCs/>
      <w:color w:val="D6615C" w:themeColor="accent1"/>
      <w:sz w:val="28"/>
      <w:szCs w:val="28"/>
      <w:lang w:val="pt-PT"/>
    </w:rPr>
  </w:style>
  <w:style w:type="table" w:styleId="TabelacomGrelha">
    <w:name w:val="Table Grid"/>
    <w:basedOn w:val="Tabe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1"/>
    <w:rsid w:val="3294F87F"/>
    <w:rPr>
      <w:rFonts w:asciiTheme="majorHAnsi" w:eastAsiaTheme="majorEastAsia" w:hAnsiTheme="majorHAnsi" w:cstheme="majorBidi"/>
      <w:b/>
      <w:bCs/>
      <w:color w:val="D6615C" w:themeColor="accent1"/>
      <w:sz w:val="28"/>
      <w:szCs w:val="28"/>
      <w:lang w:val="pt-PT"/>
    </w:rPr>
  </w:style>
  <w:style w:type="paragraph" w:styleId="Listacommarcas">
    <w:name w:val="List Bullet"/>
    <w:basedOn w:val="Normal"/>
    <w:uiPriority w:val="1"/>
    <w:unhideWhenUsed/>
    <w:qFormat/>
    <w:rsid w:val="2F0AEB18"/>
    <w:pPr>
      <w:numPr>
        <w:numId w:val="1"/>
      </w:numPr>
    </w:pPr>
  </w:style>
  <w:style w:type="character" w:styleId="Forte">
    <w:name w:val="Strong"/>
    <w:basedOn w:val="Tipodeletrapredefinidodopargrafo"/>
    <w:uiPriority w:val="22"/>
    <w:qFormat/>
    <w:rPr>
      <w:b/>
      <w:bCs/>
      <w:color w:val="262626" w:themeColor="text1" w:themeTint="D9"/>
    </w:rPr>
  </w:style>
  <w:style w:type="table" w:customStyle="1" w:styleId="SyllabusTable-NoBorders">
    <w:name w:val="Syllabus Table - No Borders"/>
    <w:basedOn w:val="Tabela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SemEspaamento">
    <w:name w:val="No Spacing"/>
    <w:link w:val="SemEspaamentoCarter"/>
    <w:uiPriority w:val="1"/>
    <w:qFormat/>
    <w:pPr>
      <w:spacing w:after="0"/>
    </w:pPr>
  </w:style>
  <w:style w:type="table" w:customStyle="1" w:styleId="SyllabusTable-withBorders">
    <w:name w:val="Syllabus Table - with Borders"/>
    <w:basedOn w:val="Tabela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Cabealho">
    <w:name w:val="header"/>
    <w:basedOn w:val="Normal"/>
    <w:link w:val="CabealhoCarter"/>
    <w:uiPriority w:val="99"/>
    <w:unhideWhenUsed/>
    <w:rsid w:val="2F0AEB18"/>
    <w:pPr>
      <w:tabs>
        <w:tab w:val="center" w:pos="4680"/>
        <w:tab w:val="right" w:pos="9360"/>
      </w:tabs>
      <w:spacing w:after="0"/>
    </w:pPr>
  </w:style>
  <w:style w:type="character" w:customStyle="1" w:styleId="CabealhoCarter">
    <w:name w:val="Cabeçalho Caráter"/>
    <w:basedOn w:val="Tipodeletrapredefinidodopargrafo"/>
    <w:link w:val="Cabealho"/>
    <w:uiPriority w:val="99"/>
    <w:rsid w:val="3294F87F"/>
    <w:rPr>
      <w:noProof w:val="0"/>
      <w:lang w:val="pt-PT"/>
    </w:rPr>
  </w:style>
  <w:style w:type="paragraph" w:styleId="Rodap">
    <w:name w:val="footer"/>
    <w:basedOn w:val="Normal"/>
    <w:link w:val="RodapCarter"/>
    <w:uiPriority w:val="1"/>
    <w:unhideWhenUsed/>
    <w:rsid w:val="2F0AEB18"/>
    <w:pPr>
      <w:spacing w:after="0"/>
      <w:jc w:val="right"/>
    </w:pPr>
    <w:rPr>
      <w:b/>
      <w:bCs/>
      <w:color w:val="262626" w:themeColor="text1" w:themeTint="D9"/>
    </w:rPr>
  </w:style>
  <w:style w:type="character" w:customStyle="1" w:styleId="RodapCarter">
    <w:name w:val="Rodapé Caráter"/>
    <w:basedOn w:val="Tipodeletrapredefinidodopargrafo"/>
    <w:link w:val="Rodap"/>
    <w:uiPriority w:val="99"/>
    <w:rsid w:val="3294F87F"/>
    <w:rPr>
      <w:b/>
      <w:bCs/>
      <w:noProof w:val="0"/>
      <w:color w:val="262626" w:themeColor="text1" w:themeTint="D9"/>
      <w:lang w:val="pt-PT"/>
    </w:rPr>
  </w:style>
  <w:style w:type="paragraph" w:customStyle="1" w:styleId="Default">
    <w:name w:val="Default"/>
    <w:rsid w:val="00E05E31"/>
    <w:pPr>
      <w:autoSpaceDE w:val="0"/>
      <w:autoSpaceDN w:val="0"/>
      <w:adjustRightInd w:val="0"/>
      <w:spacing w:after="0"/>
    </w:pPr>
    <w:rPr>
      <w:rFonts w:ascii="Times New Roman" w:hAnsi="Times New Roman" w:cs="Times New Roman"/>
      <w:color w:val="000000"/>
      <w:sz w:val="24"/>
      <w:szCs w:val="24"/>
      <w:lang w:val="pt-PT" w:eastAsia="en-US"/>
    </w:rPr>
  </w:style>
  <w:style w:type="paragraph" w:styleId="PargrafodaLista">
    <w:name w:val="List Paragraph"/>
    <w:basedOn w:val="Normal"/>
    <w:uiPriority w:val="34"/>
    <w:unhideWhenUsed/>
    <w:qFormat/>
    <w:rsid w:val="2F0AEB18"/>
    <w:pPr>
      <w:ind w:left="720"/>
      <w:contextualSpacing/>
    </w:pPr>
  </w:style>
  <w:style w:type="paragraph" w:styleId="Cabealhodondice">
    <w:name w:val="TOC Heading"/>
    <w:basedOn w:val="Ttulo1"/>
    <w:next w:val="Normal"/>
    <w:uiPriority w:val="39"/>
    <w:unhideWhenUsed/>
    <w:qFormat/>
    <w:rsid w:val="2F0AEB18"/>
    <w:pPr>
      <w:spacing w:before="240" w:after="0" w:line="259" w:lineRule="auto"/>
      <w:ind w:left="288"/>
    </w:pPr>
    <w:rPr>
      <w:b w:val="0"/>
      <w:bCs w:val="0"/>
      <w:color w:val="B6332E" w:themeColor="accent1" w:themeShade="BF"/>
      <w:lang w:eastAsia="en-US"/>
    </w:rPr>
  </w:style>
  <w:style w:type="paragraph" w:styleId="ndice1">
    <w:name w:val="toc 1"/>
    <w:basedOn w:val="Normal"/>
    <w:next w:val="Normal"/>
    <w:uiPriority w:val="39"/>
    <w:unhideWhenUsed/>
    <w:rsid w:val="2F0AEB18"/>
    <w:pPr>
      <w:spacing w:after="100"/>
    </w:pPr>
  </w:style>
  <w:style w:type="paragraph" w:styleId="ndice2">
    <w:name w:val="toc 2"/>
    <w:basedOn w:val="Normal"/>
    <w:next w:val="Normal"/>
    <w:uiPriority w:val="39"/>
    <w:unhideWhenUsed/>
    <w:rsid w:val="2F0AEB18"/>
    <w:pPr>
      <w:spacing w:after="100"/>
      <w:ind w:left="180"/>
    </w:pPr>
  </w:style>
  <w:style w:type="character" w:styleId="Hiperligao">
    <w:name w:val="Hyperlink"/>
    <w:basedOn w:val="Tipodeletrapredefinidodopargrafo"/>
    <w:uiPriority w:val="99"/>
    <w:unhideWhenUsed/>
    <w:rsid w:val="002A3C30"/>
    <w:rPr>
      <w:color w:val="549CCC" w:themeColor="hyperlink"/>
      <w:u w:val="single"/>
    </w:rPr>
  </w:style>
  <w:style w:type="character" w:customStyle="1" w:styleId="Ttulo3Carter">
    <w:name w:val="Título 3 Caráter"/>
    <w:basedOn w:val="Tipodeletrapredefinidodopargrafo"/>
    <w:link w:val="Ttulo3"/>
    <w:uiPriority w:val="9"/>
    <w:rsid w:val="3294F87F"/>
    <w:rPr>
      <w:rFonts w:asciiTheme="majorHAnsi" w:eastAsiaTheme="majorEastAsia" w:hAnsiTheme="majorHAnsi" w:cstheme="majorBidi"/>
      <w:b/>
      <w:bCs/>
      <w:color w:val="D6615C" w:themeColor="accent1"/>
      <w:sz w:val="24"/>
      <w:szCs w:val="24"/>
      <w:lang w:val="pt-PT"/>
    </w:rPr>
  </w:style>
  <w:style w:type="table" w:customStyle="1" w:styleId="Noborders">
    <w:name w:val="No borders"/>
    <w:basedOn w:val="Tabelanormal"/>
    <w:uiPriority w:val="99"/>
    <w:rsid w:val="00D36C27"/>
    <w:pPr>
      <w:spacing w:before="120" w:after="0"/>
    </w:pPr>
    <w:rPr>
      <w:rFonts w:eastAsiaTheme="minorEastAsia"/>
      <w:color w:val="auto"/>
      <w:kern w:val="22"/>
      <w:sz w:val="22"/>
      <w:szCs w:val="22"/>
      <w14:ligatures w14:val="standard"/>
    </w:rPr>
    <w:tblPr>
      <w:tblBorders>
        <w:bottom w:val="single" w:sz="4" w:space="0" w:color="BAD7EA" w:themeColor="accent2" w:themeTint="66"/>
        <w:insideH w:val="single" w:sz="4" w:space="0" w:color="BAD7EA" w:themeColor="accent2" w:themeTint="66"/>
        <w:insideV w:val="single" w:sz="4" w:space="0" w:color="BAD7EA"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BAD7EA" w:themeColor="accent2" w:themeTint="66"/>
          <w:right w:val="nil"/>
          <w:insideH w:val="nil"/>
          <w:insideV w:val="single" w:sz="4" w:space="0" w:color="BAD7EA" w:themeColor="accent2" w:themeTint="66"/>
          <w:tl2br w:val="nil"/>
          <w:tr2bl w:val="nil"/>
        </w:tcBorders>
        <w:vAlign w:val="bottom"/>
      </w:tcPr>
    </w:tblStylePr>
    <w:tblStylePr w:type="firstCol">
      <w:rPr>
        <w:b/>
        <w:i w:val="0"/>
      </w:rPr>
    </w:tblStylePr>
  </w:style>
  <w:style w:type="paragraph" w:styleId="Listanumerada">
    <w:name w:val="List Number"/>
    <w:basedOn w:val="Normal"/>
    <w:uiPriority w:val="10"/>
    <w:qFormat/>
    <w:rsid w:val="2F0AEB18"/>
    <w:pPr>
      <w:numPr>
        <w:numId w:val="4"/>
      </w:numPr>
      <w:spacing w:before="120" w:after="0"/>
      <w:contextualSpacing/>
    </w:pPr>
    <w:rPr>
      <w:rFonts w:eastAsiaTheme="minorEastAsia"/>
      <w:color w:val="auto"/>
      <w:lang w:val="en-US"/>
    </w:rPr>
  </w:style>
  <w:style w:type="table" w:styleId="TabeladeLista6Colorida-Destaque1">
    <w:name w:val="List Table 6 Colorful Accent 1"/>
    <w:basedOn w:val="Tabelanormal"/>
    <w:uiPriority w:val="51"/>
    <w:rsid w:val="004B3D19"/>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customStyle="1" w:styleId="SemEspaamentoCarter">
    <w:name w:val="Sem Espaçamento Caráter"/>
    <w:basedOn w:val="Tipodeletrapredefinidodopargrafo"/>
    <w:link w:val="SemEspaamento"/>
    <w:uiPriority w:val="1"/>
    <w:rsid w:val="005E2EE3"/>
  </w:style>
  <w:style w:type="table" w:styleId="TabeladeGrelha1Clara-Destaque1">
    <w:name w:val="Grid Table 1 Light Accent 1"/>
    <w:basedOn w:val="Tabelanormal"/>
    <w:uiPriority w:val="46"/>
    <w:rsid w:val="00D20459"/>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TabeladeLista4-Destaque1">
    <w:name w:val="List Table 4 Accent 1"/>
    <w:basedOn w:val="Tabelanormal"/>
    <w:uiPriority w:val="49"/>
    <w:rsid w:val="00D20459"/>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paragraph" w:customStyle="1" w:styleId="template">
    <w:name w:val="template"/>
    <w:basedOn w:val="Normal"/>
    <w:uiPriority w:val="1"/>
    <w:rsid w:val="2F0AEB18"/>
    <w:pPr>
      <w:spacing w:after="0" w:line="240" w:lineRule="exact"/>
      <w:ind w:left="0"/>
    </w:pPr>
    <w:rPr>
      <w:rFonts w:ascii="Arial" w:eastAsia="Times New Roman" w:hAnsi="Arial" w:cs="Times New Roman"/>
      <w:i/>
      <w:iCs/>
      <w:color w:val="auto"/>
      <w:lang w:val="en-US" w:eastAsia="en-US"/>
    </w:rPr>
  </w:style>
  <w:style w:type="paragraph" w:customStyle="1" w:styleId="level4">
    <w:name w:val="level 4"/>
    <w:basedOn w:val="Normal"/>
    <w:uiPriority w:val="1"/>
    <w:rsid w:val="2F0AEB18"/>
    <w:pPr>
      <w:spacing w:before="120" w:line="240" w:lineRule="exact"/>
      <w:ind w:left="634"/>
    </w:pPr>
    <w:rPr>
      <w:rFonts w:ascii="Times" w:eastAsia="Times New Roman" w:hAnsi="Times" w:cs="Times New Roman"/>
      <w:color w:val="auto"/>
      <w:sz w:val="24"/>
      <w:szCs w:val="24"/>
      <w:lang w:val="en-US" w:eastAsia="en-US"/>
    </w:rPr>
  </w:style>
  <w:style w:type="paragraph" w:customStyle="1" w:styleId="level3text">
    <w:name w:val="level 3 text"/>
    <w:basedOn w:val="Normal"/>
    <w:uiPriority w:val="1"/>
    <w:rsid w:val="2F0AEB18"/>
    <w:pPr>
      <w:spacing w:after="0" w:line="220" w:lineRule="exact"/>
      <w:ind w:left="1350" w:hanging="716"/>
    </w:pPr>
    <w:rPr>
      <w:rFonts w:ascii="Arial" w:eastAsia="Times New Roman" w:hAnsi="Arial" w:cs="Times New Roman"/>
      <w:i/>
      <w:iCs/>
      <w:color w:val="auto"/>
      <w:lang w:val="en-US" w:eastAsia="en-US"/>
    </w:rPr>
  </w:style>
  <w:style w:type="paragraph" w:customStyle="1" w:styleId="requirement">
    <w:name w:val="requirement"/>
    <w:basedOn w:val="level4"/>
    <w:uiPriority w:val="1"/>
    <w:rsid w:val="2F0AEB18"/>
    <w:pPr>
      <w:spacing w:before="0" w:after="0"/>
      <w:ind w:left="2348" w:hanging="994"/>
    </w:pPr>
    <w:rPr>
      <w:rFonts w:ascii="Times New Roman" w:hAnsi="Times New Roman"/>
    </w:rPr>
  </w:style>
  <w:style w:type="paragraph" w:styleId="Citao">
    <w:name w:val="Quote"/>
    <w:basedOn w:val="Normal"/>
    <w:next w:val="Normal"/>
    <w:link w:val="CitaoCarter"/>
    <w:uiPriority w:val="29"/>
    <w:qFormat/>
    <w:rsid w:val="2F0AEB18"/>
    <w:pPr>
      <w:spacing w:before="200"/>
      <w:ind w:left="864" w:right="864"/>
      <w:jc w:val="center"/>
    </w:pPr>
    <w:rPr>
      <w:i/>
      <w:iCs/>
    </w:rPr>
  </w:style>
  <w:style w:type="paragraph" w:styleId="CitaoIntensa">
    <w:name w:val="Intense Quote"/>
    <w:basedOn w:val="Normal"/>
    <w:next w:val="Normal"/>
    <w:link w:val="CitaoIntensaCarter"/>
    <w:uiPriority w:val="30"/>
    <w:qFormat/>
    <w:rsid w:val="2F0AEB18"/>
    <w:pPr>
      <w:spacing w:before="360" w:after="360"/>
      <w:ind w:left="864" w:right="864"/>
      <w:jc w:val="center"/>
    </w:pPr>
    <w:rPr>
      <w:i/>
      <w:iCs/>
      <w:color w:val="D6615C" w:themeColor="accent1"/>
    </w:rPr>
  </w:style>
  <w:style w:type="character" w:customStyle="1" w:styleId="Ttulo4Carter">
    <w:name w:val="Título 4 Caráter"/>
    <w:basedOn w:val="Tipodeletrapredefinidodopargrafo"/>
    <w:link w:val="Ttulo4"/>
    <w:uiPriority w:val="9"/>
    <w:rsid w:val="3294F87F"/>
    <w:rPr>
      <w:rFonts w:asciiTheme="majorHAnsi" w:eastAsiaTheme="majorEastAsia" w:hAnsiTheme="majorHAnsi" w:cstheme="majorBidi"/>
      <w:i/>
      <w:iCs/>
      <w:noProof w:val="0"/>
      <w:color w:val="B6332E" w:themeColor="accent1" w:themeShade="BF"/>
      <w:lang w:val="pt-PT"/>
    </w:rPr>
  </w:style>
  <w:style w:type="character" w:customStyle="1" w:styleId="Ttulo5Carter">
    <w:name w:val="Título 5 Caráter"/>
    <w:basedOn w:val="Tipodeletrapredefinidodopargrafo"/>
    <w:link w:val="Ttulo5"/>
    <w:uiPriority w:val="9"/>
    <w:rsid w:val="3294F87F"/>
    <w:rPr>
      <w:rFonts w:asciiTheme="majorHAnsi" w:eastAsiaTheme="majorEastAsia" w:hAnsiTheme="majorHAnsi" w:cstheme="majorBidi"/>
      <w:noProof w:val="0"/>
      <w:color w:val="B6332E" w:themeColor="accent1" w:themeShade="BF"/>
      <w:lang w:val="pt-PT"/>
    </w:rPr>
  </w:style>
  <w:style w:type="character" w:customStyle="1" w:styleId="Ttulo6Carter">
    <w:name w:val="Título 6 Caráter"/>
    <w:basedOn w:val="Tipodeletrapredefinidodopargrafo"/>
    <w:link w:val="Ttulo6"/>
    <w:uiPriority w:val="9"/>
    <w:rsid w:val="3294F87F"/>
    <w:rPr>
      <w:rFonts w:asciiTheme="majorHAnsi" w:eastAsiaTheme="majorEastAsia" w:hAnsiTheme="majorHAnsi" w:cstheme="majorBidi"/>
      <w:noProof w:val="0"/>
      <w:color w:val="79221E"/>
      <w:lang w:val="pt-PT"/>
    </w:rPr>
  </w:style>
  <w:style w:type="character" w:customStyle="1" w:styleId="Ttulo7Carter">
    <w:name w:val="Título 7 Caráter"/>
    <w:basedOn w:val="Tipodeletrapredefinidodopargrafo"/>
    <w:link w:val="Ttulo7"/>
    <w:uiPriority w:val="9"/>
    <w:rsid w:val="3294F87F"/>
    <w:rPr>
      <w:rFonts w:asciiTheme="majorHAnsi" w:eastAsiaTheme="majorEastAsia" w:hAnsiTheme="majorHAnsi" w:cstheme="majorBidi"/>
      <w:i/>
      <w:iCs/>
      <w:noProof w:val="0"/>
      <w:color w:val="79221E"/>
      <w:lang w:val="pt-PT"/>
    </w:rPr>
  </w:style>
  <w:style w:type="character" w:customStyle="1" w:styleId="Ttulo8Carter">
    <w:name w:val="Título 8 Caráter"/>
    <w:basedOn w:val="Tipodeletrapredefinidodopargrafo"/>
    <w:link w:val="Ttulo8"/>
    <w:uiPriority w:val="9"/>
    <w:rsid w:val="3294F87F"/>
    <w:rPr>
      <w:rFonts w:asciiTheme="majorHAnsi" w:eastAsiaTheme="majorEastAsia" w:hAnsiTheme="majorHAnsi" w:cstheme="majorBidi"/>
      <w:noProof w:val="0"/>
      <w:color w:val="272727"/>
      <w:sz w:val="21"/>
      <w:szCs w:val="21"/>
      <w:lang w:val="pt-PT"/>
    </w:rPr>
  </w:style>
  <w:style w:type="character" w:customStyle="1" w:styleId="Ttulo9Carter">
    <w:name w:val="Título 9 Caráter"/>
    <w:basedOn w:val="Tipodeletrapredefinidodopargrafo"/>
    <w:link w:val="Ttulo9"/>
    <w:uiPriority w:val="9"/>
    <w:rsid w:val="3294F87F"/>
    <w:rPr>
      <w:rFonts w:asciiTheme="majorHAnsi" w:eastAsiaTheme="majorEastAsia" w:hAnsiTheme="majorHAnsi" w:cstheme="majorBidi"/>
      <w:i/>
      <w:iCs/>
      <w:noProof w:val="0"/>
      <w:color w:val="272727"/>
      <w:sz w:val="21"/>
      <w:szCs w:val="21"/>
      <w:lang w:val="pt-PT"/>
    </w:rPr>
  </w:style>
  <w:style w:type="character" w:customStyle="1" w:styleId="CitaoCarter">
    <w:name w:val="Citação Caráter"/>
    <w:basedOn w:val="Tipodeletrapredefinidodopargrafo"/>
    <w:link w:val="Citao"/>
    <w:uiPriority w:val="29"/>
    <w:rsid w:val="3294F87F"/>
    <w:rPr>
      <w:i/>
      <w:iCs/>
      <w:noProof w:val="0"/>
      <w:color w:val="404040" w:themeColor="text1" w:themeTint="BF"/>
      <w:lang w:val="pt-PT"/>
    </w:rPr>
  </w:style>
  <w:style w:type="character" w:customStyle="1" w:styleId="CitaoIntensaCarter">
    <w:name w:val="Citação Intensa Caráter"/>
    <w:basedOn w:val="Tipodeletrapredefinidodopargrafo"/>
    <w:link w:val="CitaoIntensa"/>
    <w:uiPriority w:val="30"/>
    <w:rsid w:val="3294F87F"/>
    <w:rPr>
      <w:i/>
      <w:iCs/>
      <w:noProof w:val="0"/>
      <w:color w:val="D6615C" w:themeColor="accent1"/>
      <w:lang w:val="pt-PT"/>
    </w:rPr>
  </w:style>
  <w:style w:type="paragraph" w:styleId="ndice3">
    <w:name w:val="toc 3"/>
    <w:basedOn w:val="Normal"/>
    <w:next w:val="Normal"/>
    <w:uiPriority w:val="39"/>
    <w:unhideWhenUsed/>
    <w:rsid w:val="2F0AEB18"/>
    <w:pPr>
      <w:spacing w:after="100"/>
      <w:ind w:left="440"/>
    </w:pPr>
  </w:style>
  <w:style w:type="paragraph" w:styleId="ndice4">
    <w:name w:val="toc 4"/>
    <w:basedOn w:val="Normal"/>
    <w:next w:val="Normal"/>
    <w:uiPriority w:val="39"/>
    <w:unhideWhenUsed/>
    <w:rsid w:val="2F0AEB18"/>
    <w:pPr>
      <w:spacing w:after="100"/>
      <w:ind w:left="660"/>
    </w:pPr>
  </w:style>
  <w:style w:type="paragraph" w:styleId="ndice5">
    <w:name w:val="toc 5"/>
    <w:basedOn w:val="Normal"/>
    <w:next w:val="Normal"/>
    <w:uiPriority w:val="39"/>
    <w:unhideWhenUsed/>
    <w:rsid w:val="2F0AEB18"/>
    <w:pPr>
      <w:spacing w:after="100"/>
      <w:ind w:left="880"/>
    </w:pPr>
  </w:style>
  <w:style w:type="paragraph" w:styleId="ndice6">
    <w:name w:val="toc 6"/>
    <w:basedOn w:val="Normal"/>
    <w:next w:val="Normal"/>
    <w:uiPriority w:val="39"/>
    <w:unhideWhenUsed/>
    <w:rsid w:val="2F0AEB18"/>
    <w:pPr>
      <w:spacing w:after="100"/>
      <w:ind w:left="1100"/>
    </w:pPr>
  </w:style>
  <w:style w:type="paragraph" w:styleId="ndice7">
    <w:name w:val="toc 7"/>
    <w:basedOn w:val="Normal"/>
    <w:next w:val="Normal"/>
    <w:uiPriority w:val="39"/>
    <w:unhideWhenUsed/>
    <w:rsid w:val="2F0AEB18"/>
    <w:pPr>
      <w:spacing w:after="100"/>
      <w:ind w:left="1320"/>
    </w:pPr>
  </w:style>
  <w:style w:type="paragraph" w:styleId="ndice8">
    <w:name w:val="toc 8"/>
    <w:basedOn w:val="Normal"/>
    <w:next w:val="Normal"/>
    <w:uiPriority w:val="39"/>
    <w:unhideWhenUsed/>
    <w:rsid w:val="2F0AEB18"/>
    <w:pPr>
      <w:spacing w:after="100"/>
      <w:ind w:left="1540"/>
    </w:pPr>
  </w:style>
  <w:style w:type="paragraph" w:styleId="ndice9">
    <w:name w:val="toc 9"/>
    <w:basedOn w:val="Normal"/>
    <w:next w:val="Normal"/>
    <w:uiPriority w:val="39"/>
    <w:unhideWhenUsed/>
    <w:rsid w:val="2F0AEB18"/>
    <w:pPr>
      <w:spacing w:after="100"/>
      <w:ind w:left="1760"/>
    </w:pPr>
  </w:style>
  <w:style w:type="paragraph" w:styleId="Textodenotadefim">
    <w:name w:val="endnote text"/>
    <w:basedOn w:val="Normal"/>
    <w:link w:val="TextodenotadefimCarter"/>
    <w:uiPriority w:val="99"/>
    <w:semiHidden/>
    <w:unhideWhenUsed/>
    <w:rsid w:val="2F0AEB18"/>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3294F87F"/>
    <w:rPr>
      <w:noProof w:val="0"/>
      <w:sz w:val="20"/>
      <w:szCs w:val="20"/>
      <w:lang w:val="pt-PT"/>
    </w:rPr>
  </w:style>
  <w:style w:type="paragraph" w:styleId="Textodenotaderodap">
    <w:name w:val="footnote text"/>
    <w:basedOn w:val="Normal"/>
    <w:link w:val="TextodenotaderodapCarter"/>
    <w:uiPriority w:val="99"/>
    <w:semiHidden/>
    <w:unhideWhenUsed/>
    <w:rsid w:val="2F0AEB18"/>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3294F87F"/>
    <w:rPr>
      <w:noProof w:val="0"/>
      <w:sz w:val="20"/>
      <w:szCs w:val="20"/>
      <w:lang w:val="pt-PT"/>
    </w:rPr>
  </w:style>
  <w:style w:type="paragraph" w:styleId="Textodecomentrio">
    <w:name w:val="annotation text"/>
    <w:basedOn w:val="Normal"/>
    <w:link w:val="TextodecomentrioCarter"/>
    <w:uiPriority w:val="99"/>
    <w:unhideWhenUsed/>
    <w:rPr>
      <w:sz w:val="20"/>
      <w:szCs w:val="20"/>
    </w:rPr>
  </w:style>
  <w:style w:type="character" w:customStyle="1" w:styleId="TextodecomentrioCarter">
    <w:name w:val="Texto de comentário Caráter"/>
    <w:basedOn w:val="Tipodeletrapredefinidodopargrafo"/>
    <w:link w:val="Textodecomentrio"/>
    <w:uiPriority w:val="99"/>
    <w:rPr>
      <w:sz w:val="20"/>
      <w:lang w:val="pt-PT"/>
    </w:rPr>
  </w:style>
  <w:style w:type="character" w:styleId="Refdecomentrio">
    <w:name w:val="annotation reference"/>
    <w:basedOn w:val="Tipodeletrapredefinidodopargrafo"/>
    <w:uiPriority w:val="99"/>
    <w:semiHidden/>
    <w:unhideWhenUsed/>
    <w:rPr>
      <w:sz w:val="16"/>
      <w:szCs w:val="16"/>
    </w:rPr>
  </w:style>
  <w:style w:type="paragraph" w:styleId="NormalWeb">
    <w:name w:val="Normal (Web)"/>
    <w:basedOn w:val="Normal"/>
    <w:uiPriority w:val="99"/>
    <w:semiHidden/>
    <w:unhideWhenUsed/>
    <w:rsid w:val="00E27B07"/>
    <w:pPr>
      <w:spacing w:before="100" w:beforeAutospacing="1" w:after="100" w:afterAutospacing="1"/>
      <w:ind w:left="0"/>
      <w:jc w:val="left"/>
    </w:pPr>
    <w:rPr>
      <w:rFonts w:ascii="Times New Roman" w:eastAsia="Times New Roman" w:hAnsi="Times New Roman" w:cs="Times New Roman"/>
      <w:color w:val="auto"/>
      <w:sz w:val="24"/>
      <w:szCs w:val="24"/>
      <w:lang w:eastAsia="pt-PT"/>
    </w:rPr>
  </w:style>
  <w:style w:type="paragraph" w:styleId="Legenda">
    <w:name w:val="caption"/>
    <w:basedOn w:val="Normal"/>
    <w:next w:val="Normal"/>
    <w:uiPriority w:val="35"/>
    <w:unhideWhenUsed/>
    <w:qFormat/>
    <w:rsid w:val="007B62CB"/>
    <w:pPr>
      <w:spacing w:after="200"/>
    </w:pPr>
    <w:rPr>
      <w:i/>
      <w:iCs/>
      <w:color w:val="361817" w:themeColor="text2"/>
      <w:sz w:val="18"/>
      <w:szCs w:val="18"/>
    </w:rPr>
  </w:style>
  <w:style w:type="numbering" w:customStyle="1" w:styleId="CurrentList1">
    <w:name w:val="Current List1"/>
    <w:uiPriority w:val="99"/>
    <w:rsid w:val="0010387C"/>
    <w:pPr>
      <w:numPr>
        <w:numId w:val="5"/>
      </w:numPr>
    </w:pPr>
  </w:style>
  <w:style w:type="table" w:styleId="TabeladeGrelha2-Destaque1">
    <w:name w:val="Grid Table 2 Accent 1"/>
    <w:basedOn w:val="Tabelanormal"/>
    <w:uiPriority w:val="47"/>
    <w:rsid w:val="001C6793"/>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character" w:styleId="MenoNoResolvida">
    <w:name w:val="Unresolved Mention"/>
    <w:basedOn w:val="Tipodeletrapredefinidodopargrafo"/>
    <w:uiPriority w:val="99"/>
    <w:semiHidden/>
    <w:unhideWhenUsed/>
    <w:rsid w:val="00024A4A"/>
    <w:rPr>
      <w:color w:val="605E5C"/>
      <w:shd w:val="clear" w:color="auto" w:fill="E1DFDD"/>
    </w:rPr>
  </w:style>
  <w:style w:type="table" w:styleId="TabeladeGrelha5Escura-Destaque1">
    <w:name w:val="Grid Table 5 Dark Accent 1"/>
    <w:basedOn w:val="Tabelanormal"/>
    <w:uiPriority w:val="50"/>
    <w:rsid w:val="00601A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TabeladeLista5Escura-Destaque1">
    <w:name w:val="List Table 5 Dark Accent 1"/>
    <w:basedOn w:val="Tabelanormal"/>
    <w:uiPriority w:val="50"/>
    <w:rsid w:val="00950AF5"/>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Destaque5">
    <w:name w:val="List Table 5 Dark Accent 5"/>
    <w:basedOn w:val="Tabelanormal"/>
    <w:uiPriority w:val="50"/>
    <w:rsid w:val="00950AF5"/>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4-Destaque5">
    <w:name w:val="List Table 4 Accent 5"/>
    <w:basedOn w:val="Tabelanormal"/>
    <w:uiPriority w:val="49"/>
    <w:rsid w:val="00950AF5"/>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paragraph" w:styleId="Bibliografia">
    <w:name w:val="Bibliography"/>
    <w:basedOn w:val="Normal"/>
    <w:next w:val="Normal"/>
    <w:uiPriority w:val="37"/>
    <w:unhideWhenUsed/>
    <w:rsid w:val="006D7A66"/>
  </w:style>
  <w:style w:type="character" w:customStyle="1" w:styleId="ui-provider">
    <w:name w:val="ui-provider"/>
    <w:basedOn w:val="Tipodeletrapredefinidodopargrafo"/>
    <w:rsid w:val="00E61224"/>
  </w:style>
  <w:style w:type="paragraph" w:styleId="Assuntodecomentrio">
    <w:name w:val="annotation subject"/>
    <w:basedOn w:val="Textodecomentrio"/>
    <w:next w:val="Textodecomentrio"/>
    <w:link w:val="AssuntodecomentrioCarter"/>
    <w:uiPriority w:val="99"/>
    <w:semiHidden/>
    <w:unhideWhenUsed/>
    <w:rsid w:val="00DE18A1"/>
    <w:rPr>
      <w:b/>
      <w:bCs/>
    </w:rPr>
  </w:style>
  <w:style w:type="character" w:customStyle="1" w:styleId="AssuntodecomentrioCarter">
    <w:name w:val="Assunto de comentário Caráter"/>
    <w:basedOn w:val="TextodecomentrioCarter"/>
    <w:link w:val="Assuntodecomentrio"/>
    <w:uiPriority w:val="99"/>
    <w:semiHidden/>
    <w:rsid w:val="00DE18A1"/>
    <w:rPr>
      <w:b/>
      <w:bCs/>
      <w:sz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668">
      <w:bodyDiv w:val="1"/>
      <w:marLeft w:val="0"/>
      <w:marRight w:val="0"/>
      <w:marTop w:val="0"/>
      <w:marBottom w:val="0"/>
      <w:divBdr>
        <w:top w:val="none" w:sz="0" w:space="0" w:color="auto"/>
        <w:left w:val="none" w:sz="0" w:space="0" w:color="auto"/>
        <w:bottom w:val="none" w:sz="0" w:space="0" w:color="auto"/>
        <w:right w:val="none" w:sz="0" w:space="0" w:color="auto"/>
      </w:divBdr>
    </w:div>
    <w:div w:id="21710922">
      <w:bodyDiv w:val="1"/>
      <w:marLeft w:val="0"/>
      <w:marRight w:val="0"/>
      <w:marTop w:val="0"/>
      <w:marBottom w:val="0"/>
      <w:divBdr>
        <w:top w:val="none" w:sz="0" w:space="0" w:color="auto"/>
        <w:left w:val="none" w:sz="0" w:space="0" w:color="auto"/>
        <w:bottom w:val="none" w:sz="0" w:space="0" w:color="auto"/>
        <w:right w:val="none" w:sz="0" w:space="0" w:color="auto"/>
      </w:divBdr>
    </w:div>
    <w:div w:id="29959135">
      <w:bodyDiv w:val="1"/>
      <w:marLeft w:val="0"/>
      <w:marRight w:val="0"/>
      <w:marTop w:val="0"/>
      <w:marBottom w:val="0"/>
      <w:divBdr>
        <w:top w:val="none" w:sz="0" w:space="0" w:color="auto"/>
        <w:left w:val="none" w:sz="0" w:space="0" w:color="auto"/>
        <w:bottom w:val="none" w:sz="0" w:space="0" w:color="auto"/>
        <w:right w:val="none" w:sz="0" w:space="0" w:color="auto"/>
      </w:divBdr>
    </w:div>
    <w:div w:id="45642146">
      <w:bodyDiv w:val="1"/>
      <w:marLeft w:val="0"/>
      <w:marRight w:val="0"/>
      <w:marTop w:val="0"/>
      <w:marBottom w:val="0"/>
      <w:divBdr>
        <w:top w:val="none" w:sz="0" w:space="0" w:color="auto"/>
        <w:left w:val="none" w:sz="0" w:space="0" w:color="auto"/>
        <w:bottom w:val="none" w:sz="0" w:space="0" w:color="auto"/>
        <w:right w:val="none" w:sz="0" w:space="0" w:color="auto"/>
      </w:divBdr>
    </w:div>
    <w:div w:id="68239931">
      <w:bodyDiv w:val="1"/>
      <w:marLeft w:val="0"/>
      <w:marRight w:val="0"/>
      <w:marTop w:val="0"/>
      <w:marBottom w:val="0"/>
      <w:divBdr>
        <w:top w:val="none" w:sz="0" w:space="0" w:color="auto"/>
        <w:left w:val="none" w:sz="0" w:space="0" w:color="auto"/>
        <w:bottom w:val="none" w:sz="0" w:space="0" w:color="auto"/>
        <w:right w:val="none" w:sz="0" w:space="0" w:color="auto"/>
      </w:divBdr>
    </w:div>
    <w:div w:id="84037186">
      <w:bodyDiv w:val="1"/>
      <w:marLeft w:val="0"/>
      <w:marRight w:val="0"/>
      <w:marTop w:val="0"/>
      <w:marBottom w:val="0"/>
      <w:divBdr>
        <w:top w:val="none" w:sz="0" w:space="0" w:color="auto"/>
        <w:left w:val="none" w:sz="0" w:space="0" w:color="auto"/>
        <w:bottom w:val="none" w:sz="0" w:space="0" w:color="auto"/>
        <w:right w:val="none" w:sz="0" w:space="0" w:color="auto"/>
      </w:divBdr>
      <w:divsChild>
        <w:div w:id="995766022">
          <w:marLeft w:val="0"/>
          <w:marRight w:val="0"/>
          <w:marTop w:val="0"/>
          <w:marBottom w:val="0"/>
          <w:divBdr>
            <w:top w:val="none" w:sz="0" w:space="0" w:color="auto"/>
            <w:left w:val="none" w:sz="0" w:space="0" w:color="auto"/>
            <w:bottom w:val="none" w:sz="0" w:space="0" w:color="auto"/>
            <w:right w:val="none" w:sz="0" w:space="0" w:color="auto"/>
          </w:divBdr>
          <w:divsChild>
            <w:div w:id="14076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042">
      <w:bodyDiv w:val="1"/>
      <w:marLeft w:val="0"/>
      <w:marRight w:val="0"/>
      <w:marTop w:val="0"/>
      <w:marBottom w:val="0"/>
      <w:divBdr>
        <w:top w:val="none" w:sz="0" w:space="0" w:color="auto"/>
        <w:left w:val="none" w:sz="0" w:space="0" w:color="auto"/>
        <w:bottom w:val="none" w:sz="0" w:space="0" w:color="auto"/>
        <w:right w:val="none" w:sz="0" w:space="0" w:color="auto"/>
      </w:divBdr>
      <w:divsChild>
        <w:div w:id="1623028070">
          <w:marLeft w:val="0"/>
          <w:marRight w:val="0"/>
          <w:marTop w:val="0"/>
          <w:marBottom w:val="0"/>
          <w:divBdr>
            <w:top w:val="none" w:sz="0" w:space="0" w:color="auto"/>
            <w:left w:val="none" w:sz="0" w:space="0" w:color="auto"/>
            <w:bottom w:val="none" w:sz="0" w:space="0" w:color="auto"/>
            <w:right w:val="none" w:sz="0" w:space="0" w:color="auto"/>
          </w:divBdr>
          <w:divsChild>
            <w:div w:id="1185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44">
      <w:bodyDiv w:val="1"/>
      <w:marLeft w:val="0"/>
      <w:marRight w:val="0"/>
      <w:marTop w:val="0"/>
      <w:marBottom w:val="0"/>
      <w:divBdr>
        <w:top w:val="none" w:sz="0" w:space="0" w:color="auto"/>
        <w:left w:val="none" w:sz="0" w:space="0" w:color="auto"/>
        <w:bottom w:val="none" w:sz="0" w:space="0" w:color="auto"/>
        <w:right w:val="none" w:sz="0" w:space="0" w:color="auto"/>
      </w:divBdr>
    </w:div>
    <w:div w:id="130707480">
      <w:bodyDiv w:val="1"/>
      <w:marLeft w:val="0"/>
      <w:marRight w:val="0"/>
      <w:marTop w:val="0"/>
      <w:marBottom w:val="0"/>
      <w:divBdr>
        <w:top w:val="none" w:sz="0" w:space="0" w:color="auto"/>
        <w:left w:val="none" w:sz="0" w:space="0" w:color="auto"/>
        <w:bottom w:val="none" w:sz="0" w:space="0" w:color="auto"/>
        <w:right w:val="none" w:sz="0" w:space="0" w:color="auto"/>
      </w:divBdr>
    </w:div>
    <w:div w:id="138353230">
      <w:bodyDiv w:val="1"/>
      <w:marLeft w:val="0"/>
      <w:marRight w:val="0"/>
      <w:marTop w:val="0"/>
      <w:marBottom w:val="0"/>
      <w:divBdr>
        <w:top w:val="none" w:sz="0" w:space="0" w:color="auto"/>
        <w:left w:val="none" w:sz="0" w:space="0" w:color="auto"/>
        <w:bottom w:val="none" w:sz="0" w:space="0" w:color="auto"/>
        <w:right w:val="none" w:sz="0" w:space="0" w:color="auto"/>
      </w:divBdr>
    </w:div>
    <w:div w:id="143935213">
      <w:bodyDiv w:val="1"/>
      <w:marLeft w:val="0"/>
      <w:marRight w:val="0"/>
      <w:marTop w:val="0"/>
      <w:marBottom w:val="0"/>
      <w:divBdr>
        <w:top w:val="none" w:sz="0" w:space="0" w:color="auto"/>
        <w:left w:val="none" w:sz="0" w:space="0" w:color="auto"/>
        <w:bottom w:val="none" w:sz="0" w:space="0" w:color="auto"/>
        <w:right w:val="none" w:sz="0" w:space="0" w:color="auto"/>
      </w:divBdr>
    </w:div>
    <w:div w:id="150022948">
      <w:bodyDiv w:val="1"/>
      <w:marLeft w:val="0"/>
      <w:marRight w:val="0"/>
      <w:marTop w:val="0"/>
      <w:marBottom w:val="0"/>
      <w:divBdr>
        <w:top w:val="none" w:sz="0" w:space="0" w:color="auto"/>
        <w:left w:val="none" w:sz="0" w:space="0" w:color="auto"/>
        <w:bottom w:val="none" w:sz="0" w:space="0" w:color="auto"/>
        <w:right w:val="none" w:sz="0" w:space="0" w:color="auto"/>
      </w:divBdr>
    </w:div>
    <w:div w:id="151025648">
      <w:bodyDiv w:val="1"/>
      <w:marLeft w:val="0"/>
      <w:marRight w:val="0"/>
      <w:marTop w:val="0"/>
      <w:marBottom w:val="0"/>
      <w:divBdr>
        <w:top w:val="none" w:sz="0" w:space="0" w:color="auto"/>
        <w:left w:val="none" w:sz="0" w:space="0" w:color="auto"/>
        <w:bottom w:val="none" w:sz="0" w:space="0" w:color="auto"/>
        <w:right w:val="none" w:sz="0" w:space="0" w:color="auto"/>
      </w:divBdr>
    </w:div>
    <w:div w:id="192770604">
      <w:bodyDiv w:val="1"/>
      <w:marLeft w:val="0"/>
      <w:marRight w:val="0"/>
      <w:marTop w:val="0"/>
      <w:marBottom w:val="0"/>
      <w:divBdr>
        <w:top w:val="none" w:sz="0" w:space="0" w:color="auto"/>
        <w:left w:val="none" w:sz="0" w:space="0" w:color="auto"/>
        <w:bottom w:val="none" w:sz="0" w:space="0" w:color="auto"/>
        <w:right w:val="none" w:sz="0" w:space="0" w:color="auto"/>
      </w:divBdr>
    </w:div>
    <w:div w:id="257064840">
      <w:bodyDiv w:val="1"/>
      <w:marLeft w:val="0"/>
      <w:marRight w:val="0"/>
      <w:marTop w:val="0"/>
      <w:marBottom w:val="0"/>
      <w:divBdr>
        <w:top w:val="none" w:sz="0" w:space="0" w:color="auto"/>
        <w:left w:val="none" w:sz="0" w:space="0" w:color="auto"/>
        <w:bottom w:val="none" w:sz="0" w:space="0" w:color="auto"/>
        <w:right w:val="none" w:sz="0" w:space="0" w:color="auto"/>
      </w:divBdr>
    </w:div>
    <w:div w:id="280501586">
      <w:bodyDiv w:val="1"/>
      <w:marLeft w:val="0"/>
      <w:marRight w:val="0"/>
      <w:marTop w:val="0"/>
      <w:marBottom w:val="0"/>
      <w:divBdr>
        <w:top w:val="none" w:sz="0" w:space="0" w:color="auto"/>
        <w:left w:val="none" w:sz="0" w:space="0" w:color="auto"/>
        <w:bottom w:val="none" w:sz="0" w:space="0" w:color="auto"/>
        <w:right w:val="none" w:sz="0" w:space="0" w:color="auto"/>
      </w:divBdr>
    </w:div>
    <w:div w:id="294217110">
      <w:bodyDiv w:val="1"/>
      <w:marLeft w:val="0"/>
      <w:marRight w:val="0"/>
      <w:marTop w:val="0"/>
      <w:marBottom w:val="0"/>
      <w:divBdr>
        <w:top w:val="none" w:sz="0" w:space="0" w:color="auto"/>
        <w:left w:val="none" w:sz="0" w:space="0" w:color="auto"/>
        <w:bottom w:val="none" w:sz="0" w:space="0" w:color="auto"/>
        <w:right w:val="none" w:sz="0" w:space="0" w:color="auto"/>
      </w:divBdr>
    </w:div>
    <w:div w:id="294793045">
      <w:bodyDiv w:val="1"/>
      <w:marLeft w:val="0"/>
      <w:marRight w:val="0"/>
      <w:marTop w:val="0"/>
      <w:marBottom w:val="0"/>
      <w:divBdr>
        <w:top w:val="none" w:sz="0" w:space="0" w:color="auto"/>
        <w:left w:val="none" w:sz="0" w:space="0" w:color="auto"/>
        <w:bottom w:val="none" w:sz="0" w:space="0" w:color="auto"/>
        <w:right w:val="none" w:sz="0" w:space="0" w:color="auto"/>
      </w:divBdr>
    </w:div>
    <w:div w:id="341977824">
      <w:bodyDiv w:val="1"/>
      <w:marLeft w:val="0"/>
      <w:marRight w:val="0"/>
      <w:marTop w:val="0"/>
      <w:marBottom w:val="0"/>
      <w:divBdr>
        <w:top w:val="none" w:sz="0" w:space="0" w:color="auto"/>
        <w:left w:val="none" w:sz="0" w:space="0" w:color="auto"/>
        <w:bottom w:val="none" w:sz="0" w:space="0" w:color="auto"/>
        <w:right w:val="none" w:sz="0" w:space="0" w:color="auto"/>
      </w:divBdr>
    </w:div>
    <w:div w:id="365107051">
      <w:bodyDiv w:val="1"/>
      <w:marLeft w:val="0"/>
      <w:marRight w:val="0"/>
      <w:marTop w:val="0"/>
      <w:marBottom w:val="0"/>
      <w:divBdr>
        <w:top w:val="none" w:sz="0" w:space="0" w:color="auto"/>
        <w:left w:val="none" w:sz="0" w:space="0" w:color="auto"/>
        <w:bottom w:val="none" w:sz="0" w:space="0" w:color="auto"/>
        <w:right w:val="none" w:sz="0" w:space="0" w:color="auto"/>
      </w:divBdr>
    </w:div>
    <w:div w:id="368141281">
      <w:bodyDiv w:val="1"/>
      <w:marLeft w:val="0"/>
      <w:marRight w:val="0"/>
      <w:marTop w:val="0"/>
      <w:marBottom w:val="0"/>
      <w:divBdr>
        <w:top w:val="none" w:sz="0" w:space="0" w:color="auto"/>
        <w:left w:val="none" w:sz="0" w:space="0" w:color="auto"/>
        <w:bottom w:val="none" w:sz="0" w:space="0" w:color="auto"/>
        <w:right w:val="none" w:sz="0" w:space="0" w:color="auto"/>
      </w:divBdr>
      <w:divsChild>
        <w:div w:id="1948926054">
          <w:marLeft w:val="0"/>
          <w:marRight w:val="0"/>
          <w:marTop w:val="0"/>
          <w:marBottom w:val="0"/>
          <w:divBdr>
            <w:top w:val="none" w:sz="0" w:space="0" w:color="auto"/>
            <w:left w:val="none" w:sz="0" w:space="0" w:color="auto"/>
            <w:bottom w:val="none" w:sz="0" w:space="0" w:color="auto"/>
            <w:right w:val="none" w:sz="0" w:space="0" w:color="auto"/>
          </w:divBdr>
          <w:divsChild>
            <w:div w:id="1002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0548">
      <w:bodyDiv w:val="1"/>
      <w:marLeft w:val="0"/>
      <w:marRight w:val="0"/>
      <w:marTop w:val="0"/>
      <w:marBottom w:val="0"/>
      <w:divBdr>
        <w:top w:val="none" w:sz="0" w:space="0" w:color="auto"/>
        <w:left w:val="none" w:sz="0" w:space="0" w:color="auto"/>
        <w:bottom w:val="none" w:sz="0" w:space="0" w:color="auto"/>
        <w:right w:val="none" w:sz="0" w:space="0" w:color="auto"/>
      </w:divBdr>
    </w:div>
    <w:div w:id="449670493">
      <w:bodyDiv w:val="1"/>
      <w:marLeft w:val="0"/>
      <w:marRight w:val="0"/>
      <w:marTop w:val="0"/>
      <w:marBottom w:val="0"/>
      <w:divBdr>
        <w:top w:val="none" w:sz="0" w:space="0" w:color="auto"/>
        <w:left w:val="none" w:sz="0" w:space="0" w:color="auto"/>
        <w:bottom w:val="none" w:sz="0" w:space="0" w:color="auto"/>
        <w:right w:val="none" w:sz="0" w:space="0" w:color="auto"/>
      </w:divBdr>
    </w:div>
    <w:div w:id="451361768">
      <w:bodyDiv w:val="1"/>
      <w:marLeft w:val="0"/>
      <w:marRight w:val="0"/>
      <w:marTop w:val="0"/>
      <w:marBottom w:val="0"/>
      <w:divBdr>
        <w:top w:val="none" w:sz="0" w:space="0" w:color="auto"/>
        <w:left w:val="none" w:sz="0" w:space="0" w:color="auto"/>
        <w:bottom w:val="none" w:sz="0" w:space="0" w:color="auto"/>
        <w:right w:val="none" w:sz="0" w:space="0" w:color="auto"/>
      </w:divBdr>
    </w:div>
    <w:div w:id="483397240">
      <w:bodyDiv w:val="1"/>
      <w:marLeft w:val="0"/>
      <w:marRight w:val="0"/>
      <w:marTop w:val="0"/>
      <w:marBottom w:val="0"/>
      <w:divBdr>
        <w:top w:val="none" w:sz="0" w:space="0" w:color="auto"/>
        <w:left w:val="none" w:sz="0" w:space="0" w:color="auto"/>
        <w:bottom w:val="none" w:sz="0" w:space="0" w:color="auto"/>
        <w:right w:val="none" w:sz="0" w:space="0" w:color="auto"/>
      </w:divBdr>
    </w:div>
    <w:div w:id="500581159">
      <w:bodyDiv w:val="1"/>
      <w:marLeft w:val="0"/>
      <w:marRight w:val="0"/>
      <w:marTop w:val="0"/>
      <w:marBottom w:val="0"/>
      <w:divBdr>
        <w:top w:val="none" w:sz="0" w:space="0" w:color="auto"/>
        <w:left w:val="none" w:sz="0" w:space="0" w:color="auto"/>
        <w:bottom w:val="none" w:sz="0" w:space="0" w:color="auto"/>
        <w:right w:val="none" w:sz="0" w:space="0" w:color="auto"/>
      </w:divBdr>
    </w:div>
    <w:div w:id="521940974">
      <w:bodyDiv w:val="1"/>
      <w:marLeft w:val="0"/>
      <w:marRight w:val="0"/>
      <w:marTop w:val="0"/>
      <w:marBottom w:val="0"/>
      <w:divBdr>
        <w:top w:val="none" w:sz="0" w:space="0" w:color="auto"/>
        <w:left w:val="none" w:sz="0" w:space="0" w:color="auto"/>
        <w:bottom w:val="none" w:sz="0" w:space="0" w:color="auto"/>
        <w:right w:val="none" w:sz="0" w:space="0" w:color="auto"/>
      </w:divBdr>
    </w:div>
    <w:div w:id="523708448">
      <w:bodyDiv w:val="1"/>
      <w:marLeft w:val="0"/>
      <w:marRight w:val="0"/>
      <w:marTop w:val="0"/>
      <w:marBottom w:val="0"/>
      <w:divBdr>
        <w:top w:val="none" w:sz="0" w:space="0" w:color="auto"/>
        <w:left w:val="none" w:sz="0" w:space="0" w:color="auto"/>
        <w:bottom w:val="none" w:sz="0" w:space="0" w:color="auto"/>
        <w:right w:val="none" w:sz="0" w:space="0" w:color="auto"/>
      </w:divBdr>
    </w:div>
    <w:div w:id="551383840">
      <w:bodyDiv w:val="1"/>
      <w:marLeft w:val="0"/>
      <w:marRight w:val="0"/>
      <w:marTop w:val="0"/>
      <w:marBottom w:val="0"/>
      <w:divBdr>
        <w:top w:val="none" w:sz="0" w:space="0" w:color="auto"/>
        <w:left w:val="none" w:sz="0" w:space="0" w:color="auto"/>
        <w:bottom w:val="none" w:sz="0" w:space="0" w:color="auto"/>
        <w:right w:val="none" w:sz="0" w:space="0" w:color="auto"/>
      </w:divBdr>
      <w:divsChild>
        <w:div w:id="978921305">
          <w:marLeft w:val="0"/>
          <w:marRight w:val="0"/>
          <w:marTop w:val="0"/>
          <w:marBottom w:val="0"/>
          <w:divBdr>
            <w:top w:val="none" w:sz="0" w:space="0" w:color="auto"/>
            <w:left w:val="none" w:sz="0" w:space="0" w:color="auto"/>
            <w:bottom w:val="none" w:sz="0" w:space="0" w:color="auto"/>
            <w:right w:val="none" w:sz="0" w:space="0" w:color="auto"/>
          </w:divBdr>
          <w:divsChild>
            <w:div w:id="5332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3833">
      <w:bodyDiv w:val="1"/>
      <w:marLeft w:val="0"/>
      <w:marRight w:val="0"/>
      <w:marTop w:val="0"/>
      <w:marBottom w:val="0"/>
      <w:divBdr>
        <w:top w:val="none" w:sz="0" w:space="0" w:color="auto"/>
        <w:left w:val="none" w:sz="0" w:space="0" w:color="auto"/>
        <w:bottom w:val="none" w:sz="0" w:space="0" w:color="auto"/>
        <w:right w:val="none" w:sz="0" w:space="0" w:color="auto"/>
      </w:divBdr>
    </w:div>
    <w:div w:id="572784693">
      <w:bodyDiv w:val="1"/>
      <w:marLeft w:val="0"/>
      <w:marRight w:val="0"/>
      <w:marTop w:val="0"/>
      <w:marBottom w:val="0"/>
      <w:divBdr>
        <w:top w:val="none" w:sz="0" w:space="0" w:color="auto"/>
        <w:left w:val="none" w:sz="0" w:space="0" w:color="auto"/>
        <w:bottom w:val="none" w:sz="0" w:space="0" w:color="auto"/>
        <w:right w:val="none" w:sz="0" w:space="0" w:color="auto"/>
      </w:divBdr>
    </w:div>
    <w:div w:id="599264264">
      <w:bodyDiv w:val="1"/>
      <w:marLeft w:val="0"/>
      <w:marRight w:val="0"/>
      <w:marTop w:val="0"/>
      <w:marBottom w:val="0"/>
      <w:divBdr>
        <w:top w:val="none" w:sz="0" w:space="0" w:color="auto"/>
        <w:left w:val="none" w:sz="0" w:space="0" w:color="auto"/>
        <w:bottom w:val="none" w:sz="0" w:space="0" w:color="auto"/>
        <w:right w:val="none" w:sz="0" w:space="0" w:color="auto"/>
      </w:divBdr>
    </w:div>
    <w:div w:id="619729343">
      <w:bodyDiv w:val="1"/>
      <w:marLeft w:val="0"/>
      <w:marRight w:val="0"/>
      <w:marTop w:val="0"/>
      <w:marBottom w:val="0"/>
      <w:divBdr>
        <w:top w:val="none" w:sz="0" w:space="0" w:color="auto"/>
        <w:left w:val="none" w:sz="0" w:space="0" w:color="auto"/>
        <w:bottom w:val="none" w:sz="0" w:space="0" w:color="auto"/>
        <w:right w:val="none" w:sz="0" w:space="0" w:color="auto"/>
      </w:divBdr>
    </w:div>
    <w:div w:id="632684773">
      <w:bodyDiv w:val="1"/>
      <w:marLeft w:val="0"/>
      <w:marRight w:val="0"/>
      <w:marTop w:val="0"/>
      <w:marBottom w:val="0"/>
      <w:divBdr>
        <w:top w:val="none" w:sz="0" w:space="0" w:color="auto"/>
        <w:left w:val="none" w:sz="0" w:space="0" w:color="auto"/>
        <w:bottom w:val="none" w:sz="0" w:space="0" w:color="auto"/>
        <w:right w:val="none" w:sz="0" w:space="0" w:color="auto"/>
      </w:divBdr>
    </w:div>
    <w:div w:id="644503506">
      <w:bodyDiv w:val="1"/>
      <w:marLeft w:val="0"/>
      <w:marRight w:val="0"/>
      <w:marTop w:val="0"/>
      <w:marBottom w:val="0"/>
      <w:divBdr>
        <w:top w:val="none" w:sz="0" w:space="0" w:color="auto"/>
        <w:left w:val="none" w:sz="0" w:space="0" w:color="auto"/>
        <w:bottom w:val="none" w:sz="0" w:space="0" w:color="auto"/>
        <w:right w:val="none" w:sz="0" w:space="0" w:color="auto"/>
      </w:divBdr>
    </w:div>
    <w:div w:id="664670746">
      <w:bodyDiv w:val="1"/>
      <w:marLeft w:val="0"/>
      <w:marRight w:val="0"/>
      <w:marTop w:val="0"/>
      <w:marBottom w:val="0"/>
      <w:divBdr>
        <w:top w:val="none" w:sz="0" w:space="0" w:color="auto"/>
        <w:left w:val="none" w:sz="0" w:space="0" w:color="auto"/>
        <w:bottom w:val="none" w:sz="0" w:space="0" w:color="auto"/>
        <w:right w:val="none" w:sz="0" w:space="0" w:color="auto"/>
      </w:divBdr>
      <w:divsChild>
        <w:div w:id="353114138">
          <w:marLeft w:val="0"/>
          <w:marRight w:val="0"/>
          <w:marTop w:val="0"/>
          <w:marBottom w:val="0"/>
          <w:divBdr>
            <w:top w:val="none" w:sz="0" w:space="0" w:color="auto"/>
            <w:left w:val="none" w:sz="0" w:space="0" w:color="auto"/>
            <w:bottom w:val="none" w:sz="0" w:space="0" w:color="auto"/>
            <w:right w:val="none" w:sz="0" w:space="0" w:color="auto"/>
          </w:divBdr>
          <w:divsChild>
            <w:div w:id="9130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3041">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2896605">
      <w:bodyDiv w:val="1"/>
      <w:marLeft w:val="0"/>
      <w:marRight w:val="0"/>
      <w:marTop w:val="0"/>
      <w:marBottom w:val="0"/>
      <w:divBdr>
        <w:top w:val="none" w:sz="0" w:space="0" w:color="auto"/>
        <w:left w:val="none" w:sz="0" w:space="0" w:color="auto"/>
        <w:bottom w:val="none" w:sz="0" w:space="0" w:color="auto"/>
        <w:right w:val="none" w:sz="0" w:space="0" w:color="auto"/>
      </w:divBdr>
    </w:div>
    <w:div w:id="811991599">
      <w:bodyDiv w:val="1"/>
      <w:marLeft w:val="0"/>
      <w:marRight w:val="0"/>
      <w:marTop w:val="0"/>
      <w:marBottom w:val="0"/>
      <w:divBdr>
        <w:top w:val="none" w:sz="0" w:space="0" w:color="auto"/>
        <w:left w:val="none" w:sz="0" w:space="0" w:color="auto"/>
        <w:bottom w:val="none" w:sz="0" w:space="0" w:color="auto"/>
        <w:right w:val="none" w:sz="0" w:space="0" w:color="auto"/>
      </w:divBdr>
    </w:div>
    <w:div w:id="824277104">
      <w:bodyDiv w:val="1"/>
      <w:marLeft w:val="0"/>
      <w:marRight w:val="0"/>
      <w:marTop w:val="0"/>
      <w:marBottom w:val="0"/>
      <w:divBdr>
        <w:top w:val="none" w:sz="0" w:space="0" w:color="auto"/>
        <w:left w:val="none" w:sz="0" w:space="0" w:color="auto"/>
        <w:bottom w:val="none" w:sz="0" w:space="0" w:color="auto"/>
        <w:right w:val="none" w:sz="0" w:space="0" w:color="auto"/>
      </w:divBdr>
    </w:div>
    <w:div w:id="857619287">
      <w:bodyDiv w:val="1"/>
      <w:marLeft w:val="0"/>
      <w:marRight w:val="0"/>
      <w:marTop w:val="0"/>
      <w:marBottom w:val="0"/>
      <w:divBdr>
        <w:top w:val="none" w:sz="0" w:space="0" w:color="auto"/>
        <w:left w:val="none" w:sz="0" w:space="0" w:color="auto"/>
        <w:bottom w:val="none" w:sz="0" w:space="0" w:color="auto"/>
        <w:right w:val="none" w:sz="0" w:space="0" w:color="auto"/>
      </w:divBdr>
    </w:div>
    <w:div w:id="858659678">
      <w:bodyDiv w:val="1"/>
      <w:marLeft w:val="0"/>
      <w:marRight w:val="0"/>
      <w:marTop w:val="0"/>
      <w:marBottom w:val="0"/>
      <w:divBdr>
        <w:top w:val="none" w:sz="0" w:space="0" w:color="auto"/>
        <w:left w:val="none" w:sz="0" w:space="0" w:color="auto"/>
        <w:bottom w:val="none" w:sz="0" w:space="0" w:color="auto"/>
        <w:right w:val="none" w:sz="0" w:space="0" w:color="auto"/>
      </w:divBdr>
      <w:divsChild>
        <w:div w:id="1548226546">
          <w:marLeft w:val="0"/>
          <w:marRight w:val="0"/>
          <w:marTop w:val="0"/>
          <w:marBottom w:val="0"/>
          <w:divBdr>
            <w:top w:val="none" w:sz="0" w:space="0" w:color="auto"/>
            <w:left w:val="none" w:sz="0" w:space="0" w:color="auto"/>
            <w:bottom w:val="none" w:sz="0" w:space="0" w:color="auto"/>
            <w:right w:val="none" w:sz="0" w:space="0" w:color="auto"/>
          </w:divBdr>
          <w:divsChild>
            <w:div w:id="14676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95842">
      <w:bodyDiv w:val="1"/>
      <w:marLeft w:val="0"/>
      <w:marRight w:val="0"/>
      <w:marTop w:val="0"/>
      <w:marBottom w:val="0"/>
      <w:divBdr>
        <w:top w:val="none" w:sz="0" w:space="0" w:color="auto"/>
        <w:left w:val="none" w:sz="0" w:space="0" w:color="auto"/>
        <w:bottom w:val="none" w:sz="0" w:space="0" w:color="auto"/>
        <w:right w:val="none" w:sz="0" w:space="0" w:color="auto"/>
      </w:divBdr>
    </w:div>
    <w:div w:id="869076381">
      <w:bodyDiv w:val="1"/>
      <w:marLeft w:val="0"/>
      <w:marRight w:val="0"/>
      <w:marTop w:val="0"/>
      <w:marBottom w:val="0"/>
      <w:divBdr>
        <w:top w:val="none" w:sz="0" w:space="0" w:color="auto"/>
        <w:left w:val="none" w:sz="0" w:space="0" w:color="auto"/>
        <w:bottom w:val="none" w:sz="0" w:space="0" w:color="auto"/>
        <w:right w:val="none" w:sz="0" w:space="0" w:color="auto"/>
      </w:divBdr>
    </w:div>
    <w:div w:id="873539607">
      <w:bodyDiv w:val="1"/>
      <w:marLeft w:val="0"/>
      <w:marRight w:val="0"/>
      <w:marTop w:val="0"/>
      <w:marBottom w:val="0"/>
      <w:divBdr>
        <w:top w:val="none" w:sz="0" w:space="0" w:color="auto"/>
        <w:left w:val="none" w:sz="0" w:space="0" w:color="auto"/>
        <w:bottom w:val="none" w:sz="0" w:space="0" w:color="auto"/>
        <w:right w:val="none" w:sz="0" w:space="0" w:color="auto"/>
      </w:divBdr>
    </w:div>
    <w:div w:id="908803944">
      <w:bodyDiv w:val="1"/>
      <w:marLeft w:val="0"/>
      <w:marRight w:val="0"/>
      <w:marTop w:val="0"/>
      <w:marBottom w:val="0"/>
      <w:divBdr>
        <w:top w:val="none" w:sz="0" w:space="0" w:color="auto"/>
        <w:left w:val="none" w:sz="0" w:space="0" w:color="auto"/>
        <w:bottom w:val="none" w:sz="0" w:space="0" w:color="auto"/>
        <w:right w:val="none" w:sz="0" w:space="0" w:color="auto"/>
      </w:divBdr>
    </w:div>
    <w:div w:id="937367451">
      <w:bodyDiv w:val="1"/>
      <w:marLeft w:val="0"/>
      <w:marRight w:val="0"/>
      <w:marTop w:val="0"/>
      <w:marBottom w:val="0"/>
      <w:divBdr>
        <w:top w:val="none" w:sz="0" w:space="0" w:color="auto"/>
        <w:left w:val="none" w:sz="0" w:space="0" w:color="auto"/>
        <w:bottom w:val="none" w:sz="0" w:space="0" w:color="auto"/>
        <w:right w:val="none" w:sz="0" w:space="0" w:color="auto"/>
      </w:divBdr>
    </w:div>
    <w:div w:id="945967141">
      <w:bodyDiv w:val="1"/>
      <w:marLeft w:val="0"/>
      <w:marRight w:val="0"/>
      <w:marTop w:val="0"/>
      <w:marBottom w:val="0"/>
      <w:divBdr>
        <w:top w:val="none" w:sz="0" w:space="0" w:color="auto"/>
        <w:left w:val="none" w:sz="0" w:space="0" w:color="auto"/>
        <w:bottom w:val="none" w:sz="0" w:space="0" w:color="auto"/>
        <w:right w:val="none" w:sz="0" w:space="0" w:color="auto"/>
      </w:divBdr>
    </w:div>
    <w:div w:id="959460517">
      <w:bodyDiv w:val="1"/>
      <w:marLeft w:val="0"/>
      <w:marRight w:val="0"/>
      <w:marTop w:val="0"/>
      <w:marBottom w:val="0"/>
      <w:divBdr>
        <w:top w:val="none" w:sz="0" w:space="0" w:color="auto"/>
        <w:left w:val="none" w:sz="0" w:space="0" w:color="auto"/>
        <w:bottom w:val="none" w:sz="0" w:space="0" w:color="auto"/>
        <w:right w:val="none" w:sz="0" w:space="0" w:color="auto"/>
      </w:divBdr>
    </w:div>
    <w:div w:id="979069266">
      <w:bodyDiv w:val="1"/>
      <w:marLeft w:val="0"/>
      <w:marRight w:val="0"/>
      <w:marTop w:val="0"/>
      <w:marBottom w:val="0"/>
      <w:divBdr>
        <w:top w:val="none" w:sz="0" w:space="0" w:color="auto"/>
        <w:left w:val="none" w:sz="0" w:space="0" w:color="auto"/>
        <w:bottom w:val="none" w:sz="0" w:space="0" w:color="auto"/>
        <w:right w:val="none" w:sz="0" w:space="0" w:color="auto"/>
      </w:divBdr>
    </w:div>
    <w:div w:id="989554768">
      <w:bodyDiv w:val="1"/>
      <w:marLeft w:val="0"/>
      <w:marRight w:val="0"/>
      <w:marTop w:val="0"/>
      <w:marBottom w:val="0"/>
      <w:divBdr>
        <w:top w:val="none" w:sz="0" w:space="0" w:color="auto"/>
        <w:left w:val="none" w:sz="0" w:space="0" w:color="auto"/>
        <w:bottom w:val="none" w:sz="0" w:space="0" w:color="auto"/>
        <w:right w:val="none" w:sz="0" w:space="0" w:color="auto"/>
      </w:divBdr>
    </w:div>
    <w:div w:id="1000154783">
      <w:bodyDiv w:val="1"/>
      <w:marLeft w:val="0"/>
      <w:marRight w:val="0"/>
      <w:marTop w:val="0"/>
      <w:marBottom w:val="0"/>
      <w:divBdr>
        <w:top w:val="none" w:sz="0" w:space="0" w:color="auto"/>
        <w:left w:val="none" w:sz="0" w:space="0" w:color="auto"/>
        <w:bottom w:val="none" w:sz="0" w:space="0" w:color="auto"/>
        <w:right w:val="none" w:sz="0" w:space="0" w:color="auto"/>
      </w:divBdr>
    </w:div>
    <w:div w:id="1003553012">
      <w:bodyDiv w:val="1"/>
      <w:marLeft w:val="0"/>
      <w:marRight w:val="0"/>
      <w:marTop w:val="0"/>
      <w:marBottom w:val="0"/>
      <w:divBdr>
        <w:top w:val="none" w:sz="0" w:space="0" w:color="auto"/>
        <w:left w:val="none" w:sz="0" w:space="0" w:color="auto"/>
        <w:bottom w:val="none" w:sz="0" w:space="0" w:color="auto"/>
        <w:right w:val="none" w:sz="0" w:space="0" w:color="auto"/>
      </w:divBdr>
    </w:div>
    <w:div w:id="1028144976">
      <w:bodyDiv w:val="1"/>
      <w:marLeft w:val="0"/>
      <w:marRight w:val="0"/>
      <w:marTop w:val="0"/>
      <w:marBottom w:val="0"/>
      <w:divBdr>
        <w:top w:val="none" w:sz="0" w:space="0" w:color="auto"/>
        <w:left w:val="none" w:sz="0" w:space="0" w:color="auto"/>
        <w:bottom w:val="none" w:sz="0" w:space="0" w:color="auto"/>
        <w:right w:val="none" w:sz="0" w:space="0" w:color="auto"/>
      </w:divBdr>
    </w:div>
    <w:div w:id="1028332775">
      <w:bodyDiv w:val="1"/>
      <w:marLeft w:val="0"/>
      <w:marRight w:val="0"/>
      <w:marTop w:val="0"/>
      <w:marBottom w:val="0"/>
      <w:divBdr>
        <w:top w:val="none" w:sz="0" w:space="0" w:color="auto"/>
        <w:left w:val="none" w:sz="0" w:space="0" w:color="auto"/>
        <w:bottom w:val="none" w:sz="0" w:space="0" w:color="auto"/>
        <w:right w:val="none" w:sz="0" w:space="0" w:color="auto"/>
      </w:divBdr>
    </w:div>
    <w:div w:id="1044721798">
      <w:bodyDiv w:val="1"/>
      <w:marLeft w:val="0"/>
      <w:marRight w:val="0"/>
      <w:marTop w:val="0"/>
      <w:marBottom w:val="0"/>
      <w:divBdr>
        <w:top w:val="none" w:sz="0" w:space="0" w:color="auto"/>
        <w:left w:val="none" w:sz="0" w:space="0" w:color="auto"/>
        <w:bottom w:val="none" w:sz="0" w:space="0" w:color="auto"/>
        <w:right w:val="none" w:sz="0" w:space="0" w:color="auto"/>
      </w:divBdr>
    </w:div>
    <w:div w:id="1051148729">
      <w:bodyDiv w:val="1"/>
      <w:marLeft w:val="0"/>
      <w:marRight w:val="0"/>
      <w:marTop w:val="0"/>
      <w:marBottom w:val="0"/>
      <w:divBdr>
        <w:top w:val="none" w:sz="0" w:space="0" w:color="auto"/>
        <w:left w:val="none" w:sz="0" w:space="0" w:color="auto"/>
        <w:bottom w:val="none" w:sz="0" w:space="0" w:color="auto"/>
        <w:right w:val="none" w:sz="0" w:space="0" w:color="auto"/>
      </w:divBdr>
    </w:div>
    <w:div w:id="1061244978">
      <w:bodyDiv w:val="1"/>
      <w:marLeft w:val="0"/>
      <w:marRight w:val="0"/>
      <w:marTop w:val="0"/>
      <w:marBottom w:val="0"/>
      <w:divBdr>
        <w:top w:val="none" w:sz="0" w:space="0" w:color="auto"/>
        <w:left w:val="none" w:sz="0" w:space="0" w:color="auto"/>
        <w:bottom w:val="none" w:sz="0" w:space="0" w:color="auto"/>
        <w:right w:val="none" w:sz="0" w:space="0" w:color="auto"/>
      </w:divBdr>
    </w:div>
    <w:div w:id="1078596509">
      <w:bodyDiv w:val="1"/>
      <w:marLeft w:val="0"/>
      <w:marRight w:val="0"/>
      <w:marTop w:val="0"/>
      <w:marBottom w:val="0"/>
      <w:divBdr>
        <w:top w:val="none" w:sz="0" w:space="0" w:color="auto"/>
        <w:left w:val="none" w:sz="0" w:space="0" w:color="auto"/>
        <w:bottom w:val="none" w:sz="0" w:space="0" w:color="auto"/>
        <w:right w:val="none" w:sz="0" w:space="0" w:color="auto"/>
      </w:divBdr>
    </w:div>
    <w:div w:id="1088233306">
      <w:bodyDiv w:val="1"/>
      <w:marLeft w:val="0"/>
      <w:marRight w:val="0"/>
      <w:marTop w:val="0"/>
      <w:marBottom w:val="0"/>
      <w:divBdr>
        <w:top w:val="none" w:sz="0" w:space="0" w:color="auto"/>
        <w:left w:val="none" w:sz="0" w:space="0" w:color="auto"/>
        <w:bottom w:val="none" w:sz="0" w:space="0" w:color="auto"/>
        <w:right w:val="none" w:sz="0" w:space="0" w:color="auto"/>
      </w:divBdr>
    </w:div>
    <w:div w:id="1089960950">
      <w:bodyDiv w:val="1"/>
      <w:marLeft w:val="0"/>
      <w:marRight w:val="0"/>
      <w:marTop w:val="0"/>
      <w:marBottom w:val="0"/>
      <w:divBdr>
        <w:top w:val="none" w:sz="0" w:space="0" w:color="auto"/>
        <w:left w:val="none" w:sz="0" w:space="0" w:color="auto"/>
        <w:bottom w:val="none" w:sz="0" w:space="0" w:color="auto"/>
        <w:right w:val="none" w:sz="0" w:space="0" w:color="auto"/>
      </w:divBdr>
    </w:div>
    <w:div w:id="1091127362">
      <w:bodyDiv w:val="1"/>
      <w:marLeft w:val="0"/>
      <w:marRight w:val="0"/>
      <w:marTop w:val="0"/>
      <w:marBottom w:val="0"/>
      <w:divBdr>
        <w:top w:val="none" w:sz="0" w:space="0" w:color="auto"/>
        <w:left w:val="none" w:sz="0" w:space="0" w:color="auto"/>
        <w:bottom w:val="none" w:sz="0" w:space="0" w:color="auto"/>
        <w:right w:val="none" w:sz="0" w:space="0" w:color="auto"/>
      </w:divBdr>
    </w:div>
    <w:div w:id="1097025429">
      <w:bodyDiv w:val="1"/>
      <w:marLeft w:val="0"/>
      <w:marRight w:val="0"/>
      <w:marTop w:val="0"/>
      <w:marBottom w:val="0"/>
      <w:divBdr>
        <w:top w:val="none" w:sz="0" w:space="0" w:color="auto"/>
        <w:left w:val="none" w:sz="0" w:space="0" w:color="auto"/>
        <w:bottom w:val="none" w:sz="0" w:space="0" w:color="auto"/>
        <w:right w:val="none" w:sz="0" w:space="0" w:color="auto"/>
      </w:divBdr>
    </w:div>
    <w:div w:id="1097558516">
      <w:bodyDiv w:val="1"/>
      <w:marLeft w:val="0"/>
      <w:marRight w:val="0"/>
      <w:marTop w:val="0"/>
      <w:marBottom w:val="0"/>
      <w:divBdr>
        <w:top w:val="none" w:sz="0" w:space="0" w:color="auto"/>
        <w:left w:val="none" w:sz="0" w:space="0" w:color="auto"/>
        <w:bottom w:val="none" w:sz="0" w:space="0" w:color="auto"/>
        <w:right w:val="none" w:sz="0" w:space="0" w:color="auto"/>
      </w:divBdr>
    </w:div>
    <w:div w:id="1140880170">
      <w:bodyDiv w:val="1"/>
      <w:marLeft w:val="0"/>
      <w:marRight w:val="0"/>
      <w:marTop w:val="0"/>
      <w:marBottom w:val="0"/>
      <w:divBdr>
        <w:top w:val="none" w:sz="0" w:space="0" w:color="auto"/>
        <w:left w:val="none" w:sz="0" w:space="0" w:color="auto"/>
        <w:bottom w:val="none" w:sz="0" w:space="0" w:color="auto"/>
        <w:right w:val="none" w:sz="0" w:space="0" w:color="auto"/>
      </w:divBdr>
    </w:div>
    <w:div w:id="1165243189">
      <w:bodyDiv w:val="1"/>
      <w:marLeft w:val="0"/>
      <w:marRight w:val="0"/>
      <w:marTop w:val="0"/>
      <w:marBottom w:val="0"/>
      <w:divBdr>
        <w:top w:val="none" w:sz="0" w:space="0" w:color="auto"/>
        <w:left w:val="none" w:sz="0" w:space="0" w:color="auto"/>
        <w:bottom w:val="none" w:sz="0" w:space="0" w:color="auto"/>
        <w:right w:val="none" w:sz="0" w:space="0" w:color="auto"/>
      </w:divBdr>
    </w:div>
    <w:div w:id="1170484053">
      <w:bodyDiv w:val="1"/>
      <w:marLeft w:val="0"/>
      <w:marRight w:val="0"/>
      <w:marTop w:val="0"/>
      <w:marBottom w:val="0"/>
      <w:divBdr>
        <w:top w:val="none" w:sz="0" w:space="0" w:color="auto"/>
        <w:left w:val="none" w:sz="0" w:space="0" w:color="auto"/>
        <w:bottom w:val="none" w:sz="0" w:space="0" w:color="auto"/>
        <w:right w:val="none" w:sz="0" w:space="0" w:color="auto"/>
      </w:divBdr>
    </w:div>
    <w:div w:id="1171332318">
      <w:bodyDiv w:val="1"/>
      <w:marLeft w:val="0"/>
      <w:marRight w:val="0"/>
      <w:marTop w:val="0"/>
      <w:marBottom w:val="0"/>
      <w:divBdr>
        <w:top w:val="none" w:sz="0" w:space="0" w:color="auto"/>
        <w:left w:val="none" w:sz="0" w:space="0" w:color="auto"/>
        <w:bottom w:val="none" w:sz="0" w:space="0" w:color="auto"/>
        <w:right w:val="none" w:sz="0" w:space="0" w:color="auto"/>
      </w:divBdr>
    </w:div>
    <w:div w:id="1178614700">
      <w:bodyDiv w:val="1"/>
      <w:marLeft w:val="0"/>
      <w:marRight w:val="0"/>
      <w:marTop w:val="0"/>
      <w:marBottom w:val="0"/>
      <w:divBdr>
        <w:top w:val="none" w:sz="0" w:space="0" w:color="auto"/>
        <w:left w:val="none" w:sz="0" w:space="0" w:color="auto"/>
        <w:bottom w:val="none" w:sz="0" w:space="0" w:color="auto"/>
        <w:right w:val="none" w:sz="0" w:space="0" w:color="auto"/>
      </w:divBdr>
    </w:div>
    <w:div w:id="1201821985">
      <w:bodyDiv w:val="1"/>
      <w:marLeft w:val="0"/>
      <w:marRight w:val="0"/>
      <w:marTop w:val="0"/>
      <w:marBottom w:val="0"/>
      <w:divBdr>
        <w:top w:val="none" w:sz="0" w:space="0" w:color="auto"/>
        <w:left w:val="none" w:sz="0" w:space="0" w:color="auto"/>
        <w:bottom w:val="none" w:sz="0" w:space="0" w:color="auto"/>
        <w:right w:val="none" w:sz="0" w:space="0" w:color="auto"/>
      </w:divBdr>
    </w:div>
    <w:div w:id="1206873325">
      <w:bodyDiv w:val="1"/>
      <w:marLeft w:val="0"/>
      <w:marRight w:val="0"/>
      <w:marTop w:val="0"/>
      <w:marBottom w:val="0"/>
      <w:divBdr>
        <w:top w:val="none" w:sz="0" w:space="0" w:color="auto"/>
        <w:left w:val="none" w:sz="0" w:space="0" w:color="auto"/>
        <w:bottom w:val="none" w:sz="0" w:space="0" w:color="auto"/>
        <w:right w:val="none" w:sz="0" w:space="0" w:color="auto"/>
      </w:divBdr>
    </w:div>
    <w:div w:id="1233275354">
      <w:bodyDiv w:val="1"/>
      <w:marLeft w:val="0"/>
      <w:marRight w:val="0"/>
      <w:marTop w:val="0"/>
      <w:marBottom w:val="0"/>
      <w:divBdr>
        <w:top w:val="none" w:sz="0" w:space="0" w:color="auto"/>
        <w:left w:val="none" w:sz="0" w:space="0" w:color="auto"/>
        <w:bottom w:val="none" w:sz="0" w:space="0" w:color="auto"/>
        <w:right w:val="none" w:sz="0" w:space="0" w:color="auto"/>
      </w:divBdr>
    </w:div>
    <w:div w:id="1251037655">
      <w:bodyDiv w:val="1"/>
      <w:marLeft w:val="0"/>
      <w:marRight w:val="0"/>
      <w:marTop w:val="0"/>
      <w:marBottom w:val="0"/>
      <w:divBdr>
        <w:top w:val="none" w:sz="0" w:space="0" w:color="auto"/>
        <w:left w:val="none" w:sz="0" w:space="0" w:color="auto"/>
        <w:bottom w:val="none" w:sz="0" w:space="0" w:color="auto"/>
        <w:right w:val="none" w:sz="0" w:space="0" w:color="auto"/>
      </w:divBdr>
    </w:div>
    <w:div w:id="1251306954">
      <w:bodyDiv w:val="1"/>
      <w:marLeft w:val="0"/>
      <w:marRight w:val="0"/>
      <w:marTop w:val="0"/>
      <w:marBottom w:val="0"/>
      <w:divBdr>
        <w:top w:val="none" w:sz="0" w:space="0" w:color="auto"/>
        <w:left w:val="none" w:sz="0" w:space="0" w:color="auto"/>
        <w:bottom w:val="none" w:sz="0" w:space="0" w:color="auto"/>
        <w:right w:val="none" w:sz="0" w:space="0" w:color="auto"/>
      </w:divBdr>
    </w:div>
    <w:div w:id="12541692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307">
          <w:marLeft w:val="360"/>
          <w:marRight w:val="0"/>
          <w:marTop w:val="360"/>
          <w:marBottom w:val="0"/>
          <w:divBdr>
            <w:top w:val="none" w:sz="0" w:space="0" w:color="auto"/>
            <w:left w:val="none" w:sz="0" w:space="0" w:color="auto"/>
            <w:bottom w:val="none" w:sz="0" w:space="0" w:color="auto"/>
            <w:right w:val="none" w:sz="0" w:space="0" w:color="auto"/>
          </w:divBdr>
        </w:div>
      </w:divsChild>
    </w:div>
    <w:div w:id="1275206461">
      <w:bodyDiv w:val="1"/>
      <w:marLeft w:val="0"/>
      <w:marRight w:val="0"/>
      <w:marTop w:val="0"/>
      <w:marBottom w:val="0"/>
      <w:divBdr>
        <w:top w:val="none" w:sz="0" w:space="0" w:color="auto"/>
        <w:left w:val="none" w:sz="0" w:space="0" w:color="auto"/>
        <w:bottom w:val="none" w:sz="0" w:space="0" w:color="auto"/>
        <w:right w:val="none" w:sz="0" w:space="0" w:color="auto"/>
      </w:divBdr>
    </w:div>
    <w:div w:id="1281690705">
      <w:bodyDiv w:val="1"/>
      <w:marLeft w:val="0"/>
      <w:marRight w:val="0"/>
      <w:marTop w:val="0"/>
      <w:marBottom w:val="0"/>
      <w:divBdr>
        <w:top w:val="none" w:sz="0" w:space="0" w:color="auto"/>
        <w:left w:val="none" w:sz="0" w:space="0" w:color="auto"/>
        <w:bottom w:val="none" w:sz="0" w:space="0" w:color="auto"/>
        <w:right w:val="none" w:sz="0" w:space="0" w:color="auto"/>
      </w:divBdr>
      <w:divsChild>
        <w:div w:id="1740977381">
          <w:marLeft w:val="0"/>
          <w:marRight w:val="0"/>
          <w:marTop w:val="0"/>
          <w:marBottom w:val="0"/>
          <w:divBdr>
            <w:top w:val="none" w:sz="0" w:space="0" w:color="auto"/>
            <w:left w:val="none" w:sz="0" w:space="0" w:color="auto"/>
            <w:bottom w:val="none" w:sz="0" w:space="0" w:color="auto"/>
            <w:right w:val="none" w:sz="0" w:space="0" w:color="auto"/>
          </w:divBdr>
          <w:divsChild>
            <w:div w:id="1480655355">
              <w:marLeft w:val="0"/>
              <w:marRight w:val="0"/>
              <w:marTop w:val="0"/>
              <w:marBottom w:val="0"/>
              <w:divBdr>
                <w:top w:val="none" w:sz="0" w:space="0" w:color="auto"/>
                <w:left w:val="none" w:sz="0" w:space="0" w:color="auto"/>
                <w:bottom w:val="none" w:sz="0" w:space="0" w:color="auto"/>
                <w:right w:val="none" w:sz="0" w:space="0" w:color="auto"/>
              </w:divBdr>
            </w:div>
            <w:div w:id="1939294300">
              <w:marLeft w:val="0"/>
              <w:marRight w:val="0"/>
              <w:marTop w:val="0"/>
              <w:marBottom w:val="0"/>
              <w:divBdr>
                <w:top w:val="none" w:sz="0" w:space="0" w:color="auto"/>
                <w:left w:val="none" w:sz="0" w:space="0" w:color="auto"/>
                <w:bottom w:val="none" w:sz="0" w:space="0" w:color="auto"/>
                <w:right w:val="none" w:sz="0" w:space="0" w:color="auto"/>
              </w:divBdr>
            </w:div>
            <w:div w:id="2000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4051">
      <w:bodyDiv w:val="1"/>
      <w:marLeft w:val="0"/>
      <w:marRight w:val="0"/>
      <w:marTop w:val="0"/>
      <w:marBottom w:val="0"/>
      <w:divBdr>
        <w:top w:val="none" w:sz="0" w:space="0" w:color="auto"/>
        <w:left w:val="none" w:sz="0" w:space="0" w:color="auto"/>
        <w:bottom w:val="none" w:sz="0" w:space="0" w:color="auto"/>
        <w:right w:val="none" w:sz="0" w:space="0" w:color="auto"/>
      </w:divBdr>
    </w:div>
    <w:div w:id="1314018722">
      <w:bodyDiv w:val="1"/>
      <w:marLeft w:val="0"/>
      <w:marRight w:val="0"/>
      <w:marTop w:val="0"/>
      <w:marBottom w:val="0"/>
      <w:divBdr>
        <w:top w:val="none" w:sz="0" w:space="0" w:color="auto"/>
        <w:left w:val="none" w:sz="0" w:space="0" w:color="auto"/>
        <w:bottom w:val="none" w:sz="0" w:space="0" w:color="auto"/>
        <w:right w:val="none" w:sz="0" w:space="0" w:color="auto"/>
      </w:divBdr>
    </w:div>
    <w:div w:id="1319116023">
      <w:bodyDiv w:val="1"/>
      <w:marLeft w:val="0"/>
      <w:marRight w:val="0"/>
      <w:marTop w:val="0"/>
      <w:marBottom w:val="0"/>
      <w:divBdr>
        <w:top w:val="none" w:sz="0" w:space="0" w:color="auto"/>
        <w:left w:val="none" w:sz="0" w:space="0" w:color="auto"/>
        <w:bottom w:val="none" w:sz="0" w:space="0" w:color="auto"/>
        <w:right w:val="none" w:sz="0" w:space="0" w:color="auto"/>
      </w:divBdr>
    </w:div>
    <w:div w:id="1320116115">
      <w:bodyDiv w:val="1"/>
      <w:marLeft w:val="0"/>
      <w:marRight w:val="0"/>
      <w:marTop w:val="0"/>
      <w:marBottom w:val="0"/>
      <w:divBdr>
        <w:top w:val="none" w:sz="0" w:space="0" w:color="auto"/>
        <w:left w:val="none" w:sz="0" w:space="0" w:color="auto"/>
        <w:bottom w:val="none" w:sz="0" w:space="0" w:color="auto"/>
        <w:right w:val="none" w:sz="0" w:space="0" w:color="auto"/>
      </w:divBdr>
    </w:div>
    <w:div w:id="1320575866">
      <w:bodyDiv w:val="1"/>
      <w:marLeft w:val="0"/>
      <w:marRight w:val="0"/>
      <w:marTop w:val="0"/>
      <w:marBottom w:val="0"/>
      <w:divBdr>
        <w:top w:val="none" w:sz="0" w:space="0" w:color="auto"/>
        <w:left w:val="none" w:sz="0" w:space="0" w:color="auto"/>
        <w:bottom w:val="none" w:sz="0" w:space="0" w:color="auto"/>
        <w:right w:val="none" w:sz="0" w:space="0" w:color="auto"/>
      </w:divBdr>
    </w:div>
    <w:div w:id="1321157222">
      <w:bodyDiv w:val="1"/>
      <w:marLeft w:val="0"/>
      <w:marRight w:val="0"/>
      <w:marTop w:val="0"/>
      <w:marBottom w:val="0"/>
      <w:divBdr>
        <w:top w:val="none" w:sz="0" w:space="0" w:color="auto"/>
        <w:left w:val="none" w:sz="0" w:space="0" w:color="auto"/>
        <w:bottom w:val="none" w:sz="0" w:space="0" w:color="auto"/>
        <w:right w:val="none" w:sz="0" w:space="0" w:color="auto"/>
      </w:divBdr>
    </w:div>
    <w:div w:id="1363897788">
      <w:bodyDiv w:val="1"/>
      <w:marLeft w:val="0"/>
      <w:marRight w:val="0"/>
      <w:marTop w:val="0"/>
      <w:marBottom w:val="0"/>
      <w:divBdr>
        <w:top w:val="none" w:sz="0" w:space="0" w:color="auto"/>
        <w:left w:val="none" w:sz="0" w:space="0" w:color="auto"/>
        <w:bottom w:val="none" w:sz="0" w:space="0" w:color="auto"/>
        <w:right w:val="none" w:sz="0" w:space="0" w:color="auto"/>
      </w:divBdr>
    </w:div>
    <w:div w:id="1391925351">
      <w:bodyDiv w:val="1"/>
      <w:marLeft w:val="0"/>
      <w:marRight w:val="0"/>
      <w:marTop w:val="0"/>
      <w:marBottom w:val="0"/>
      <w:divBdr>
        <w:top w:val="none" w:sz="0" w:space="0" w:color="auto"/>
        <w:left w:val="none" w:sz="0" w:space="0" w:color="auto"/>
        <w:bottom w:val="none" w:sz="0" w:space="0" w:color="auto"/>
        <w:right w:val="none" w:sz="0" w:space="0" w:color="auto"/>
      </w:divBdr>
    </w:div>
    <w:div w:id="1397583659">
      <w:bodyDiv w:val="1"/>
      <w:marLeft w:val="0"/>
      <w:marRight w:val="0"/>
      <w:marTop w:val="0"/>
      <w:marBottom w:val="0"/>
      <w:divBdr>
        <w:top w:val="none" w:sz="0" w:space="0" w:color="auto"/>
        <w:left w:val="none" w:sz="0" w:space="0" w:color="auto"/>
        <w:bottom w:val="none" w:sz="0" w:space="0" w:color="auto"/>
        <w:right w:val="none" w:sz="0" w:space="0" w:color="auto"/>
      </w:divBdr>
    </w:div>
    <w:div w:id="1427649511">
      <w:bodyDiv w:val="1"/>
      <w:marLeft w:val="0"/>
      <w:marRight w:val="0"/>
      <w:marTop w:val="0"/>
      <w:marBottom w:val="0"/>
      <w:divBdr>
        <w:top w:val="none" w:sz="0" w:space="0" w:color="auto"/>
        <w:left w:val="none" w:sz="0" w:space="0" w:color="auto"/>
        <w:bottom w:val="none" w:sz="0" w:space="0" w:color="auto"/>
        <w:right w:val="none" w:sz="0" w:space="0" w:color="auto"/>
      </w:divBdr>
    </w:div>
    <w:div w:id="1433359271">
      <w:bodyDiv w:val="1"/>
      <w:marLeft w:val="0"/>
      <w:marRight w:val="0"/>
      <w:marTop w:val="0"/>
      <w:marBottom w:val="0"/>
      <w:divBdr>
        <w:top w:val="none" w:sz="0" w:space="0" w:color="auto"/>
        <w:left w:val="none" w:sz="0" w:space="0" w:color="auto"/>
        <w:bottom w:val="none" w:sz="0" w:space="0" w:color="auto"/>
        <w:right w:val="none" w:sz="0" w:space="0" w:color="auto"/>
      </w:divBdr>
      <w:divsChild>
        <w:div w:id="869805715">
          <w:marLeft w:val="0"/>
          <w:marRight w:val="0"/>
          <w:marTop w:val="0"/>
          <w:marBottom w:val="0"/>
          <w:divBdr>
            <w:top w:val="none" w:sz="0" w:space="0" w:color="auto"/>
            <w:left w:val="none" w:sz="0" w:space="0" w:color="auto"/>
            <w:bottom w:val="none" w:sz="0" w:space="0" w:color="auto"/>
            <w:right w:val="none" w:sz="0" w:space="0" w:color="auto"/>
          </w:divBdr>
          <w:divsChild>
            <w:div w:id="21172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529">
      <w:bodyDiv w:val="1"/>
      <w:marLeft w:val="0"/>
      <w:marRight w:val="0"/>
      <w:marTop w:val="0"/>
      <w:marBottom w:val="0"/>
      <w:divBdr>
        <w:top w:val="none" w:sz="0" w:space="0" w:color="auto"/>
        <w:left w:val="none" w:sz="0" w:space="0" w:color="auto"/>
        <w:bottom w:val="none" w:sz="0" w:space="0" w:color="auto"/>
        <w:right w:val="none" w:sz="0" w:space="0" w:color="auto"/>
      </w:divBdr>
    </w:div>
    <w:div w:id="1478650390">
      <w:bodyDiv w:val="1"/>
      <w:marLeft w:val="0"/>
      <w:marRight w:val="0"/>
      <w:marTop w:val="0"/>
      <w:marBottom w:val="0"/>
      <w:divBdr>
        <w:top w:val="none" w:sz="0" w:space="0" w:color="auto"/>
        <w:left w:val="none" w:sz="0" w:space="0" w:color="auto"/>
        <w:bottom w:val="none" w:sz="0" w:space="0" w:color="auto"/>
        <w:right w:val="none" w:sz="0" w:space="0" w:color="auto"/>
      </w:divBdr>
    </w:div>
    <w:div w:id="1500119488">
      <w:bodyDiv w:val="1"/>
      <w:marLeft w:val="0"/>
      <w:marRight w:val="0"/>
      <w:marTop w:val="0"/>
      <w:marBottom w:val="0"/>
      <w:divBdr>
        <w:top w:val="none" w:sz="0" w:space="0" w:color="auto"/>
        <w:left w:val="none" w:sz="0" w:space="0" w:color="auto"/>
        <w:bottom w:val="none" w:sz="0" w:space="0" w:color="auto"/>
        <w:right w:val="none" w:sz="0" w:space="0" w:color="auto"/>
      </w:divBdr>
    </w:div>
    <w:div w:id="1505392184">
      <w:bodyDiv w:val="1"/>
      <w:marLeft w:val="0"/>
      <w:marRight w:val="0"/>
      <w:marTop w:val="0"/>
      <w:marBottom w:val="0"/>
      <w:divBdr>
        <w:top w:val="none" w:sz="0" w:space="0" w:color="auto"/>
        <w:left w:val="none" w:sz="0" w:space="0" w:color="auto"/>
        <w:bottom w:val="none" w:sz="0" w:space="0" w:color="auto"/>
        <w:right w:val="none" w:sz="0" w:space="0" w:color="auto"/>
      </w:divBdr>
    </w:div>
    <w:div w:id="1524978754">
      <w:bodyDiv w:val="1"/>
      <w:marLeft w:val="0"/>
      <w:marRight w:val="0"/>
      <w:marTop w:val="0"/>
      <w:marBottom w:val="0"/>
      <w:divBdr>
        <w:top w:val="none" w:sz="0" w:space="0" w:color="auto"/>
        <w:left w:val="none" w:sz="0" w:space="0" w:color="auto"/>
        <w:bottom w:val="none" w:sz="0" w:space="0" w:color="auto"/>
        <w:right w:val="none" w:sz="0" w:space="0" w:color="auto"/>
      </w:divBdr>
    </w:div>
    <w:div w:id="1526596352">
      <w:bodyDiv w:val="1"/>
      <w:marLeft w:val="0"/>
      <w:marRight w:val="0"/>
      <w:marTop w:val="0"/>
      <w:marBottom w:val="0"/>
      <w:divBdr>
        <w:top w:val="none" w:sz="0" w:space="0" w:color="auto"/>
        <w:left w:val="none" w:sz="0" w:space="0" w:color="auto"/>
        <w:bottom w:val="none" w:sz="0" w:space="0" w:color="auto"/>
        <w:right w:val="none" w:sz="0" w:space="0" w:color="auto"/>
      </w:divBdr>
    </w:div>
    <w:div w:id="1528448634">
      <w:bodyDiv w:val="1"/>
      <w:marLeft w:val="0"/>
      <w:marRight w:val="0"/>
      <w:marTop w:val="0"/>
      <w:marBottom w:val="0"/>
      <w:divBdr>
        <w:top w:val="none" w:sz="0" w:space="0" w:color="auto"/>
        <w:left w:val="none" w:sz="0" w:space="0" w:color="auto"/>
        <w:bottom w:val="none" w:sz="0" w:space="0" w:color="auto"/>
        <w:right w:val="none" w:sz="0" w:space="0" w:color="auto"/>
      </w:divBdr>
    </w:div>
    <w:div w:id="1535075585">
      <w:bodyDiv w:val="1"/>
      <w:marLeft w:val="0"/>
      <w:marRight w:val="0"/>
      <w:marTop w:val="0"/>
      <w:marBottom w:val="0"/>
      <w:divBdr>
        <w:top w:val="none" w:sz="0" w:space="0" w:color="auto"/>
        <w:left w:val="none" w:sz="0" w:space="0" w:color="auto"/>
        <w:bottom w:val="none" w:sz="0" w:space="0" w:color="auto"/>
        <w:right w:val="none" w:sz="0" w:space="0" w:color="auto"/>
      </w:divBdr>
    </w:div>
    <w:div w:id="1547108633">
      <w:bodyDiv w:val="1"/>
      <w:marLeft w:val="0"/>
      <w:marRight w:val="0"/>
      <w:marTop w:val="0"/>
      <w:marBottom w:val="0"/>
      <w:divBdr>
        <w:top w:val="none" w:sz="0" w:space="0" w:color="auto"/>
        <w:left w:val="none" w:sz="0" w:space="0" w:color="auto"/>
        <w:bottom w:val="none" w:sz="0" w:space="0" w:color="auto"/>
        <w:right w:val="none" w:sz="0" w:space="0" w:color="auto"/>
      </w:divBdr>
    </w:div>
    <w:div w:id="1563323934">
      <w:bodyDiv w:val="1"/>
      <w:marLeft w:val="0"/>
      <w:marRight w:val="0"/>
      <w:marTop w:val="0"/>
      <w:marBottom w:val="0"/>
      <w:divBdr>
        <w:top w:val="none" w:sz="0" w:space="0" w:color="auto"/>
        <w:left w:val="none" w:sz="0" w:space="0" w:color="auto"/>
        <w:bottom w:val="none" w:sz="0" w:space="0" w:color="auto"/>
        <w:right w:val="none" w:sz="0" w:space="0" w:color="auto"/>
      </w:divBdr>
    </w:div>
    <w:div w:id="1580943499">
      <w:bodyDiv w:val="1"/>
      <w:marLeft w:val="0"/>
      <w:marRight w:val="0"/>
      <w:marTop w:val="0"/>
      <w:marBottom w:val="0"/>
      <w:divBdr>
        <w:top w:val="none" w:sz="0" w:space="0" w:color="auto"/>
        <w:left w:val="none" w:sz="0" w:space="0" w:color="auto"/>
        <w:bottom w:val="none" w:sz="0" w:space="0" w:color="auto"/>
        <w:right w:val="none" w:sz="0" w:space="0" w:color="auto"/>
      </w:divBdr>
    </w:div>
    <w:div w:id="1583022765">
      <w:bodyDiv w:val="1"/>
      <w:marLeft w:val="0"/>
      <w:marRight w:val="0"/>
      <w:marTop w:val="0"/>
      <w:marBottom w:val="0"/>
      <w:divBdr>
        <w:top w:val="none" w:sz="0" w:space="0" w:color="auto"/>
        <w:left w:val="none" w:sz="0" w:space="0" w:color="auto"/>
        <w:bottom w:val="none" w:sz="0" w:space="0" w:color="auto"/>
        <w:right w:val="none" w:sz="0" w:space="0" w:color="auto"/>
      </w:divBdr>
    </w:div>
    <w:div w:id="1608583457">
      <w:bodyDiv w:val="1"/>
      <w:marLeft w:val="0"/>
      <w:marRight w:val="0"/>
      <w:marTop w:val="0"/>
      <w:marBottom w:val="0"/>
      <w:divBdr>
        <w:top w:val="none" w:sz="0" w:space="0" w:color="auto"/>
        <w:left w:val="none" w:sz="0" w:space="0" w:color="auto"/>
        <w:bottom w:val="none" w:sz="0" w:space="0" w:color="auto"/>
        <w:right w:val="none" w:sz="0" w:space="0" w:color="auto"/>
      </w:divBdr>
    </w:div>
    <w:div w:id="1634286760">
      <w:bodyDiv w:val="1"/>
      <w:marLeft w:val="0"/>
      <w:marRight w:val="0"/>
      <w:marTop w:val="0"/>
      <w:marBottom w:val="0"/>
      <w:divBdr>
        <w:top w:val="none" w:sz="0" w:space="0" w:color="auto"/>
        <w:left w:val="none" w:sz="0" w:space="0" w:color="auto"/>
        <w:bottom w:val="none" w:sz="0" w:space="0" w:color="auto"/>
        <w:right w:val="none" w:sz="0" w:space="0" w:color="auto"/>
      </w:divBdr>
    </w:div>
    <w:div w:id="1637105047">
      <w:bodyDiv w:val="1"/>
      <w:marLeft w:val="0"/>
      <w:marRight w:val="0"/>
      <w:marTop w:val="0"/>
      <w:marBottom w:val="0"/>
      <w:divBdr>
        <w:top w:val="none" w:sz="0" w:space="0" w:color="auto"/>
        <w:left w:val="none" w:sz="0" w:space="0" w:color="auto"/>
        <w:bottom w:val="none" w:sz="0" w:space="0" w:color="auto"/>
        <w:right w:val="none" w:sz="0" w:space="0" w:color="auto"/>
      </w:divBdr>
    </w:div>
    <w:div w:id="1638485139">
      <w:bodyDiv w:val="1"/>
      <w:marLeft w:val="0"/>
      <w:marRight w:val="0"/>
      <w:marTop w:val="0"/>
      <w:marBottom w:val="0"/>
      <w:divBdr>
        <w:top w:val="none" w:sz="0" w:space="0" w:color="auto"/>
        <w:left w:val="none" w:sz="0" w:space="0" w:color="auto"/>
        <w:bottom w:val="none" w:sz="0" w:space="0" w:color="auto"/>
        <w:right w:val="none" w:sz="0" w:space="0" w:color="auto"/>
      </w:divBdr>
    </w:div>
    <w:div w:id="1659191937">
      <w:bodyDiv w:val="1"/>
      <w:marLeft w:val="0"/>
      <w:marRight w:val="0"/>
      <w:marTop w:val="0"/>
      <w:marBottom w:val="0"/>
      <w:divBdr>
        <w:top w:val="none" w:sz="0" w:space="0" w:color="auto"/>
        <w:left w:val="none" w:sz="0" w:space="0" w:color="auto"/>
        <w:bottom w:val="none" w:sz="0" w:space="0" w:color="auto"/>
        <w:right w:val="none" w:sz="0" w:space="0" w:color="auto"/>
      </w:divBdr>
    </w:div>
    <w:div w:id="1663854792">
      <w:bodyDiv w:val="1"/>
      <w:marLeft w:val="0"/>
      <w:marRight w:val="0"/>
      <w:marTop w:val="0"/>
      <w:marBottom w:val="0"/>
      <w:divBdr>
        <w:top w:val="none" w:sz="0" w:space="0" w:color="auto"/>
        <w:left w:val="none" w:sz="0" w:space="0" w:color="auto"/>
        <w:bottom w:val="none" w:sz="0" w:space="0" w:color="auto"/>
        <w:right w:val="none" w:sz="0" w:space="0" w:color="auto"/>
      </w:divBdr>
    </w:div>
    <w:div w:id="1707487546">
      <w:bodyDiv w:val="1"/>
      <w:marLeft w:val="0"/>
      <w:marRight w:val="0"/>
      <w:marTop w:val="0"/>
      <w:marBottom w:val="0"/>
      <w:divBdr>
        <w:top w:val="none" w:sz="0" w:space="0" w:color="auto"/>
        <w:left w:val="none" w:sz="0" w:space="0" w:color="auto"/>
        <w:bottom w:val="none" w:sz="0" w:space="0" w:color="auto"/>
        <w:right w:val="none" w:sz="0" w:space="0" w:color="auto"/>
      </w:divBdr>
    </w:div>
    <w:div w:id="1712146680">
      <w:bodyDiv w:val="1"/>
      <w:marLeft w:val="0"/>
      <w:marRight w:val="0"/>
      <w:marTop w:val="0"/>
      <w:marBottom w:val="0"/>
      <w:divBdr>
        <w:top w:val="none" w:sz="0" w:space="0" w:color="auto"/>
        <w:left w:val="none" w:sz="0" w:space="0" w:color="auto"/>
        <w:bottom w:val="none" w:sz="0" w:space="0" w:color="auto"/>
        <w:right w:val="none" w:sz="0" w:space="0" w:color="auto"/>
      </w:divBdr>
    </w:div>
    <w:div w:id="1787234278">
      <w:bodyDiv w:val="1"/>
      <w:marLeft w:val="0"/>
      <w:marRight w:val="0"/>
      <w:marTop w:val="0"/>
      <w:marBottom w:val="0"/>
      <w:divBdr>
        <w:top w:val="none" w:sz="0" w:space="0" w:color="auto"/>
        <w:left w:val="none" w:sz="0" w:space="0" w:color="auto"/>
        <w:bottom w:val="none" w:sz="0" w:space="0" w:color="auto"/>
        <w:right w:val="none" w:sz="0" w:space="0" w:color="auto"/>
      </w:divBdr>
    </w:div>
    <w:div w:id="1792283058">
      <w:bodyDiv w:val="1"/>
      <w:marLeft w:val="0"/>
      <w:marRight w:val="0"/>
      <w:marTop w:val="0"/>
      <w:marBottom w:val="0"/>
      <w:divBdr>
        <w:top w:val="none" w:sz="0" w:space="0" w:color="auto"/>
        <w:left w:val="none" w:sz="0" w:space="0" w:color="auto"/>
        <w:bottom w:val="none" w:sz="0" w:space="0" w:color="auto"/>
        <w:right w:val="none" w:sz="0" w:space="0" w:color="auto"/>
      </w:divBdr>
    </w:div>
    <w:div w:id="1820488938">
      <w:bodyDiv w:val="1"/>
      <w:marLeft w:val="0"/>
      <w:marRight w:val="0"/>
      <w:marTop w:val="0"/>
      <w:marBottom w:val="0"/>
      <w:divBdr>
        <w:top w:val="none" w:sz="0" w:space="0" w:color="auto"/>
        <w:left w:val="none" w:sz="0" w:space="0" w:color="auto"/>
        <w:bottom w:val="none" w:sz="0" w:space="0" w:color="auto"/>
        <w:right w:val="none" w:sz="0" w:space="0" w:color="auto"/>
      </w:divBdr>
    </w:div>
    <w:div w:id="1832135074">
      <w:bodyDiv w:val="1"/>
      <w:marLeft w:val="0"/>
      <w:marRight w:val="0"/>
      <w:marTop w:val="0"/>
      <w:marBottom w:val="0"/>
      <w:divBdr>
        <w:top w:val="none" w:sz="0" w:space="0" w:color="auto"/>
        <w:left w:val="none" w:sz="0" w:space="0" w:color="auto"/>
        <w:bottom w:val="none" w:sz="0" w:space="0" w:color="auto"/>
        <w:right w:val="none" w:sz="0" w:space="0" w:color="auto"/>
      </w:divBdr>
    </w:div>
    <w:div w:id="1845322664">
      <w:bodyDiv w:val="1"/>
      <w:marLeft w:val="0"/>
      <w:marRight w:val="0"/>
      <w:marTop w:val="0"/>
      <w:marBottom w:val="0"/>
      <w:divBdr>
        <w:top w:val="none" w:sz="0" w:space="0" w:color="auto"/>
        <w:left w:val="none" w:sz="0" w:space="0" w:color="auto"/>
        <w:bottom w:val="none" w:sz="0" w:space="0" w:color="auto"/>
        <w:right w:val="none" w:sz="0" w:space="0" w:color="auto"/>
      </w:divBdr>
    </w:div>
    <w:div w:id="1866215523">
      <w:bodyDiv w:val="1"/>
      <w:marLeft w:val="0"/>
      <w:marRight w:val="0"/>
      <w:marTop w:val="0"/>
      <w:marBottom w:val="0"/>
      <w:divBdr>
        <w:top w:val="none" w:sz="0" w:space="0" w:color="auto"/>
        <w:left w:val="none" w:sz="0" w:space="0" w:color="auto"/>
        <w:bottom w:val="none" w:sz="0" w:space="0" w:color="auto"/>
        <w:right w:val="none" w:sz="0" w:space="0" w:color="auto"/>
      </w:divBdr>
    </w:div>
    <w:div w:id="1869371341">
      <w:bodyDiv w:val="1"/>
      <w:marLeft w:val="0"/>
      <w:marRight w:val="0"/>
      <w:marTop w:val="0"/>
      <w:marBottom w:val="0"/>
      <w:divBdr>
        <w:top w:val="none" w:sz="0" w:space="0" w:color="auto"/>
        <w:left w:val="none" w:sz="0" w:space="0" w:color="auto"/>
        <w:bottom w:val="none" w:sz="0" w:space="0" w:color="auto"/>
        <w:right w:val="none" w:sz="0" w:space="0" w:color="auto"/>
      </w:divBdr>
    </w:div>
    <w:div w:id="1871019576">
      <w:bodyDiv w:val="1"/>
      <w:marLeft w:val="0"/>
      <w:marRight w:val="0"/>
      <w:marTop w:val="0"/>
      <w:marBottom w:val="0"/>
      <w:divBdr>
        <w:top w:val="none" w:sz="0" w:space="0" w:color="auto"/>
        <w:left w:val="none" w:sz="0" w:space="0" w:color="auto"/>
        <w:bottom w:val="none" w:sz="0" w:space="0" w:color="auto"/>
        <w:right w:val="none" w:sz="0" w:space="0" w:color="auto"/>
      </w:divBdr>
    </w:div>
    <w:div w:id="1871449697">
      <w:bodyDiv w:val="1"/>
      <w:marLeft w:val="0"/>
      <w:marRight w:val="0"/>
      <w:marTop w:val="0"/>
      <w:marBottom w:val="0"/>
      <w:divBdr>
        <w:top w:val="none" w:sz="0" w:space="0" w:color="auto"/>
        <w:left w:val="none" w:sz="0" w:space="0" w:color="auto"/>
        <w:bottom w:val="none" w:sz="0" w:space="0" w:color="auto"/>
        <w:right w:val="none" w:sz="0" w:space="0" w:color="auto"/>
      </w:divBdr>
    </w:div>
    <w:div w:id="1902591189">
      <w:bodyDiv w:val="1"/>
      <w:marLeft w:val="0"/>
      <w:marRight w:val="0"/>
      <w:marTop w:val="0"/>
      <w:marBottom w:val="0"/>
      <w:divBdr>
        <w:top w:val="none" w:sz="0" w:space="0" w:color="auto"/>
        <w:left w:val="none" w:sz="0" w:space="0" w:color="auto"/>
        <w:bottom w:val="none" w:sz="0" w:space="0" w:color="auto"/>
        <w:right w:val="none" w:sz="0" w:space="0" w:color="auto"/>
      </w:divBdr>
      <w:divsChild>
        <w:div w:id="1414549015">
          <w:marLeft w:val="0"/>
          <w:marRight w:val="0"/>
          <w:marTop w:val="0"/>
          <w:marBottom w:val="0"/>
          <w:divBdr>
            <w:top w:val="none" w:sz="0" w:space="0" w:color="auto"/>
            <w:left w:val="none" w:sz="0" w:space="0" w:color="auto"/>
            <w:bottom w:val="none" w:sz="0" w:space="0" w:color="auto"/>
            <w:right w:val="none" w:sz="0" w:space="0" w:color="auto"/>
          </w:divBdr>
          <w:divsChild>
            <w:div w:id="352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6675">
      <w:bodyDiv w:val="1"/>
      <w:marLeft w:val="0"/>
      <w:marRight w:val="0"/>
      <w:marTop w:val="0"/>
      <w:marBottom w:val="0"/>
      <w:divBdr>
        <w:top w:val="none" w:sz="0" w:space="0" w:color="auto"/>
        <w:left w:val="none" w:sz="0" w:space="0" w:color="auto"/>
        <w:bottom w:val="none" w:sz="0" w:space="0" w:color="auto"/>
        <w:right w:val="none" w:sz="0" w:space="0" w:color="auto"/>
      </w:divBdr>
    </w:div>
    <w:div w:id="1908303499">
      <w:bodyDiv w:val="1"/>
      <w:marLeft w:val="0"/>
      <w:marRight w:val="0"/>
      <w:marTop w:val="0"/>
      <w:marBottom w:val="0"/>
      <w:divBdr>
        <w:top w:val="none" w:sz="0" w:space="0" w:color="auto"/>
        <w:left w:val="none" w:sz="0" w:space="0" w:color="auto"/>
        <w:bottom w:val="none" w:sz="0" w:space="0" w:color="auto"/>
        <w:right w:val="none" w:sz="0" w:space="0" w:color="auto"/>
      </w:divBdr>
    </w:div>
    <w:div w:id="1916160317">
      <w:bodyDiv w:val="1"/>
      <w:marLeft w:val="0"/>
      <w:marRight w:val="0"/>
      <w:marTop w:val="0"/>
      <w:marBottom w:val="0"/>
      <w:divBdr>
        <w:top w:val="none" w:sz="0" w:space="0" w:color="auto"/>
        <w:left w:val="none" w:sz="0" w:space="0" w:color="auto"/>
        <w:bottom w:val="none" w:sz="0" w:space="0" w:color="auto"/>
        <w:right w:val="none" w:sz="0" w:space="0" w:color="auto"/>
      </w:divBdr>
    </w:div>
    <w:div w:id="1933471490">
      <w:bodyDiv w:val="1"/>
      <w:marLeft w:val="0"/>
      <w:marRight w:val="0"/>
      <w:marTop w:val="0"/>
      <w:marBottom w:val="0"/>
      <w:divBdr>
        <w:top w:val="none" w:sz="0" w:space="0" w:color="auto"/>
        <w:left w:val="none" w:sz="0" w:space="0" w:color="auto"/>
        <w:bottom w:val="none" w:sz="0" w:space="0" w:color="auto"/>
        <w:right w:val="none" w:sz="0" w:space="0" w:color="auto"/>
      </w:divBdr>
    </w:div>
    <w:div w:id="1960138155">
      <w:bodyDiv w:val="1"/>
      <w:marLeft w:val="0"/>
      <w:marRight w:val="0"/>
      <w:marTop w:val="0"/>
      <w:marBottom w:val="0"/>
      <w:divBdr>
        <w:top w:val="none" w:sz="0" w:space="0" w:color="auto"/>
        <w:left w:val="none" w:sz="0" w:space="0" w:color="auto"/>
        <w:bottom w:val="none" w:sz="0" w:space="0" w:color="auto"/>
        <w:right w:val="none" w:sz="0" w:space="0" w:color="auto"/>
      </w:divBdr>
    </w:div>
    <w:div w:id="2015376998">
      <w:bodyDiv w:val="1"/>
      <w:marLeft w:val="0"/>
      <w:marRight w:val="0"/>
      <w:marTop w:val="0"/>
      <w:marBottom w:val="0"/>
      <w:divBdr>
        <w:top w:val="none" w:sz="0" w:space="0" w:color="auto"/>
        <w:left w:val="none" w:sz="0" w:space="0" w:color="auto"/>
        <w:bottom w:val="none" w:sz="0" w:space="0" w:color="auto"/>
        <w:right w:val="none" w:sz="0" w:space="0" w:color="auto"/>
      </w:divBdr>
    </w:div>
    <w:div w:id="2046173213">
      <w:bodyDiv w:val="1"/>
      <w:marLeft w:val="0"/>
      <w:marRight w:val="0"/>
      <w:marTop w:val="0"/>
      <w:marBottom w:val="0"/>
      <w:divBdr>
        <w:top w:val="none" w:sz="0" w:space="0" w:color="auto"/>
        <w:left w:val="none" w:sz="0" w:space="0" w:color="auto"/>
        <w:bottom w:val="none" w:sz="0" w:space="0" w:color="auto"/>
        <w:right w:val="none" w:sz="0" w:space="0" w:color="auto"/>
      </w:divBdr>
    </w:div>
    <w:div w:id="2075397241">
      <w:bodyDiv w:val="1"/>
      <w:marLeft w:val="0"/>
      <w:marRight w:val="0"/>
      <w:marTop w:val="0"/>
      <w:marBottom w:val="0"/>
      <w:divBdr>
        <w:top w:val="none" w:sz="0" w:space="0" w:color="auto"/>
        <w:left w:val="none" w:sz="0" w:space="0" w:color="auto"/>
        <w:bottom w:val="none" w:sz="0" w:space="0" w:color="auto"/>
        <w:right w:val="none" w:sz="0" w:space="0" w:color="auto"/>
      </w:divBdr>
      <w:divsChild>
        <w:div w:id="1056397585">
          <w:marLeft w:val="0"/>
          <w:marRight w:val="0"/>
          <w:marTop w:val="0"/>
          <w:marBottom w:val="0"/>
          <w:divBdr>
            <w:top w:val="none" w:sz="0" w:space="0" w:color="auto"/>
            <w:left w:val="none" w:sz="0" w:space="0" w:color="auto"/>
            <w:bottom w:val="none" w:sz="0" w:space="0" w:color="auto"/>
            <w:right w:val="none" w:sz="0" w:space="0" w:color="auto"/>
          </w:divBdr>
          <w:divsChild>
            <w:div w:id="18998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5099">
      <w:bodyDiv w:val="1"/>
      <w:marLeft w:val="0"/>
      <w:marRight w:val="0"/>
      <w:marTop w:val="0"/>
      <w:marBottom w:val="0"/>
      <w:divBdr>
        <w:top w:val="none" w:sz="0" w:space="0" w:color="auto"/>
        <w:left w:val="none" w:sz="0" w:space="0" w:color="auto"/>
        <w:bottom w:val="none" w:sz="0" w:space="0" w:color="auto"/>
        <w:right w:val="none" w:sz="0" w:space="0" w:color="auto"/>
      </w:divBdr>
    </w:div>
    <w:div w:id="2087219914">
      <w:bodyDiv w:val="1"/>
      <w:marLeft w:val="0"/>
      <w:marRight w:val="0"/>
      <w:marTop w:val="0"/>
      <w:marBottom w:val="0"/>
      <w:divBdr>
        <w:top w:val="none" w:sz="0" w:space="0" w:color="auto"/>
        <w:left w:val="none" w:sz="0" w:space="0" w:color="auto"/>
        <w:bottom w:val="none" w:sz="0" w:space="0" w:color="auto"/>
        <w:right w:val="none" w:sz="0" w:space="0" w:color="auto"/>
      </w:divBdr>
      <w:divsChild>
        <w:div w:id="436218442">
          <w:marLeft w:val="0"/>
          <w:marRight w:val="0"/>
          <w:marTop w:val="0"/>
          <w:marBottom w:val="0"/>
          <w:divBdr>
            <w:top w:val="none" w:sz="0" w:space="0" w:color="auto"/>
            <w:left w:val="none" w:sz="0" w:space="0" w:color="auto"/>
            <w:bottom w:val="none" w:sz="0" w:space="0" w:color="auto"/>
            <w:right w:val="none" w:sz="0" w:space="0" w:color="auto"/>
          </w:divBdr>
          <w:divsChild>
            <w:div w:id="8281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2527">
      <w:bodyDiv w:val="1"/>
      <w:marLeft w:val="0"/>
      <w:marRight w:val="0"/>
      <w:marTop w:val="0"/>
      <w:marBottom w:val="0"/>
      <w:divBdr>
        <w:top w:val="none" w:sz="0" w:space="0" w:color="auto"/>
        <w:left w:val="none" w:sz="0" w:space="0" w:color="auto"/>
        <w:bottom w:val="none" w:sz="0" w:space="0" w:color="auto"/>
        <w:right w:val="none" w:sz="0" w:space="0" w:color="auto"/>
      </w:divBdr>
    </w:div>
    <w:div w:id="2105804750">
      <w:bodyDiv w:val="1"/>
      <w:marLeft w:val="0"/>
      <w:marRight w:val="0"/>
      <w:marTop w:val="0"/>
      <w:marBottom w:val="0"/>
      <w:divBdr>
        <w:top w:val="none" w:sz="0" w:space="0" w:color="auto"/>
        <w:left w:val="none" w:sz="0" w:space="0" w:color="auto"/>
        <w:bottom w:val="none" w:sz="0" w:space="0" w:color="auto"/>
        <w:right w:val="none" w:sz="0" w:space="0" w:color="auto"/>
      </w:divBdr>
    </w:div>
    <w:div w:id="2112965364">
      <w:bodyDiv w:val="1"/>
      <w:marLeft w:val="0"/>
      <w:marRight w:val="0"/>
      <w:marTop w:val="0"/>
      <w:marBottom w:val="0"/>
      <w:divBdr>
        <w:top w:val="none" w:sz="0" w:space="0" w:color="auto"/>
        <w:left w:val="none" w:sz="0" w:space="0" w:color="auto"/>
        <w:bottom w:val="none" w:sz="0" w:space="0" w:color="auto"/>
        <w:right w:val="none" w:sz="0" w:space="0" w:color="auto"/>
      </w:divBdr>
    </w:div>
    <w:div w:id="2128574532">
      <w:bodyDiv w:val="1"/>
      <w:marLeft w:val="0"/>
      <w:marRight w:val="0"/>
      <w:marTop w:val="0"/>
      <w:marBottom w:val="0"/>
      <w:divBdr>
        <w:top w:val="none" w:sz="0" w:space="0" w:color="auto"/>
        <w:left w:val="none" w:sz="0" w:space="0" w:color="auto"/>
        <w:bottom w:val="none" w:sz="0" w:space="0" w:color="auto"/>
        <w:right w:val="none" w:sz="0" w:space="0" w:color="auto"/>
      </w:divBdr>
    </w:div>
    <w:div w:id="21335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mments" Target="comments.xml"/><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8/08/relationships/commentsExtensible" Target="commentsExtensible.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243;nioRocha\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2F6ACCA1C4E9E429EC0979D7AA69E5C" ma:contentTypeVersion="14" ma:contentTypeDescription="Criar um novo documento." ma:contentTypeScope="" ma:versionID="2bb008ca7a1b4eda16785ddef8185b41">
  <xsd:schema xmlns:xsd="http://www.w3.org/2001/XMLSchema" xmlns:xs="http://www.w3.org/2001/XMLSchema" xmlns:p="http://schemas.microsoft.com/office/2006/metadata/properties" xmlns:ns2="caec8013-4252-46d5-9263-a99cc59dead2" xmlns:ns3="d77a0e16-36e2-4619-a824-6737dea303d4" targetNamespace="http://schemas.microsoft.com/office/2006/metadata/properties" ma:root="true" ma:fieldsID="a3d1966398a198bcd33f0542821d602e" ns2:_="" ns3:_="">
    <xsd:import namespace="caec8013-4252-46d5-9263-a99cc59dead2"/>
    <xsd:import namespace="d77a0e16-36e2-4619-a824-6737dea303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c8013-4252-46d5-9263-a99cc59de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m"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7a0e16-36e2-4619-a824-6737dea303d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4b409cc-e06e-45ec-bc20-38c891f3d1c7}" ma:internalName="TaxCatchAll" ma:showField="CatchAllData" ma:web="d77a0e16-36e2-4619-a824-6737dea303d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IFA23</b:Tag>
    <b:SourceType>InternetSite</b:SourceType>
    <b:Guid>{7884B00F-8BEB-4BB0-9B70-7AFD52DB3712}</b:Guid>
    <b:Author>
      <b:Author>
        <b:NameList>
          <b:Person>
            <b:Last>IFAP</b:Last>
          </b:Person>
        </b:NameList>
      </b:Author>
    </b:Author>
    <b:Title>Mod. 490/DGAV - Registo de Apicultor e Declaração de Existências de Apiários – O modelo 490/DGAV é preenchido diretamente online no IDIGITAL</b:Title>
    <b:Year>2023</b:Year>
    <b:InternetSiteTitle>IFAP</b:InternetSiteTitle>
    <b:Month>Dezembro</b:Month>
    <b:Day>03</b:Day>
    <b:URL>https://www.dgav.pt/animais/conteudo/animais-de-producao/abelhas/</b:URL>
    <b:RefOrder>1</b:RefOrder>
  </b:Source>
  <b:Source>
    <b:Tag>IFA231</b:Tag>
    <b:SourceType>InternetSite</b:SourceType>
    <b:Guid>{49558CFA-B989-4A29-816F-F00F804167B0}</b:Guid>
    <b:Author>
      <b:Author>
        <b:NameList>
          <b:Person>
            <b:Last>DGAV</b:Last>
          </b:Person>
        </b:NameList>
      </b:Author>
    </b:Author>
    <b:Title>Mod. 488/DGAV - Comunicação de Deslocação de Apiários</b:Title>
    <b:Year>2023</b:Year>
    <b:Month>Dezembro</b:Month>
    <b:Day>03</b:Day>
    <b:URL>https://www.dgav.pt/animais/conteudo/animais-de-producao/abelhas/</b:URL>
    <b:RefOrder>2</b:RefOrder>
  </b:Source>
  <b:Source>
    <b:Tag>IFA232</b:Tag>
    <b:SourceType>InternetSite</b:SourceType>
    <b:Guid>{000A8750-A905-405F-AF5C-D670D65C4E7A}</b:Guid>
    <b:Author>
      <b:Author>
        <b:NameList>
          <b:Person>
            <b:Last>DGAV</b:Last>
          </b:Person>
        </b:NameList>
      </b:Author>
    </b:Author>
    <b:Title>Mod. 507/DGAV - Boletim de Apiário de Zona Controlada</b:Title>
    <b:Year>2023</b:Year>
    <b:Month>Dezembro</b:Month>
    <b:Day>03</b:Day>
    <b:URL>https://www.dgav.pt/animais/conteudo/animais-de-producao/abelhas/</b:URL>
    <b:RefOrder>3</b:RefOrder>
  </b:Source>
  <b:Source>
    <b:Tag>IFA233</b:Tag>
    <b:SourceType>InternetSite</b:SourceType>
    <b:Guid>{4F194D2D-1CF8-4A9E-99A2-77D70F7984F5}</b:Guid>
    <b:Author>
      <b:Author>
        <b:NameList>
          <b:Person>
            <b:Last>DGAV</b:Last>
          </b:Person>
        </b:NameList>
      </b:Author>
    </b:Author>
    <b:Title>Mod. 555/DGAV - Registo da Indústria e Comércio de Cera destinada à atividade apícola</b:Title>
    <b:Year>2023</b:Year>
    <b:Month>Dezembro</b:Month>
    <b:Day>03</b:Day>
    <b:URL>https://www.dgav.pt/animais/conteudo/animais-de-producao/abelhas/</b:URL>
    <b:RefOrder>4</b:RefOrder>
  </b:Source>
  <b:Source>
    <b:Tag>DGA23</b:Tag>
    <b:SourceType>DocumentFromInternetSite</b:SourceType>
    <b:Guid>{3B0921BD-C813-401D-8F18-C8069DD53FD3}</b:Guid>
    <b:Title>Programa Sanitário Apícola 2022</b:Title>
    <b:Year>2023</b:Year>
    <b:Month>Dezembro</b:Month>
    <b:Day>03</b:Day>
    <b:URL>https://www.dgav.pt/wp-content/uploads/2022/07/ProgramaSanitarioApicola2022.pdf</b:URL>
    <b:Author>
      <b:Author>
        <b:NameList>
          <b:Person>
            <b:Last>DGAV</b:Last>
          </b:Person>
        </b:NameList>
      </b:Author>
    </b:Author>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caec8013-4252-46d5-9263-a99cc59dead2">
      <Terms xmlns="http://schemas.microsoft.com/office/infopath/2007/PartnerControls"/>
    </lcf76f155ced4ddcb4097134ff3c332f>
    <TaxCatchAll xmlns="d77a0e16-36e2-4619-a824-6737dea303d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12802-B494-4730-8DB4-A714BE1B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c8013-4252-46d5-9263-a99cc59dead2"/>
    <ds:schemaRef ds:uri="d77a0e16-36e2-4619-a824-6737dea30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9377BD-62B6-4868-91CF-559D15F71568}">
  <ds:schemaRefs>
    <ds:schemaRef ds:uri="http://schemas.openxmlformats.org/officeDocument/2006/bibliography"/>
  </ds:schemaRefs>
</ds:datastoreItem>
</file>

<file path=customXml/itemProps4.xml><?xml version="1.0" encoding="utf-8"?>
<ds:datastoreItem xmlns:ds="http://schemas.openxmlformats.org/officeDocument/2006/customXml" ds:itemID="{8E7B7BA4-6387-42F5-9441-EEAA03BCF44D}">
  <ds:schemaRefs>
    <ds:schemaRef ds:uri="http://schemas.microsoft.com/sharepoint/v3/contenttype/forms"/>
  </ds:schemaRefs>
</ds:datastoreItem>
</file>

<file path=customXml/itemProps5.xml><?xml version="1.0" encoding="utf-8"?>
<ds:datastoreItem xmlns:ds="http://schemas.openxmlformats.org/officeDocument/2006/customXml" ds:itemID="{25A76E62-A361-4315-B87A-05A1B42A74DB}">
  <ds:schemaRefs>
    <ds:schemaRef ds:uri="http://schemas.microsoft.com/office/2006/metadata/properties"/>
    <ds:schemaRef ds:uri="http://schemas.microsoft.com/office/infopath/2007/PartnerControls"/>
    <ds:schemaRef ds:uri="caec8013-4252-46d5-9263-a99cc59dead2"/>
    <ds:schemaRef ds:uri="d77a0e16-36e2-4619-a824-6737dea303d4"/>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4931</TotalTime>
  <Pages>26</Pages>
  <Words>4725</Words>
  <Characters>25519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Solução HapiBee</vt:lpstr>
    </vt:vector>
  </TitlesOfParts>
  <Company/>
  <LinksUpToDate>false</LinksUpToDate>
  <CharactersWithSpaces>30184</CharactersWithSpaces>
  <SharedDoc>false</SharedDoc>
  <HLinks>
    <vt:vector size="234" baseType="variant">
      <vt:variant>
        <vt:i4>1769532</vt:i4>
      </vt:variant>
      <vt:variant>
        <vt:i4>230</vt:i4>
      </vt:variant>
      <vt:variant>
        <vt:i4>0</vt:i4>
      </vt:variant>
      <vt:variant>
        <vt:i4>5</vt:i4>
      </vt:variant>
      <vt:variant>
        <vt:lpwstr/>
      </vt:variant>
      <vt:variant>
        <vt:lpwstr>_Toc169429670</vt:lpwstr>
      </vt:variant>
      <vt:variant>
        <vt:i4>1703996</vt:i4>
      </vt:variant>
      <vt:variant>
        <vt:i4>224</vt:i4>
      </vt:variant>
      <vt:variant>
        <vt:i4>0</vt:i4>
      </vt:variant>
      <vt:variant>
        <vt:i4>5</vt:i4>
      </vt:variant>
      <vt:variant>
        <vt:lpwstr/>
      </vt:variant>
      <vt:variant>
        <vt:lpwstr>_Toc169429669</vt:lpwstr>
      </vt:variant>
      <vt:variant>
        <vt:i4>1703996</vt:i4>
      </vt:variant>
      <vt:variant>
        <vt:i4>218</vt:i4>
      </vt:variant>
      <vt:variant>
        <vt:i4>0</vt:i4>
      </vt:variant>
      <vt:variant>
        <vt:i4>5</vt:i4>
      </vt:variant>
      <vt:variant>
        <vt:lpwstr/>
      </vt:variant>
      <vt:variant>
        <vt:lpwstr>_Toc169429668</vt:lpwstr>
      </vt:variant>
      <vt:variant>
        <vt:i4>1703996</vt:i4>
      </vt:variant>
      <vt:variant>
        <vt:i4>212</vt:i4>
      </vt:variant>
      <vt:variant>
        <vt:i4>0</vt:i4>
      </vt:variant>
      <vt:variant>
        <vt:i4>5</vt:i4>
      </vt:variant>
      <vt:variant>
        <vt:lpwstr/>
      </vt:variant>
      <vt:variant>
        <vt:lpwstr>_Toc169429667</vt:lpwstr>
      </vt:variant>
      <vt:variant>
        <vt:i4>1703996</vt:i4>
      </vt:variant>
      <vt:variant>
        <vt:i4>206</vt:i4>
      </vt:variant>
      <vt:variant>
        <vt:i4>0</vt:i4>
      </vt:variant>
      <vt:variant>
        <vt:i4>5</vt:i4>
      </vt:variant>
      <vt:variant>
        <vt:lpwstr/>
      </vt:variant>
      <vt:variant>
        <vt:lpwstr>_Toc169429666</vt:lpwstr>
      </vt:variant>
      <vt:variant>
        <vt:i4>1703996</vt:i4>
      </vt:variant>
      <vt:variant>
        <vt:i4>200</vt:i4>
      </vt:variant>
      <vt:variant>
        <vt:i4>0</vt:i4>
      </vt:variant>
      <vt:variant>
        <vt:i4>5</vt:i4>
      </vt:variant>
      <vt:variant>
        <vt:lpwstr/>
      </vt:variant>
      <vt:variant>
        <vt:lpwstr>_Toc169429665</vt:lpwstr>
      </vt:variant>
      <vt:variant>
        <vt:i4>1703996</vt:i4>
      </vt:variant>
      <vt:variant>
        <vt:i4>194</vt:i4>
      </vt:variant>
      <vt:variant>
        <vt:i4>0</vt:i4>
      </vt:variant>
      <vt:variant>
        <vt:i4>5</vt:i4>
      </vt:variant>
      <vt:variant>
        <vt:lpwstr/>
      </vt:variant>
      <vt:variant>
        <vt:lpwstr>_Toc169429664</vt:lpwstr>
      </vt:variant>
      <vt:variant>
        <vt:i4>1703996</vt:i4>
      </vt:variant>
      <vt:variant>
        <vt:i4>188</vt:i4>
      </vt:variant>
      <vt:variant>
        <vt:i4>0</vt:i4>
      </vt:variant>
      <vt:variant>
        <vt:i4>5</vt:i4>
      </vt:variant>
      <vt:variant>
        <vt:lpwstr/>
      </vt:variant>
      <vt:variant>
        <vt:lpwstr>_Toc169429663</vt:lpwstr>
      </vt:variant>
      <vt:variant>
        <vt:i4>1703996</vt:i4>
      </vt:variant>
      <vt:variant>
        <vt:i4>182</vt:i4>
      </vt:variant>
      <vt:variant>
        <vt:i4>0</vt:i4>
      </vt:variant>
      <vt:variant>
        <vt:i4>5</vt:i4>
      </vt:variant>
      <vt:variant>
        <vt:lpwstr/>
      </vt:variant>
      <vt:variant>
        <vt:lpwstr>_Toc169429662</vt:lpwstr>
      </vt:variant>
      <vt:variant>
        <vt:i4>1703996</vt:i4>
      </vt:variant>
      <vt:variant>
        <vt:i4>176</vt:i4>
      </vt:variant>
      <vt:variant>
        <vt:i4>0</vt:i4>
      </vt:variant>
      <vt:variant>
        <vt:i4>5</vt:i4>
      </vt:variant>
      <vt:variant>
        <vt:lpwstr/>
      </vt:variant>
      <vt:variant>
        <vt:lpwstr>_Toc169429661</vt:lpwstr>
      </vt:variant>
      <vt:variant>
        <vt:i4>1703996</vt:i4>
      </vt:variant>
      <vt:variant>
        <vt:i4>170</vt:i4>
      </vt:variant>
      <vt:variant>
        <vt:i4>0</vt:i4>
      </vt:variant>
      <vt:variant>
        <vt:i4>5</vt:i4>
      </vt:variant>
      <vt:variant>
        <vt:lpwstr/>
      </vt:variant>
      <vt:variant>
        <vt:lpwstr>_Toc169429660</vt:lpwstr>
      </vt:variant>
      <vt:variant>
        <vt:i4>1638460</vt:i4>
      </vt:variant>
      <vt:variant>
        <vt:i4>164</vt:i4>
      </vt:variant>
      <vt:variant>
        <vt:i4>0</vt:i4>
      </vt:variant>
      <vt:variant>
        <vt:i4>5</vt:i4>
      </vt:variant>
      <vt:variant>
        <vt:lpwstr/>
      </vt:variant>
      <vt:variant>
        <vt:lpwstr>_Toc169429659</vt:lpwstr>
      </vt:variant>
      <vt:variant>
        <vt:i4>1638460</vt:i4>
      </vt:variant>
      <vt:variant>
        <vt:i4>158</vt:i4>
      </vt:variant>
      <vt:variant>
        <vt:i4>0</vt:i4>
      </vt:variant>
      <vt:variant>
        <vt:i4>5</vt:i4>
      </vt:variant>
      <vt:variant>
        <vt:lpwstr/>
      </vt:variant>
      <vt:variant>
        <vt:lpwstr>_Toc169429658</vt:lpwstr>
      </vt:variant>
      <vt:variant>
        <vt:i4>1638460</vt:i4>
      </vt:variant>
      <vt:variant>
        <vt:i4>152</vt:i4>
      </vt:variant>
      <vt:variant>
        <vt:i4>0</vt:i4>
      </vt:variant>
      <vt:variant>
        <vt:i4>5</vt:i4>
      </vt:variant>
      <vt:variant>
        <vt:lpwstr/>
      </vt:variant>
      <vt:variant>
        <vt:lpwstr>_Toc169429657</vt:lpwstr>
      </vt:variant>
      <vt:variant>
        <vt:i4>1638460</vt:i4>
      </vt:variant>
      <vt:variant>
        <vt:i4>146</vt:i4>
      </vt:variant>
      <vt:variant>
        <vt:i4>0</vt:i4>
      </vt:variant>
      <vt:variant>
        <vt:i4>5</vt:i4>
      </vt:variant>
      <vt:variant>
        <vt:lpwstr/>
      </vt:variant>
      <vt:variant>
        <vt:lpwstr>_Toc169429656</vt:lpwstr>
      </vt:variant>
      <vt:variant>
        <vt:i4>1638460</vt:i4>
      </vt:variant>
      <vt:variant>
        <vt:i4>140</vt:i4>
      </vt:variant>
      <vt:variant>
        <vt:i4>0</vt:i4>
      </vt:variant>
      <vt:variant>
        <vt:i4>5</vt:i4>
      </vt:variant>
      <vt:variant>
        <vt:lpwstr/>
      </vt:variant>
      <vt:variant>
        <vt:lpwstr>_Toc169429655</vt:lpwstr>
      </vt:variant>
      <vt:variant>
        <vt:i4>1638460</vt:i4>
      </vt:variant>
      <vt:variant>
        <vt:i4>134</vt:i4>
      </vt:variant>
      <vt:variant>
        <vt:i4>0</vt:i4>
      </vt:variant>
      <vt:variant>
        <vt:i4>5</vt:i4>
      </vt:variant>
      <vt:variant>
        <vt:lpwstr/>
      </vt:variant>
      <vt:variant>
        <vt:lpwstr>_Toc169429654</vt:lpwstr>
      </vt:variant>
      <vt:variant>
        <vt:i4>1638460</vt:i4>
      </vt:variant>
      <vt:variant>
        <vt:i4>128</vt:i4>
      </vt:variant>
      <vt:variant>
        <vt:i4>0</vt:i4>
      </vt:variant>
      <vt:variant>
        <vt:i4>5</vt:i4>
      </vt:variant>
      <vt:variant>
        <vt:lpwstr/>
      </vt:variant>
      <vt:variant>
        <vt:lpwstr>_Toc169429653</vt:lpwstr>
      </vt:variant>
      <vt:variant>
        <vt:i4>1638460</vt:i4>
      </vt:variant>
      <vt:variant>
        <vt:i4>122</vt:i4>
      </vt:variant>
      <vt:variant>
        <vt:i4>0</vt:i4>
      </vt:variant>
      <vt:variant>
        <vt:i4>5</vt:i4>
      </vt:variant>
      <vt:variant>
        <vt:lpwstr/>
      </vt:variant>
      <vt:variant>
        <vt:lpwstr>_Toc169429652</vt:lpwstr>
      </vt:variant>
      <vt:variant>
        <vt:i4>1638460</vt:i4>
      </vt:variant>
      <vt:variant>
        <vt:i4>116</vt:i4>
      </vt:variant>
      <vt:variant>
        <vt:i4>0</vt:i4>
      </vt:variant>
      <vt:variant>
        <vt:i4>5</vt:i4>
      </vt:variant>
      <vt:variant>
        <vt:lpwstr/>
      </vt:variant>
      <vt:variant>
        <vt:lpwstr>_Toc169429651</vt:lpwstr>
      </vt:variant>
      <vt:variant>
        <vt:i4>1638460</vt:i4>
      </vt:variant>
      <vt:variant>
        <vt:i4>110</vt:i4>
      </vt:variant>
      <vt:variant>
        <vt:i4>0</vt:i4>
      </vt:variant>
      <vt:variant>
        <vt:i4>5</vt:i4>
      </vt:variant>
      <vt:variant>
        <vt:lpwstr/>
      </vt:variant>
      <vt:variant>
        <vt:lpwstr>_Toc169429650</vt:lpwstr>
      </vt:variant>
      <vt:variant>
        <vt:i4>1572924</vt:i4>
      </vt:variant>
      <vt:variant>
        <vt:i4>104</vt:i4>
      </vt:variant>
      <vt:variant>
        <vt:i4>0</vt:i4>
      </vt:variant>
      <vt:variant>
        <vt:i4>5</vt:i4>
      </vt:variant>
      <vt:variant>
        <vt:lpwstr/>
      </vt:variant>
      <vt:variant>
        <vt:lpwstr>_Toc169429649</vt:lpwstr>
      </vt:variant>
      <vt:variant>
        <vt:i4>1572924</vt:i4>
      </vt:variant>
      <vt:variant>
        <vt:i4>98</vt:i4>
      </vt:variant>
      <vt:variant>
        <vt:i4>0</vt:i4>
      </vt:variant>
      <vt:variant>
        <vt:i4>5</vt:i4>
      </vt:variant>
      <vt:variant>
        <vt:lpwstr/>
      </vt:variant>
      <vt:variant>
        <vt:lpwstr>_Toc169429648</vt:lpwstr>
      </vt:variant>
      <vt:variant>
        <vt:i4>1572924</vt:i4>
      </vt:variant>
      <vt:variant>
        <vt:i4>92</vt:i4>
      </vt:variant>
      <vt:variant>
        <vt:i4>0</vt:i4>
      </vt:variant>
      <vt:variant>
        <vt:i4>5</vt:i4>
      </vt:variant>
      <vt:variant>
        <vt:lpwstr/>
      </vt:variant>
      <vt:variant>
        <vt:lpwstr>_Toc169429647</vt:lpwstr>
      </vt:variant>
      <vt:variant>
        <vt:i4>1572924</vt:i4>
      </vt:variant>
      <vt:variant>
        <vt:i4>86</vt:i4>
      </vt:variant>
      <vt:variant>
        <vt:i4>0</vt:i4>
      </vt:variant>
      <vt:variant>
        <vt:i4>5</vt:i4>
      </vt:variant>
      <vt:variant>
        <vt:lpwstr/>
      </vt:variant>
      <vt:variant>
        <vt:lpwstr>_Toc169429646</vt:lpwstr>
      </vt:variant>
      <vt:variant>
        <vt:i4>1572924</vt:i4>
      </vt:variant>
      <vt:variant>
        <vt:i4>80</vt:i4>
      </vt:variant>
      <vt:variant>
        <vt:i4>0</vt:i4>
      </vt:variant>
      <vt:variant>
        <vt:i4>5</vt:i4>
      </vt:variant>
      <vt:variant>
        <vt:lpwstr/>
      </vt:variant>
      <vt:variant>
        <vt:lpwstr>_Toc169429645</vt:lpwstr>
      </vt:variant>
      <vt:variant>
        <vt:i4>1572924</vt:i4>
      </vt:variant>
      <vt:variant>
        <vt:i4>74</vt:i4>
      </vt:variant>
      <vt:variant>
        <vt:i4>0</vt:i4>
      </vt:variant>
      <vt:variant>
        <vt:i4>5</vt:i4>
      </vt:variant>
      <vt:variant>
        <vt:lpwstr/>
      </vt:variant>
      <vt:variant>
        <vt:lpwstr>_Toc169429644</vt:lpwstr>
      </vt:variant>
      <vt:variant>
        <vt:i4>1572924</vt:i4>
      </vt:variant>
      <vt:variant>
        <vt:i4>68</vt:i4>
      </vt:variant>
      <vt:variant>
        <vt:i4>0</vt:i4>
      </vt:variant>
      <vt:variant>
        <vt:i4>5</vt:i4>
      </vt:variant>
      <vt:variant>
        <vt:lpwstr/>
      </vt:variant>
      <vt:variant>
        <vt:lpwstr>_Toc169429643</vt:lpwstr>
      </vt:variant>
      <vt:variant>
        <vt:i4>1572924</vt:i4>
      </vt:variant>
      <vt:variant>
        <vt:i4>62</vt:i4>
      </vt:variant>
      <vt:variant>
        <vt:i4>0</vt:i4>
      </vt:variant>
      <vt:variant>
        <vt:i4>5</vt:i4>
      </vt:variant>
      <vt:variant>
        <vt:lpwstr/>
      </vt:variant>
      <vt:variant>
        <vt:lpwstr>_Toc169429642</vt:lpwstr>
      </vt:variant>
      <vt:variant>
        <vt:i4>1572924</vt:i4>
      </vt:variant>
      <vt:variant>
        <vt:i4>56</vt:i4>
      </vt:variant>
      <vt:variant>
        <vt:i4>0</vt:i4>
      </vt:variant>
      <vt:variant>
        <vt:i4>5</vt:i4>
      </vt:variant>
      <vt:variant>
        <vt:lpwstr/>
      </vt:variant>
      <vt:variant>
        <vt:lpwstr>_Toc169429641</vt:lpwstr>
      </vt:variant>
      <vt:variant>
        <vt:i4>1572924</vt:i4>
      </vt:variant>
      <vt:variant>
        <vt:i4>50</vt:i4>
      </vt:variant>
      <vt:variant>
        <vt:i4>0</vt:i4>
      </vt:variant>
      <vt:variant>
        <vt:i4>5</vt:i4>
      </vt:variant>
      <vt:variant>
        <vt:lpwstr/>
      </vt:variant>
      <vt:variant>
        <vt:lpwstr>_Toc169429640</vt:lpwstr>
      </vt:variant>
      <vt:variant>
        <vt:i4>2031676</vt:i4>
      </vt:variant>
      <vt:variant>
        <vt:i4>44</vt:i4>
      </vt:variant>
      <vt:variant>
        <vt:i4>0</vt:i4>
      </vt:variant>
      <vt:variant>
        <vt:i4>5</vt:i4>
      </vt:variant>
      <vt:variant>
        <vt:lpwstr/>
      </vt:variant>
      <vt:variant>
        <vt:lpwstr>_Toc169429639</vt:lpwstr>
      </vt:variant>
      <vt:variant>
        <vt:i4>2031676</vt:i4>
      </vt:variant>
      <vt:variant>
        <vt:i4>38</vt:i4>
      </vt:variant>
      <vt:variant>
        <vt:i4>0</vt:i4>
      </vt:variant>
      <vt:variant>
        <vt:i4>5</vt:i4>
      </vt:variant>
      <vt:variant>
        <vt:lpwstr/>
      </vt:variant>
      <vt:variant>
        <vt:lpwstr>_Toc169429638</vt:lpwstr>
      </vt:variant>
      <vt:variant>
        <vt:i4>2031676</vt:i4>
      </vt:variant>
      <vt:variant>
        <vt:i4>32</vt:i4>
      </vt:variant>
      <vt:variant>
        <vt:i4>0</vt:i4>
      </vt:variant>
      <vt:variant>
        <vt:i4>5</vt:i4>
      </vt:variant>
      <vt:variant>
        <vt:lpwstr/>
      </vt:variant>
      <vt:variant>
        <vt:lpwstr>_Toc169429637</vt:lpwstr>
      </vt:variant>
      <vt:variant>
        <vt:i4>2031676</vt:i4>
      </vt:variant>
      <vt:variant>
        <vt:i4>26</vt:i4>
      </vt:variant>
      <vt:variant>
        <vt:i4>0</vt:i4>
      </vt:variant>
      <vt:variant>
        <vt:i4>5</vt:i4>
      </vt:variant>
      <vt:variant>
        <vt:lpwstr/>
      </vt:variant>
      <vt:variant>
        <vt:lpwstr>_Toc169429636</vt:lpwstr>
      </vt:variant>
      <vt:variant>
        <vt:i4>2031676</vt:i4>
      </vt:variant>
      <vt:variant>
        <vt:i4>20</vt:i4>
      </vt:variant>
      <vt:variant>
        <vt:i4>0</vt:i4>
      </vt:variant>
      <vt:variant>
        <vt:i4>5</vt:i4>
      </vt:variant>
      <vt:variant>
        <vt:lpwstr/>
      </vt:variant>
      <vt:variant>
        <vt:lpwstr>_Toc169429635</vt:lpwstr>
      </vt:variant>
      <vt:variant>
        <vt:i4>2031676</vt:i4>
      </vt:variant>
      <vt:variant>
        <vt:i4>14</vt:i4>
      </vt:variant>
      <vt:variant>
        <vt:i4>0</vt:i4>
      </vt:variant>
      <vt:variant>
        <vt:i4>5</vt:i4>
      </vt:variant>
      <vt:variant>
        <vt:lpwstr/>
      </vt:variant>
      <vt:variant>
        <vt:lpwstr>_Toc169429634</vt:lpwstr>
      </vt:variant>
      <vt:variant>
        <vt:i4>2031676</vt:i4>
      </vt:variant>
      <vt:variant>
        <vt:i4>8</vt:i4>
      </vt:variant>
      <vt:variant>
        <vt:i4>0</vt:i4>
      </vt:variant>
      <vt:variant>
        <vt:i4>5</vt:i4>
      </vt:variant>
      <vt:variant>
        <vt:lpwstr/>
      </vt:variant>
      <vt:variant>
        <vt:lpwstr>_Toc169429633</vt:lpwstr>
      </vt:variant>
      <vt:variant>
        <vt:i4>2031676</vt:i4>
      </vt:variant>
      <vt:variant>
        <vt:i4>2</vt:i4>
      </vt:variant>
      <vt:variant>
        <vt:i4>0</vt:i4>
      </vt:variant>
      <vt:variant>
        <vt:i4>5</vt:i4>
      </vt:variant>
      <vt:variant>
        <vt:lpwstr/>
      </vt:variant>
      <vt:variant>
        <vt:lpwstr>_Toc169429632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Report</dc:title>
  <dc:subject>Relatório técnico – Sprint 2 – vERSão 1.0</dc:subject>
  <dc:creator>PEDRO FERNANDES (1060503), Alexandra Leite (1170541), Vitor Costa (1180511), Vitor Pereira (1191244)</dc:creator>
  <cp:keywords/>
  <dc:description/>
  <cp:lastModifiedBy>Alexandra Leite (1170541)</cp:lastModifiedBy>
  <cp:revision>142</cp:revision>
  <cp:lastPrinted>2024-01-07T08:24:00Z</cp:lastPrinted>
  <dcterms:created xsi:type="dcterms:W3CDTF">2024-06-10T17:26:00Z</dcterms:created>
  <dcterms:modified xsi:type="dcterms:W3CDTF">2024-06-16T14:45:00Z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y fmtid="{D5CDD505-2E9C-101B-9397-08002B2CF9AE}" pid="3" name="ContentTypeId">
    <vt:lpwstr>0x010100E2F6ACCA1C4E9E429EC0979D7AA69E5C</vt:lpwstr>
  </property>
  <property fmtid="{D5CDD505-2E9C-101B-9397-08002B2CF9AE}" pid="4" name="MediaServiceImageTags">
    <vt:lpwstr/>
  </property>
</Properties>
</file>